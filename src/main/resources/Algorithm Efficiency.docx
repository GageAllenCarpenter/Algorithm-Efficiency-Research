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38B15225" w14:textId="77777777" w:rsidTr="00FB65B8">
        <w:tc>
          <w:tcPr>
            <w:tcW w:w="5395" w:type="dxa"/>
          </w:tcPr>
          <w:p w14:paraId="5328E15A" w14:textId="77777777" w:rsidR="00A81248" w:rsidRPr="003A798E" w:rsidRDefault="00A81248" w:rsidP="00A81248">
            <w:pPr>
              <w:pStyle w:val="GraphicAnchor"/>
            </w:pPr>
          </w:p>
        </w:tc>
        <w:tc>
          <w:tcPr>
            <w:tcW w:w="5395" w:type="dxa"/>
          </w:tcPr>
          <w:p w14:paraId="625A2E5B" w14:textId="77777777" w:rsidR="00A81248" w:rsidRPr="003A798E" w:rsidRDefault="00A81248" w:rsidP="00A81248">
            <w:pPr>
              <w:pStyle w:val="GraphicAnchor"/>
            </w:pPr>
          </w:p>
        </w:tc>
      </w:tr>
      <w:tr w:rsidR="00A81248" w:rsidRPr="003A798E" w14:paraId="7C478EA4" w14:textId="77777777" w:rsidTr="00FB65B8">
        <w:trPr>
          <w:trHeight w:val="2719"/>
        </w:trPr>
        <w:tc>
          <w:tcPr>
            <w:tcW w:w="5395" w:type="dxa"/>
          </w:tcPr>
          <w:p w14:paraId="05A91D4D" w14:textId="7E82F2DE" w:rsidR="00A81248" w:rsidRPr="00B76D5D" w:rsidRDefault="00B76D5D" w:rsidP="00C66528">
            <w:pPr>
              <w:pStyle w:val="Heading1"/>
              <w:rPr>
                <w:sz w:val="56"/>
                <w:szCs w:val="56"/>
              </w:rPr>
            </w:pPr>
            <w:r w:rsidRPr="00B76D5D">
              <w:rPr>
                <w:sz w:val="56"/>
                <w:szCs w:val="56"/>
              </w:rPr>
              <w:t>Algorithm Efficiency &amp; Sorting</w:t>
            </w:r>
          </w:p>
        </w:tc>
        <w:tc>
          <w:tcPr>
            <w:tcW w:w="5395" w:type="dxa"/>
          </w:tcPr>
          <w:p w14:paraId="43D5CDDE" w14:textId="77777777" w:rsidR="00A81248" w:rsidRPr="003A798E" w:rsidRDefault="00A81248"/>
        </w:tc>
      </w:tr>
      <w:tr w:rsidR="00A81248" w:rsidRPr="003A798E" w14:paraId="64C6E11D" w14:textId="77777777" w:rsidTr="00FB65B8">
        <w:trPr>
          <w:trHeight w:val="8059"/>
        </w:trPr>
        <w:tc>
          <w:tcPr>
            <w:tcW w:w="5395" w:type="dxa"/>
          </w:tcPr>
          <w:p w14:paraId="60383757" w14:textId="77777777" w:rsidR="00A81248" w:rsidRPr="003A798E" w:rsidRDefault="00A81248"/>
        </w:tc>
        <w:tc>
          <w:tcPr>
            <w:tcW w:w="5395" w:type="dxa"/>
          </w:tcPr>
          <w:p w14:paraId="67AFF7EB" w14:textId="77777777" w:rsidR="00A81248" w:rsidRPr="003A798E" w:rsidRDefault="00A81248"/>
        </w:tc>
      </w:tr>
      <w:tr w:rsidR="00A81248" w:rsidRPr="003A798E" w14:paraId="4DD578BC" w14:textId="77777777" w:rsidTr="00FB65B8">
        <w:trPr>
          <w:trHeight w:val="1299"/>
        </w:trPr>
        <w:tc>
          <w:tcPr>
            <w:tcW w:w="5395" w:type="dxa"/>
          </w:tcPr>
          <w:p w14:paraId="3CB70135" w14:textId="77777777" w:rsidR="00A81248" w:rsidRPr="003A798E" w:rsidRDefault="00A81248"/>
        </w:tc>
        <w:tc>
          <w:tcPr>
            <w:tcW w:w="5395" w:type="dxa"/>
          </w:tcPr>
          <w:p w14:paraId="53B628C4" w14:textId="0C43B80E" w:rsidR="00A81248" w:rsidRPr="003A798E" w:rsidRDefault="00B76D5D" w:rsidP="00A81248">
            <w:pPr>
              <w:pStyle w:val="Heading2"/>
            </w:pPr>
            <w:r>
              <w:t>11/28/2022</w:t>
            </w:r>
          </w:p>
          <w:p w14:paraId="0E46D13B" w14:textId="534A780D" w:rsidR="00A81248" w:rsidRPr="003A798E" w:rsidRDefault="00B76D5D" w:rsidP="00C66528">
            <w:pPr>
              <w:pStyle w:val="Heading2"/>
            </w:pPr>
            <w:r>
              <w:t>Data Structures</w:t>
            </w:r>
          </w:p>
        </w:tc>
      </w:tr>
      <w:tr w:rsidR="00A81248" w:rsidRPr="003A798E" w14:paraId="216333FB" w14:textId="77777777" w:rsidTr="00FB65B8">
        <w:trPr>
          <w:trHeight w:val="1402"/>
        </w:trPr>
        <w:tc>
          <w:tcPr>
            <w:tcW w:w="5395" w:type="dxa"/>
          </w:tcPr>
          <w:p w14:paraId="118595E6" w14:textId="77777777" w:rsidR="00A81248" w:rsidRPr="003A798E" w:rsidRDefault="00A81248"/>
        </w:tc>
        <w:tc>
          <w:tcPr>
            <w:tcW w:w="5395" w:type="dxa"/>
          </w:tcPr>
          <w:p w14:paraId="4CD4449D" w14:textId="3500F4AB" w:rsidR="00A81248" w:rsidRPr="003A798E" w:rsidRDefault="00B76D5D" w:rsidP="00A81248">
            <w:pPr>
              <w:pStyle w:val="Heading2"/>
            </w:pPr>
            <w:r>
              <w:t>Gage Carpenter</w:t>
            </w:r>
            <w:r w:rsidR="00C66528" w:rsidRPr="003A798E">
              <w:t xml:space="preserve"> </w:t>
            </w:r>
          </w:p>
          <w:p w14:paraId="6897F0BA" w14:textId="77777777" w:rsidR="00A81248" w:rsidRDefault="00B76D5D" w:rsidP="00A81248">
            <w:pPr>
              <w:pStyle w:val="Heading2"/>
            </w:pPr>
            <w:r>
              <w:t>Gary Thompson</w:t>
            </w:r>
          </w:p>
          <w:p w14:paraId="06590D63" w14:textId="2D8AC591" w:rsidR="00B76D5D" w:rsidRPr="00B76D5D" w:rsidRDefault="00B76D5D" w:rsidP="00B76D5D"/>
        </w:tc>
      </w:tr>
    </w:tbl>
    <w:p w14:paraId="75CDF3AE" w14:textId="77777777" w:rsidR="000C4ED1" w:rsidRPr="003A798E" w:rsidRDefault="006F508F">
      <w:r w:rsidRPr="003A798E">
        <w:rPr>
          <w:noProof/>
          <w:lang w:eastAsia="en-AU"/>
        </w:rPr>
        <mc:AlternateContent>
          <mc:Choice Requires="wpg">
            <w:drawing>
              <wp:anchor distT="0" distB="0" distL="114300" distR="114300" simplePos="0" relativeHeight="251659264" behindDoc="1" locked="0" layoutInCell="1" allowOverlap="1" wp14:anchorId="798D7145" wp14:editId="423F567B">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B2C68DF"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14:paraId="09899B4F" w14:textId="77777777" w:rsidR="00FB65B8" w:rsidRPr="003A798E" w:rsidRDefault="00FB65B8" w:rsidP="00A24793"/>
    <w:p w14:paraId="7F17CBD6" w14:textId="7C287593" w:rsidR="00A24793" w:rsidRDefault="00B76D5D" w:rsidP="00B76D5D">
      <w:pPr>
        <w:pStyle w:val="Heading1"/>
        <w:jc w:val="center"/>
      </w:pPr>
      <w:r>
        <w:t>Table Of Contents</w:t>
      </w:r>
    </w:p>
    <w:p w14:paraId="59DDE399" w14:textId="25EC4E95" w:rsidR="001855BD" w:rsidRDefault="001855BD" w:rsidP="001855BD">
      <w:r>
        <w:t>Abstract…………………………………………………………………………………………………………………………….Page 3</w:t>
      </w:r>
    </w:p>
    <w:p w14:paraId="30714A1C" w14:textId="766C890E" w:rsidR="001855BD" w:rsidRDefault="001855BD" w:rsidP="001855BD">
      <w:r>
        <w:t>Keywords…………………………………………………………………………………………………………………………..Page 3</w:t>
      </w:r>
    </w:p>
    <w:p w14:paraId="0534F2BC" w14:textId="3F4734C1" w:rsidR="001855BD" w:rsidRDefault="001855BD" w:rsidP="001855BD">
      <w:r>
        <w:t>Introduction………………………………………………………………………………………………………………………Page 3</w:t>
      </w:r>
    </w:p>
    <w:p w14:paraId="5B50D29D" w14:textId="00BDC904" w:rsidR="001855BD" w:rsidRDefault="001855BD" w:rsidP="001855BD">
      <w:r>
        <w:t>Classification……………………………………………………………………………………………………………………..Page 3</w:t>
      </w:r>
    </w:p>
    <w:p w14:paraId="46ACB357" w14:textId="54C76481" w:rsidR="001855BD" w:rsidRDefault="001855BD" w:rsidP="001855BD">
      <w:r>
        <w:t>Experimental Data……………………………………………………………………………………………………………..Page 4</w:t>
      </w:r>
    </w:p>
    <w:p w14:paraId="67493072" w14:textId="22BC3C1A" w:rsidR="001855BD" w:rsidRDefault="001855BD" w:rsidP="001855BD">
      <w:r>
        <w:t>Comparison</w:t>
      </w:r>
      <w:r w:rsidR="008174BF">
        <w:t>-</w:t>
      </w:r>
      <w:r>
        <w:t>Based Sorting Algorithms………………………………………………………………………………</w:t>
      </w:r>
      <w:r w:rsidR="008174BF">
        <w:t>..</w:t>
      </w:r>
      <w:r>
        <w:t>Page 4</w:t>
      </w:r>
    </w:p>
    <w:p w14:paraId="6A68F66E" w14:textId="498C757D" w:rsidR="001855BD" w:rsidRDefault="001855BD" w:rsidP="001855BD">
      <w:r>
        <w:t>Instrumentation of time complexity…………………………………………………………………………………….Page 4</w:t>
      </w:r>
    </w:p>
    <w:p w14:paraId="57C2D465" w14:textId="20AB38F5" w:rsidR="001855BD" w:rsidRDefault="001855BD" w:rsidP="001855BD">
      <w:r>
        <w:t>Quick Sort…………………………………………………………………………………………………………………………Page 4</w:t>
      </w:r>
    </w:p>
    <w:p w14:paraId="685AF8E3" w14:textId="1C2F9129" w:rsidR="001855BD" w:rsidRDefault="001855BD" w:rsidP="001855BD">
      <w:r>
        <w:t xml:space="preserve">Merge Sort………………………………………………………………………………………………………………………..Page </w:t>
      </w:r>
      <w:r w:rsidR="009E680C">
        <w:t>4</w:t>
      </w:r>
    </w:p>
    <w:p w14:paraId="050B0046" w14:textId="4876AAD1" w:rsidR="001855BD" w:rsidRDefault="001855BD" w:rsidP="001855BD">
      <w:r>
        <w:t>Heap Sort………………………………………………………………………………………………………………………….Page 5</w:t>
      </w:r>
    </w:p>
    <w:p w14:paraId="12162ED0" w14:textId="6BC0CBED" w:rsidR="001855BD" w:rsidRDefault="001855BD" w:rsidP="001855BD">
      <w:r>
        <w:t>Bubble Sort……………………………………………………………………………………………………………………….Page 5</w:t>
      </w:r>
    </w:p>
    <w:p w14:paraId="780E8992" w14:textId="2D240B45" w:rsidR="001855BD" w:rsidRDefault="001855BD" w:rsidP="001855BD">
      <w:r>
        <w:t xml:space="preserve">Insertion Sort…………………………………………………………………………………………………………………….Page </w:t>
      </w:r>
      <w:r w:rsidR="009E680C">
        <w:t>5</w:t>
      </w:r>
    </w:p>
    <w:p w14:paraId="60C0A617" w14:textId="215947CF" w:rsidR="001855BD" w:rsidRDefault="001855BD" w:rsidP="001855BD">
      <w:r>
        <w:t>Instrumentation of stability………………………………………………………………………………………………..Page 6</w:t>
      </w:r>
    </w:p>
    <w:p w14:paraId="59B0AA87" w14:textId="75031BE0" w:rsidR="001855BD" w:rsidRDefault="001855BD" w:rsidP="001855BD">
      <w:r>
        <w:t>Experiment……………………………………………………………………………………………………………………….Page 7</w:t>
      </w:r>
    </w:p>
    <w:p w14:paraId="698AE5A4" w14:textId="379D9846" w:rsidR="001855BD" w:rsidRDefault="001855BD" w:rsidP="001855BD">
      <w:r>
        <w:t>Results……………………………………………………………………………………………………………………………..Page 7</w:t>
      </w:r>
    </w:p>
    <w:p w14:paraId="1098B44D" w14:textId="05378567" w:rsidR="001855BD" w:rsidRDefault="001855BD" w:rsidP="001855BD">
      <w:r>
        <w:t>Conclusion………………………………………………………………………………………………………………………..Page 8</w:t>
      </w:r>
    </w:p>
    <w:p w14:paraId="3E697D7B" w14:textId="790E3058" w:rsidR="00BA18F0" w:rsidRDefault="001855BD" w:rsidP="001855BD">
      <w:r>
        <w:t>Bibliography……………………………………………………………………………………………………………………..Page 9</w:t>
      </w:r>
    </w:p>
    <w:p w14:paraId="222D0B8C" w14:textId="77777777" w:rsidR="002347A1" w:rsidRDefault="002347A1" w:rsidP="002347A1"/>
    <w:p w14:paraId="2539B438" w14:textId="77777777" w:rsidR="002347A1" w:rsidRDefault="002347A1" w:rsidP="002347A1"/>
    <w:p w14:paraId="7D9553B3" w14:textId="77777777" w:rsidR="002347A1" w:rsidRDefault="002347A1" w:rsidP="002347A1"/>
    <w:p w14:paraId="1D1D420F" w14:textId="3B71FA5C" w:rsidR="00C37928" w:rsidRDefault="00C37928" w:rsidP="002347A1">
      <w:r>
        <w:br w:type="page"/>
      </w:r>
    </w:p>
    <w:p w14:paraId="1E9E7843" w14:textId="552126F5" w:rsidR="00B76D5D" w:rsidRDefault="00C37928" w:rsidP="00C37928">
      <w:pPr>
        <w:pStyle w:val="Heading3"/>
        <w:jc w:val="center"/>
      </w:pPr>
      <w:r>
        <w:lastRenderedPageBreak/>
        <w:t>Algorithm Efficiency &amp; Sorting</w:t>
      </w:r>
    </w:p>
    <w:p w14:paraId="73E067D5" w14:textId="0413F010" w:rsidR="00C37928" w:rsidRDefault="00C37928" w:rsidP="00C37928">
      <w:pPr>
        <w:pStyle w:val="Heading4"/>
        <w:jc w:val="center"/>
      </w:pPr>
      <w:r>
        <w:t>Gage Carpenter</w:t>
      </w:r>
    </w:p>
    <w:p w14:paraId="0BED36A2" w14:textId="31624B8A" w:rsidR="00C37928" w:rsidRPr="00C37928" w:rsidRDefault="00C37928" w:rsidP="00C37928">
      <w:pPr>
        <w:pStyle w:val="Heading4"/>
        <w:jc w:val="center"/>
      </w:pPr>
      <w:r>
        <w:t>Computer Science, West Virginia University - Parkersburg</w:t>
      </w:r>
    </w:p>
    <w:p w14:paraId="61B185B5" w14:textId="77777777" w:rsidR="00A24793" w:rsidRPr="003A798E" w:rsidRDefault="00A24793"/>
    <w:p w14:paraId="79586DB9" w14:textId="77777777" w:rsidR="00C37928" w:rsidRDefault="00C37928" w:rsidP="00B76D5D">
      <w:pPr>
        <w:jc w:val="center"/>
        <w:sectPr w:rsidR="00C37928" w:rsidSect="00A24793">
          <w:headerReference w:type="default" r:id="rId8"/>
          <w:footerReference w:type="even" r:id="rId9"/>
          <w:footerReference w:type="default" r:id="rId10"/>
          <w:pgSz w:w="12240" w:h="15840" w:code="1"/>
          <w:pgMar w:top="720" w:right="720" w:bottom="1080" w:left="720" w:header="709" w:footer="432" w:gutter="0"/>
          <w:cols w:space="708"/>
          <w:titlePg/>
          <w:docGrid w:linePitch="360"/>
        </w:sectPr>
      </w:pPr>
    </w:p>
    <w:p w14:paraId="6BD83A8B" w14:textId="77777777" w:rsidR="008174BF" w:rsidRDefault="008E3C07" w:rsidP="008174BF">
      <w:pPr>
        <w:pStyle w:val="NormalWeb"/>
        <w:spacing w:before="0" w:beforeAutospacing="0" w:after="0" w:afterAutospacing="0"/>
      </w:pPr>
      <w:r w:rsidRPr="006F24D5">
        <w:rPr>
          <w:rFonts w:cs="Arial"/>
          <w:b/>
          <w:bCs/>
          <w:color w:val="000000"/>
        </w:rPr>
        <w:t>Abstract</w:t>
      </w:r>
      <w:r w:rsidRPr="006F24D5">
        <w:rPr>
          <w:b/>
          <w:bCs/>
        </w:rPr>
        <w:t>:</w:t>
      </w:r>
      <w:r w:rsidRPr="008E3C07">
        <w:rPr>
          <w:b/>
          <w:bCs/>
        </w:rPr>
        <w:t xml:space="preserve"> </w:t>
      </w:r>
      <w:r w:rsidR="008174BF">
        <w:rPr>
          <w:rFonts w:ascii="Arial" w:hAnsi="Arial" w:cs="Arial"/>
          <w:color w:val="000000"/>
          <w:sz w:val="22"/>
          <w:szCs w:val="22"/>
        </w:rPr>
        <w:t>This paper delves into the defining characteristics of major sort algorithms and explores their strengths and weaknesses. Although space complexity, parallelism, adaptability, and recursion can be paramount to a result set, The defining characteristics explored in this study were time complexity and stability. The time complexity of an algorithm is expressed through Big-O notation and determined by the number of elementary operations performed on a data set while the stability of algorithms is determined through object identity. After thorough experimentation of various common comparison-based sorting algorithms, the best algorithms for sorted data sets are Insertion and Bubble sort. The best algorithm for unsorted data is Quick sort.</w:t>
      </w:r>
    </w:p>
    <w:p w14:paraId="7EA7BEC5" w14:textId="48DFBCEA" w:rsidR="002347A1" w:rsidRPr="008E3C07" w:rsidRDefault="002347A1" w:rsidP="00C37928"/>
    <w:p w14:paraId="3CFBB061" w14:textId="6B14F264" w:rsidR="008E3C07" w:rsidRPr="008E3C07" w:rsidRDefault="008E3C07" w:rsidP="008174BF">
      <w:pPr>
        <w:pStyle w:val="NormalWeb"/>
        <w:spacing w:before="0" w:beforeAutospacing="0" w:after="0" w:afterAutospacing="0"/>
      </w:pPr>
      <w:r w:rsidRPr="006F24D5">
        <w:rPr>
          <w:rFonts w:cs="Arial"/>
          <w:b/>
          <w:bCs/>
          <w:color w:val="000000"/>
        </w:rPr>
        <w:t>Keywords</w:t>
      </w:r>
      <w:r w:rsidRPr="008E3C07">
        <w:rPr>
          <w:rFonts w:cs="Arial"/>
          <w:b/>
          <w:bCs/>
          <w:color w:val="000000"/>
        </w:rPr>
        <w:t>:</w:t>
      </w:r>
      <w:r w:rsidRPr="008E3C07">
        <w:rPr>
          <w:rFonts w:cs="Arial"/>
          <w:color w:val="000000"/>
        </w:rPr>
        <w:t xml:space="preserve"> </w:t>
      </w:r>
      <w:r w:rsidR="008174BF">
        <w:rPr>
          <w:rFonts w:ascii="Arial" w:hAnsi="Arial" w:cs="Arial"/>
          <w:color w:val="000000"/>
          <w:sz w:val="22"/>
          <w:szCs w:val="22"/>
        </w:rPr>
        <w:t>Quick sort, Merge sort, Heap sort, Bubble sort, Insertion sort, Comparison, Time Complexity, Stability</w:t>
      </w:r>
    </w:p>
    <w:p w14:paraId="4A5F30A1" w14:textId="646192C2" w:rsidR="008E3C07" w:rsidRDefault="008E3C07" w:rsidP="00C37928"/>
    <w:p w14:paraId="4B47094A" w14:textId="77777777" w:rsidR="008E3C07" w:rsidRPr="008E3C07" w:rsidRDefault="008E3C07" w:rsidP="008E3C07">
      <w:pPr>
        <w:pStyle w:val="ListParagraph"/>
        <w:numPr>
          <w:ilvl w:val="0"/>
          <w:numId w:val="2"/>
        </w:numPr>
        <w:rPr>
          <w:rFonts w:ascii="Times New Roman" w:eastAsia="Times New Roman" w:hAnsi="Times New Roman" w:cs="Times New Roman"/>
          <w:b/>
          <w:bCs/>
        </w:rPr>
      </w:pPr>
      <w:r w:rsidRPr="008E3C07">
        <w:rPr>
          <w:rFonts w:ascii="Times New Roman" w:eastAsia="Times New Roman" w:hAnsi="Times New Roman" w:cs="Times New Roman"/>
          <w:b/>
          <w:bCs/>
        </w:rPr>
        <w:t>INTRODUCTION</w:t>
      </w:r>
    </w:p>
    <w:p w14:paraId="7F3C3857" w14:textId="77777777" w:rsidR="008E3C07" w:rsidRDefault="008E3C07" w:rsidP="008E3C07">
      <w:pPr>
        <w:ind w:left="360"/>
        <w:rPr>
          <w:rFonts w:ascii="Times New Roman" w:eastAsia="Times New Roman" w:hAnsi="Times New Roman" w:cs="Times New Roman"/>
        </w:rPr>
      </w:pPr>
    </w:p>
    <w:p w14:paraId="3E4EC570" w14:textId="77777777" w:rsidR="008174BF" w:rsidRPr="008174BF" w:rsidRDefault="008174BF" w:rsidP="008174BF">
      <w:pPr>
        <w:rPr>
          <w:rFonts w:ascii="Times New Roman" w:eastAsia="Times New Roman" w:hAnsi="Times New Roman" w:cs="Times New Roman"/>
        </w:rPr>
      </w:pPr>
      <w:r w:rsidRPr="008174BF">
        <w:rPr>
          <w:rFonts w:ascii="Arial" w:eastAsia="Times New Roman" w:hAnsi="Arial" w:cs="Arial"/>
          <w:color w:val="000000"/>
          <w:sz w:val="22"/>
          <w:szCs w:val="22"/>
        </w:rPr>
        <w:t>A documented series of steps that leads to the transformation of some data could be considered an algorithm. A sorting algorithm is a method for arranging a collection of items in a particular order. Sorting algorithms, classified as comparison-based sorts, are based on the comparison of two elements at a time. The comparison of two elements is done by using a comparison operator or method which can be sorted by either relational or user-defined criteria.</w:t>
      </w:r>
    </w:p>
    <w:p w14:paraId="6EF92B5B" w14:textId="77777777" w:rsidR="008174BF" w:rsidRPr="008174BF" w:rsidRDefault="008174BF" w:rsidP="008174BF">
      <w:pPr>
        <w:rPr>
          <w:rFonts w:ascii="Times New Roman" w:eastAsia="Times New Roman" w:hAnsi="Times New Roman" w:cs="Times New Roman"/>
        </w:rPr>
      </w:pPr>
    </w:p>
    <w:p w14:paraId="680141CF" w14:textId="77777777" w:rsidR="008174BF" w:rsidRPr="008174BF" w:rsidRDefault="008174BF" w:rsidP="008174BF">
      <w:pPr>
        <w:rPr>
          <w:rFonts w:ascii="Times New Roman" w:eastAsia="Times New Roman" w:hAnsi="Times New Roman" w:cs="Times New Roman"/>
        </w:rPr>
      </w:pPr>
      <w:r w:rsidRPr="008174BF">
        <w:rPr>
          <w:rFonts w:ascii="Arial" w:eastAsia="Times New Roman" w:hAnsi="Arial" w:cs="Arial"/>
          <w:color w:val="000000"/>
          <w:sz w:val="22"/>
          <w:szCs w:val="22"/>
        </w:rPr>
        <w:t>While differing algorithms can all be expressed using Big-O notation, each algorithm attempts to solve sorting problems using different implementations. Analysis of sorting algorithms conveys differences between algorithms and the problems they solve. </w:t>
      </w:r>
    </w:p>
    <w:p w14:paraId="134696DE" w14:textId="77777777" w:rsidR="008174BF" w:rsidRPr="008174BF" w:rsidRDefault="008174BF" w:rsidP="008174BF">
      <w:pPr>
        <w:rPr>
          <w:rFonts w:ascii="Times New Roman" w:eastAsia="Times New Roman" w:hAnsi="Times New Roman" w:cs="Times New Roman"/>
        </w:rPr>
      </w:pPr>
    </w:p>
    <w:p w14:paraId="16166F02" w14:textId="77777777" w:rsidR="008174BF" w:rsidRPr="008174BF" w:rsidRDefault="008174BF" w:rsidP="008174BF">
      <w:pPr>
        <w:rPr>
          <w:rFonts w:ascii="Times New Roman" w:eastAsia="Times New Roman" w:hAnsi="Times New Roman" w:cs="Times New Roman"/>
        </w:rPr>
      </w:pPr>
      <w:r w:rsidRPr="008174BF">
        <w:rPr>
          <w:rFonts w:ascii="Arial" w:eastAsia="Times New Roman" w:hAnsi="Arial" w:cs="Arial"/>
          <w:color w:val="000000"/>
          <w:sz w:val="22"/>
          <w:szCs w:val="22"/>
        </w:rPr>
        <w:t xml:space="preserve">The purpose of this paper is to determine the defining characteristics of major sort algorithms and elucidate their strengths and weaknesses. The major sort algorithms used are Quick Sort, Merge Sort, Heap Sort, Bubble Sort, and Insertion Sort. </w:t>
      </w:r>
      <w:r w:rsidRPr="008174BF">
        <w:rPr>
          <w:rFonts w:ascii="Arial" w:eastAsia="Times New Roman" w:hAnsi="Arial" w:cs="Arial"/>
          <w:color w:val="000000"/>
          <w:sz w:val="22"/>
          <w:szCs w:val="22"/>
        </w:rPr>
        <w:t>The primary characteristics explored are time complexity and stability. </w:t>
      </w:r>
    </w:p>
    <w:p w14:paraId="25DE9155" w14:textId="2ADB9B33" w:rsidR="008E3C07" w:rsidRDefault="008E3C07" w:rsidP="008E3C07">
      <w:pPr>
        <w:rPr>
          <w:rFonts w:ascii="Times New Roman" w:eastAsia="Times New Roman" w:hAnsi="Times New Roman" w:cs="Times New Roman"/>
        </w:rPr>
      </w:pPr>
    </w:p>
    <w:p w14:paraId="158C5090" w14:textId="5562E158" w:rsidR="008174BF" w:rsidRPr="008174BF" w:rsidRDefault="008174BF" w:rsidP="008174BF">
      <w:pPr>
        <w:pStyle w:val="NormalWeb"/>
        <w:numPr>
          <w:ilvl w:val="0"/>
          <w:numId w:val="2"/>
        </w:numPr>
        <w:spacing w:before="0" w:beforeAutospacing="0" w:after="0" w:afterAutospacing="0"/>
        <w:rPr>
          <w:b/>
          <w:bCs/>
        </w:rPr>
      </w:pPr>
      <w:r w:rsidRPr="008174BF">
        <w:rPr>
          <w:rFonts w:ascii="Arial" w:hAnsi="Arial" w:cs="Arial"/>
          <w:b/>
          <w:bCs/>
          <w:color w:val="000000"/>
          <w:sz w:val="22"/>
          <w:szCs w:val="22"/>
        </w:rPr>
        <w:t>CLASSIFICATION</w:t>
      </w:r>
    </w:p>
    <w:p w14:paraId="09308DB0" w14:textId="77777777" w:rsidR="008E3C07" w:rsidRDefault="008E3C07" w:rsidP="008E3C07">
      <w:pPr>
        <w:rPr>
          <w:rFonts w:ascii="Times New Roman" w:eastAsia="Times New Roman" w:hAnsi="Times New Roman" w:cs="Times New Roman"/>
        </w:rPr>
      </w:pPr>
    </w:p>
    <w:p w14:paraId="1980EE0C" w14:textId="77777777" w:rsidR="008174BF" w:rsidRDefault="008E3C07" w:rsidP="008174BF">
      <w:pPr>
        <w:pStyle w:val="NormalWeb"/>
        <w:spacing w:before="0" w:beforeAutospacing="0" w:after="0" w:afterAutospacing="0"/>
      </w:pPr>
      <w:r w:rsidRPr="006F24D5">
        <w:rPr>
          <w:rFonts w:cs="Arial"/>
          <w:b/>
          <w:bCs/>
          <w:color w:val="000000"/>
        </w:rPr>
        <w:t>Time Complexity:</w:t>
      </w:r>
      <w:r w:rsidRPr="008E3C07">
        <w:rPr>
          <w:rFonts w:cs="Arial"/>
          <w:color w:val="000000"/>
        </w:rPr>
        <w:t xml:space="preserve"> </w:t>
      </w:r>
      <w:r w:rsidR="008174BF">
        <w:rPr>
          <w:rFonts w:ascii="Arial" w:hAnsi="Arial" w:cs="Arial"/>
          <w:color w:val="000000"/>
          <w:sz w:val="22"/>
          <w:szCs w:val="22"/>
        </w:rPr>
        <w:t>describes the limiting behavior of a function when the argument tends towards a particular value or infinity. Time complexity is conveyed through Big-O notation which is a mathematical display of the performance of a given algorithm. Time complexity is not machine specific due to how time complexity is derived. Time complexity is derived by the measurement of an elementary operation. Elementary operations are those that occur most often while maintaining a constant execution. Elementary operations mustn’t have degrees of variability while performing their calculation (Nilsson). Each examination of the algorithm produces a plot point. After multiple consistent tests of varying magnitude, the collection of elementary operations should be plotted on a cartesian plane. The cartesian plane displays the magnitude of the experimental data tested on the X axis while also displaying the elementary operations performed on that experimental data, on the Y axis. Once the algorithm has been tested extensively with varying magnitudes of experimental data, the best fit curve can be produced through regression analysis, which will yield that algorithm's growth rate function. Using calculus’s approach, function dominance is determined from the best-fit curves growth function which results in the algorithm's big O notation.</w:t>
      </w:r>
    </w:p>
    <w:p w14:paraId="14BE7BD9" w14:textId="023906A0" w:rsidR="00A90DBC" w:rsidRPr="00D47483" w:rsidRDefault="00A90DBC" w:rsidP="008E3C07">
      <w:pPr>
        <w:rPr>
          <w:rFonts w:eastAsia="Times New Roman" w:cs="Arial"/>
          <w:color w:val="000000"/>
        </w:rPr>
      </w:pPr>
    </w:p>
    <w:p w14:paraId="79118696" w14:textId="77777777" w:rsidR="008174BF" w:rsidRDefault="008E3C07" w:rsidP="008174BF">
      <w:pPr>
        <w:pStyle w:val="NormalWeb"/>
        <w:spacing w:before="0" w:beforeAutospacing="0" w:after="0" w:afterAutospacing="0"/>
      </w:pPr>
      <w:r w:rsidRPr="006F24D5">
        <w:rPr>
          <w:rFonts w:cs="Arial"/>
          <w:b/>
          <w:bCs/>
          <w:color w:val="000000"/>
        </w:rPr>
        <w:t>Stability:</w:t>
      </w:r>
      <w:r w:rsidRPr="008E3C07">
        <w:rPr>
          <w:rFonts w:cs="Arial"/>
          <w:color w:val="000000"/>
        </w:rPr>
        <w:t xml:space="preserve"> </w:t>
      </w:r>
      <w:r w:rsidR="008174BF">
        <w:rPr>
          <w:rFonts w:ascii="Arial" w:hAnsi="Arial" w:cs="Arial"/>
          <w:color w:val="000000"/>
          <w:sz w:val="22"/>
          <w:szCs w:val="22"/>
        </w:rPr>
        <w:t xml:space="preserve">algorithms that preserve the relative order of elements with equal keys while allowing the relative sequence of elements that have the same sort key to be maintained are known as stable (Woltmann, 2022). Stable sorting is determined through an operation that yields a binary outcome. The binary outcome can be either true or false. If the binary outcome is true, then the algorithm is stable due to it passing all object identity tests. If the binary outcome is false, then the algorithm is unstable due to it failing one or more object identity tests. Object identity refers to the fact that two objects are the same if they are the same object. In other words, two objects are the </w:t>
      </w:r>
      <w:r w:rsidR="008174BF">
        <w:rPr>
          <w:rFonts w:ascii="Arial" w:hAnsi="Arial" w:cs="Arial"/>
          <w:color w:val="000000"/>
          <w:sz w:val="22"/>
          <w:szCs w:val="22"/>
        </w:rPr>
        <w:lastRenderedPageBreak/>
        <w:t>same if they are the same instance of the same class. A stable sorting algorithm should result in a lexicographically sorted result set. </w:t>
      </w:r>
    </w:p>
    <w:p w14:paraId="772485B3" w14:textId="57F2EA16" w:rsidR="008E3C07" w:rsidRDefault="008E3C07" w:rsidP="008E3C07">
      <w:pPr>
        <w:rPr>
          <w:rFonts w:ascii="Times New Roman" w:eastAsia="Times New Roman" w:hAnsi="Times New Roman" w:cs="Times New Roman"/>
        </w:rPr>
      </w:pPr>
    </w:p>
    <w:p w14:paraId="513D39F4" w14:textId="4525AC04" w:rsidR="006C1893" w:rsidRPr="007945F4" w:rsidRDefault="008174BF" w:rsidP="006C1893">
      <w:pPr>
        <w:pStyle w:val="ListParagraph"/>
        <w:numPr>
          <w:ilvl w:val="0"/>
          <w:numId w:val="2"/>
        </w:numPr>
        <w:rPr>
          <w:rFonts w:ascii="Times New Roman" w:eastAsia="Times New Roman" w:hAnsi="Times New Roman" w:cs="Times New Roman"/>
          <w:b/>
          <w:bCs/>
        </w:rPr>
      </w:pPr>
      <w:r w:rsidRPr="008174BF">
        <w:rPr>
          <w:rFonts w:ascii="Times New Roman" w:eastAsia="Times New Roman" w:hAnsi="Times New Roman" w:cs="Times New Roman"/>
          <w:b/>
          <w:bCs/>
        </w:rPr>
        <w:t>EXPERIMENTAL</w:t>
      </w:r>
      <w:r>
        <w:rPr>
          <w:rFonts w:ascii="Times New Roman" w:eastAsia="Times New Roman" w:hAnsi="Times New Roman" w:cs="Times New Roman"/>
          <w:b/>
          <w:bCs/>
        </w:rPr>
        <w:t xml:space="preserve"> </w:t>
      </w:r>
      <w:r w:rsidR="006C1893">
        <w:rPr>
          <w:rFonts w:ascii="Times New Roman" w:eastAsia="Times New Roman" w:hAnsi="Times New Roman" w:cs="Times New Roman"/>
          <w:b/>
          <w:bCs/>
        </w:rPr>
        <w:t>DATA</w:t>
      </w:r>
    </w:p>
    <w:p w14:paraId="34E52A32" w14:textId="77777777" w:rsidR="006C1893" w:rsidRDefault="006C1893" w:rsidP="006C1893"/>
    <w:p w14:paraId="29DC9182" w14:textId="4167B564" w:rsidR="00D73BC2" w:rsidRPr="008174BF" w:rsidRDefault="008174BF" w:rsidP="008174BF">
      <w:pPr>
        <w:pStyle w:val="NormalWeb"/>
        <w:spacing w:before="0" w:beforeAutospacing="0" w:after="0" w:afterAutospacing="0"/>
      </w:pPr>
      <w:r>
        <w:rPr>
          <w:rFonts w:ascii="Arial" w:hAnsi="Arial" w:cs="Arial"/>
          <w:color w:val="000000"/>
          <w:sz w:val="22"/>
          <w:szCs w:val="22"/>
        </w:rPr>
        <w:t>To assess the validity and efficacy of the measurements that will be imposed on sorting algorithms, the experimental data sets to be sorted remain constant across all algorithms. All algorithms will be tested on a total of 200 data sets. These 200 data sets consist of randomized alphanumeric characters 10 characters long. The magnitude of these data sets ranges from 500 to 100,000 elements. Each data set is a multiple of 500 elements till 100,000 elements are reached. All 200 data sets will be run 4 times through the given algorithm with varying degrees of lexicographic pre-ordering. The types of pre-ordering imposed are unsorted, partially unsorted, partially sorted, and sorted.</w:t>
      </w:r>
    </w:p>
    <w:p w14:paraId="5C901EA2" w14:textId="77777777" w:rsidR="001855BD" w:rsidRDefault="001855BD" w:rsidP="006C1893">
      <w:pPr>
        <w:rPr>
          <w:rFonts w:eastAsia="Times New Roman" w:cs="Arial"/>
          <w:color w:val="000000"/>
        </w:rPr>
      </w:pPr>
    </w:p>
    <w:p w14:paraId="6D40BDFF" w14:textId="1CA85DE1" w:rsidR="006C1893" w:rsidRDefault="006C1893" w:rsidP="006C1893">
      <w:pPr>
        <w:pStyle w:val="ListParagraph"/>
        <w:numPr>
          <w:ilvl w:val="0"/>
          <w:numId w:val="8"/>
        </w:numPr>
        <w:rPr>
          <w:rFonts w:eastAsia="Times New Roman" w:cs="Arial"/>
          <w:color w:val="000000"/>
        </w:rPr>
      </w:pPr>
      <w:r w:rsidRPr="00BB75B6">
        <w:rPr>
          <w:rFonts w:eastAsia="Times New Roman" w:cs="Arial"/>
          <w:b/>
          <w:bCs/>
          <w:color w:val="000000"/>
        </w:rPr>
        <w:t>Unsorted</w:t>
      </w:r>
      <w:r>
        <w:rPr>
          <w:rFonts w:eastAsia="Times New Roman" w:cs="Arial"/>
          <w:color w:val="000000"/>
        </w:rPr>
        <w:t xml:space="preserve"> - </w:t>
      </w:r>
      <w:r w:rsidR="008174BF">
        <w:rPr>
          <w:rFonts w:ascii="Arial" w:hAnsi="Arial" w:cs="Arial"/>
          <w:color w:val="000000"/>
          <w:sz w:val="22"/>
          <w:szCs w:val="22"/>
        </w:rPr>
        <w:t>he data set is not sorted</w:t>
      </w:r>
      <w:r w:rsidR="008174BF">
        <w:rPr>
          <w:rFonts w:eastAsia="Times New Roman" w:cs="Arial"/>
          <w:color w:val="000000"/>
        </w:rPr>
        <w:t>.</w:t>
      </w:r>
    </w:p>
    <w:p w14:paraId="67C5CCE2" w14:textId="10F7109A" w:rsidR="006C1893" w:rsidRDefault="006C1893" w:rsidP="006C1893">
      <w:pPr>
        <w:pStyle w:val="ListParagraph"/>
        <w:numPr>
          <w:ilvl w:val="0"/>
          <w:numId w:val="8"/>
        </w:numPr>
        <w:rPr>
          <w:rFonts w:eastAsia="Times New Roman" w:cs="Arial"/>
          <w:color w:val="000000"/>
        </w:rPr>
      </w:pPr>
      <w:r w:rsidRPr="00BB75B6">
        <w:rPr>
          <w:rFonts w:eastAsia="Times New Roman" w:cs="Arial"/>
          <w:b/>
          <w:bCs/>
          <w:color w:val="000000"/>
        </w:rPr>
        <w:t>Partially</w:t>
      </w:r>
      <w:r>
        <w:rPr>
          <w:rFonts w:eastAsia="Times New Roman" w:cs="Arial"/>
          <w:color w:val="000000"/>
        </w:rPr>
        <w:t xml:space="preserve"> </w:t>
      </w:r>
      <w:r w:rsidRPr="00BB75B6">
        <w:rPr>
          <w:rFonts w:eastAsia="Times New Roman" w:cs="Arial"/>
          <w:b/>
          <w:bCs/>
          <w:color w:val="000000"/>
        </w:rPr>
        <w:t>Unsorted</w:t>
      </w:r>
      <w:r>
        <w:rPr>
          <w:rFonts w:eastAsia="Times New Roman" w:cs="Arial"/>
          <w:color w:val="000000"/>
        </w:rPr>
        <w:t xml:space="preserve"> </w:t>
      </w:r>
      <w:r w:rsidRPr="00BB75B6">
        <w:rPr>
          <w:rFonts w:eastAsia="Times New Roman" w:cs="Arial"/>
          <w:color w:val="000000"/>
        </w:rPr>
        <w:t xml:space="preserve">- </w:t>
      </w:r>
      <w:r w:rsidR="008174BF">
        <w:rPr>
          <w:rFonts w:ascii="Arial" w:hAnsi="Arial" w:cs="Arial"/>
          <w:color w:val="000000"/>
          <w:sz w:val="22"/>
          <w:szCs w:val="22"/>
        </w:rPr>
        <w:t>The data set will have every second element out of order</w:t>
      </w:r>
      <w:r w:rsidRPr="00BB75B6">
        <w:rPr>
          <w:rFonts w:eastAsia="Times New Roman" w:cs="Arial"/>
          <w:color w:val="000000"/>
        </w:rPr>
        <w:t>.</w:t>
      </w:r>
    </w:p>
    <w:p w14:paraId="2A51E494" w14:textId="2551F409" w:rsidR="006C1893" w:rsidRDefault="006C1893" w:rsidP="006C1893">
      <w:pPr>
        <w:pStyle w:val="ListParagraph"/>
        <w:numPr>
          <w:ilvl w:val="0"/>
          <w:numId w:val="8"/>
        </w:numPr>
        <w:rPr>
          <w:rFonts w:eastAsia="Times New Roman" w:cs="Arial"/>
          <w:color w:val="000000"/>
        </w:rPr>
      </w:pPr>
      <w:r w:rsidRPr="00BB75B6">
        <w:rPr>
          <w:rFonts w:eastAsia="Times New Roman" w:cs="Arial"/>
          <w:b/>
          <w:bCs/>
          <w:color w:val="000000"/>
        </w:rPr>
        <w:t>Partially</w:t>
      </w:r>
      <w:r>
        <w:rPr>
          <w:rFonts w:eastAsia="Times New Roman" w:cs="Arial"/>
          <w:color w:val="000000"/>
        </w:rPr>
        <w:t xml:space="preserve"> </w:t>
      </w:r>
      <w:r w:rsidRPr="00BB75B6">
        <w:rPr>
          <w:rFonts w:eastAsia="Times New Roman" w:cs="Arial"/>
          <w:b/>
          <w:bCs/>
          <w:color w:val="000000"/>
        </w:rPr>
        <w:t>Sorted</w:t>
      </w:r>
      <w:r>
        <w:rPr>
          <w:rFonts w:eastAsia="Times New Roman" w:cs="Arial"/>
          <w:color w:val="000000"/>
        </w:rPr>
        <w:t xml:space="preserve"> </w:t>
      </w:r>
      <w:r w:rsidRPr="00BB75B6">
        <w:rPr>
          <w:rFonts w:eastAsia="Times New Roman" w:cs="Arial"/>
          <w:color w:val="000000"/>
        </w:rPr>
        <w:t xml:space="preserve">- </w:t>
      </w:r>
      <w:r w:rsidR="008174BF">
        <w:rPr>
          <w:rFonts w:ascii="Arial" w:hAnsi="Arial" w:cs="Arial"/>
          <w:color w:val="000000"/>
          <w:sz w:val="22"/>
          <w:szCs w:val="22"/>
        </w:rPr>
        <w:t>The data set will have every fourth element out of order</w:t>
      </w:r>
      <w:r w:rsidRPr="00BB75B6">
        <w:rPr>
          <w:rFonts w:eastAsia="Times New Roman" w:cs="Arial"/>
          <w:color w:val="000000"/>
        </w:rPr>
        <w:t>.</w:t>
      </w:r>
    </w:p>
    <w:p w14:paraId="22BAB984" w14:textId="3E375F99" w:rsidR="006C1893" w:rsidRDefault="006C1893" w:rsidP="006C1893">
      <w:pPr>
        <w:pStyle w:val="ListParagraph"/>
        <w:numPr>
          <w:ilvl w:val="0"/>
          <w:numId w:val="8"/>
        </w:numPr>
        <w:rPr>
          <w:rFonts w:eastAsia="Times New Roman" w:cs="Arial"/>
          <w:color w:val="000000"/>
        </w:rPr>
      </w:pPr>
      <w:r w:rsidRPr="00BB75B6">
        <w:rPr>
          <w:rFonts w:eastAsia="Times New Roman" w:cs="Arial"/>
          <w:b/>
          <w:bCs/>
          <w:color w:val="000000"/>
        </w:rPr>
        <w:t>Sorted</w:t>
      </w:r>
      <w:r>
        <w:rPr>
          <w:rFonts w:eastAsia="Times New Roman" w:cs="Arial"/>
          <w:color w:val="000000"/>
        </w:rPr>
        <w:t xml:space="preserve"> </w:t>
      </w:r>
      <w:r w:rsidRPr="00BB75B6">
        <w:rPr>
          <w:rFonts w:eastAsia="Times New Roman" w:cs="Arial"/>
          <w:color w:val="000000"/>
        </w:rPr>
        <w:t xml:space="preserve">- </w:t>
      </w:r>
      <w:r w:rsidR="008174BF">
        <w:rPr>
          <w:rFonts w:ascii="Arial" w:hAnsi="Arial" w:cs="Arial"/>
          <w:color w:val="000000"/>
          <w:sz w:val="22"/>
          <w:szCs w:val="22"/>
        </w:rPr>
        <w:t>The data set is sorted in ascending order</w:t>
      </w:r>
      <w:r w:rsidRPr="00BB75B6">
        <w:rPr>
          <w:rFonts w:eastAsia="Times New Roman" w:cs="Arial"/>
          <w:color w:val="000000"/>
        </w:rPr>
        <w:t>.</w:t>
      </w:r>
    </w:p>
    <w:p w14:paraId="1D0B3000" w14:textId="77777777" w:rsidR="006C1893" w:rsidRPr="006C1893" w:rsidRDefault="006C1893" w:rsidP="008E3C07">
      <w:pPr>
        <w:rPr>
          <w:rFonts w:ascii="Times New Roman" w:eastAsia="Times New Roman" w:hAnsi="Times New Roman" w:cs="Times New Roman"/>
          <w:b/>
          <w:bCs/>
        </w:rPr>
      </w:pPr>
    </w:p>
    <w:p w14:paraId="103838FB" w14:textId="17DBC493" w:rsidR="00D73BC2" w:rsidRPr="008174BF" w:rsidRDefault="008174BF" w:rsidP="008174BF">
      <w:pPr>
        <w:pStyle w:val="ListParagraph"/>
        <w:numPr>
          <w:ilvl w:val="0"/>
          <w:numId w:val="2"/>
        </w:numPr>
        <w:rPr>
          <w:rFonts w:ascii="Times New Roman" w:eastAsia="Times New Roman" w:hAnsi="Times New Roman" w:cs="Times New Roman"/>
        </w:rPr>
      </w:pPr>
      <w:r w:rsidRPr="008174BF">
        <w:rPr>
          <w:rFonts w:ascii="Times New Roman" w:eastAsia="Times New Roman" w:hAnsi="Times New Roman" w:cs="Times New Roman"/>
          <w:b/>
          <w:bCs/>
        </w:rPr>
        <w:t>COMPARISON-BASED SORTING ALGORITHMS &amp; INSTRUMENTATION OF TIME COMPLEXITY</w:t>
      </w:r>
    </w:p>
    <w:p w14:paraId="651101C2" w14:textId="77777777" w:rsidR="008174BF" w:rsidRPr="008174BF" w:rsidRDefault="008174BF" w:rsidP="008174BF">
      <w:pPr>
        <w:ind w:left="360"/>
        <w:rPr>
          <w:rFonts w:ascii="Times New Roman" w:eastAsia="Times New Roman" w:hAnsi="Times New Roman" w:cs="Times New Roman"/>
        </w:rPr>
      </w:pPr>
    </w:p>
    <w:p w14:paraId="66A87701" w14:textId="23E27437" w:rsidR="00D73BC2" w:rsidRDefault="008174BF" w:rsidP="008E3C07">
      <w:pPr>
        <w:rPr>
          <w:rFonts w:ascii="Arial" w:hAnsi="Arial" w:cs="Arial"/>
          <w:color w:val="000000"/>
          <w:sz w:val="22"/>
          <w:szCs w:val="22"/>
        </w:rPr>
      </w:pPr>
      <w:r>
        <w:rPr>
          <w:rFonts w:ascii="Arial" w:hAnsi="Arial" w:cs="Arial"/>
          <w:color w:val="000000"/>
          <w:sz w:val="22"/>
          <w:szCs w:val="22"/>
        </w:rPr>
        <w:t xml:space="preserve">To determine the time complexity of sorting algorithms, the measurement should only be dependent on an algorithm and its input. Time complexity cannot be calculated through clock speeds, but rather the sum of an elementary operation(s) that occur in each algorithm. An elementary operation must have two characteristics. There can't be any other operations that are performed more frequently as the size of experimental data increases. The time to execute an elementary operation must be constant. Each algorithm will be instrumented to increment where the most operations occur. Fewer increments will result in lower time complexity and more increments will result in higher time complexity. Five sorting-based algorithms to be instrumented </w:t>
      </w:r>
      <w:r>
        <w:rPr>
          <w:rFonts w:ascii="Arial" w:hAnsi="Arial" w:cs="Arial"/>
          <w:color w:val="000000"/>
          <w:sz w:val="22"/>
          <w:szCs w:val="22"/>
        </w:rPr>
        <w:t>and analyzed are Quick Sort, Merge Sort, Heap Sort, Bubble Sort, and Insertion Sort</w:t>
      </w:r>
    </w:p>
    <w:p w14:paraId="4191269D" w14:textId="77777777" w:rsidR="008174BF" w:rsidRDefault="008174BF" w:rsidP="008E3C07">
      <w:pPr>
        <w:rPr>
          <w:rFonts w:ascii="Times New Roman" w:eastAsia="Times New Roman" w:hAnsi="Times New Roman" w:cs="Times New Roman"/>
        </w:rPr>
      </w:pPr>
    </w:p>
    <w:p w14:paraId="3C53F6B2" w14:textId="77777777" w:rsidR="008174BF" w:rsidRDefault="008E3C07" w:rsidP="008E3C07">
      <w:pPr>
        <w:rPr>
          <w:rFonts w:ascii="Arial" w:hAnsi="Arial" w:cs="Arial"/>
          <w:color w:val="000000"/>
          <w:sz w:val="22"/>
          <w:szCs w:val="22"/>
        </w:rPr>
      </w:pPr>
      <w:r w:rsidRPr="006F24D5">
        <w:rPr>
          <w:rFonts w:eastAsia="Times New Roman" w:cs="Arial"/>
          <w:b/>
          <w:bCs/>
          <w:color w:val="000000"/>
        </w:rPr>
        <w:t>Quick Sort:</w:t>
      </w:r>
      <w:r>
        <w:rPr>
          <w:rFonts w:ascii="Arial" w:eastAsia="Times New Roman" w:hAnsi="Arial" w:cs="Arial"/>
          <w:color w:val="000000"/>
        </w:rPr>
        <w:t xml:space="preserve"> </w:t>
      </w:r>
      <w:r w:rsidR="008174BF">
        <w:rPr>
          <w:rFonts w:ascii="Arial" w:hAnsi="Arial" w:cs="Arial"/>
          <w:color w:val="000000"/>
          <w:sz w:val="22"/>
          <w:szCs w:val="22"/>
        </w:rPr>
        <w:t>quick sort is a divide-and-conquer algorithm that picks an element as a pivot and partitions the given array around the picked pivot. The array is divided into two parts based on the pivot. The elements less than the pivot are placed before the pivot and the elements greater than the pivot are placed after the pivot. The quick sort algorithm is applied recursively to the two sub-arrays until the sub-arrays are sorted.</w:t>
      </w:r>
    </w:p>
    <w:p w14:paraId="45EF5D6B" w14:textId="52DB262A" w:rsidR="008E3C07" w:rsidRDefault="00D136E6" w:rsidP="008E3C07">
      <w:pPr>
        <w:rPr>
          <w:rFonts w:ascii="Times New Roman" w:eastAsia="Times New Roman" w:hAnsi="Times New Roman" w:cs="Times New Roman"/>
        </w:rPr>
      </w:pPr>
      <w:r>
        <w:rPr>
          <w:noProof/>
        </w:rPr>
        <w:drawing>
          <wp:inline distT="0" distB="0" distL="0" distR="0" wp14:anchorId="6047B49E" wp14:editId="232DDABA">
            <wp:extent cx="2498651" cy="1863577"/>
            <wp:effectExtent l="0" t="0" r="0" b="3810"/>
            <wp:docPr id="17414" name="Picture 5" descr="A picture containing text, electronics&#10;&#10;Description automatically generated">
              <a:extLst xmlns:a="http://schemas.openxmlformats.org/drawingml/2006/main">
                <a:ext uri="{FF2B5EF4-FFF2-40B4-BE49-F238E27FC236}">
                  <a16:creationId xmlns:a16="http://schemas.microsoft.com/office/drawing/2014/main" id="{945ED91D-613C-6ABA-F6A5-E9CFD0B714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 name="Picture 5" descr="A picture containing text, electronics&#10;&#10;Description automatically generated">
                      <a:extLst>
                        <a:ext uri="{FF2B5EF4-FFF2-40B4-BE49-F238E27FC236}">
                          <a16:creationId xmlns:a16="http://schemas.microsoft.com/office/drawing/2014/main" id="{945ED91D-613C-6ABA-F6A5-E9CFD0B7140A}"/>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7370" cy="1870080"/>
                    </a:xfrm>
                    <a:prstGeom prst="rect">
                      <a:avLst/>
                    </a:prstGeom>
                    <a:noFill/>
                    <a:ln>
                      <a:noFill/>
                    </a:ln>
                  </pic:spPr>
                </pic:pic>
              </a:graphicData>
            </a:graphic>
          </wp:inline>
        </w:drawing>
      </w:r>
    </w:p>
    <w:p w14:paraId="2F2B05C2" w14:textId="2D7816B1" w:rsidR="00AE578A" w:rsidRDefault="008174BF" w:rsidP="008E3C07">
      <w:r>
        <w:t>(Prichard &amp; Carrano, 2014)</w:t>
      </w:r>
    </w:p>
    <w:p w14:paraId="730B548C" w14:textId="77777777" w:rsidR="008174BF" w:rsidRDefault="008174BF" w:rsidP="008E3C07">
      <w:pPr>
        <w:rPr>
          <w:rFonts w:ascii="Times New Roman" w:eastAsia="Times New Roman" w:hAnsi="Times New Roman" w:cs="Times New Roman"/>
        </w:rPr>
      </w:pPr>
    </w:p>
    <w:p w14:paraId="5ECB2C48" w14:textId="77777777" w:rsidR="008174BF" w:rsidRDefault="008174BF" w:rsidP="008E3C07">
      <w:pPr>
        <w:rPr>
          <w:rFonts w:ascii="Arial" w:hAnsi="Arial" w:cs="Arial"/>
          <w:color w:val="000000"/>
          <w:sz w:val="22"/>
          <w:szCs w:val="22"/>
        </w:rPr>
      </w:pPr>
      <w:r>
        <w:rPr>
          <w:rFonts w:ascii="Arial" w:hAnsi="Arial" w:cs="Arial"/>
          <w:color w:val="000000"/>
          <w:sz w:val="22"/>
          <w:szCs w:val="22"/>
        </w:rPr>
        <w:t xml:space="preserve">Instrumentation of quick sort will occur where index a is less than or equal to the element at index c  if the element at index c is less than or equal to the element at index b. The complexity of this portion is O(1) which is an elementary constant and this operation also occurs the most frequently in the quick sort algorithm. </w:t>
      </w:r>
    </w:p>
    <w:p w14:paraId="15A6744B" w14:textId="2EDFE7C5" w:rsidR="008B0785" w:rsidRPr="00AE578A" w:rsidRDefault="008B0785" w:rsidP="008E3C07">
      <w:pPr>
        <w:rPr>
          <w:rFonts w:ascii="Times New Roman" w:eastAsia="Times New Roman" w:hAnsi="Times New Roman" w:cs="Times New Roman"/>
        </w:rPr>
      </w:pPr>
      <w:r w:rsidRPr="008B0785">
        <w:rPr>
          <w:rFonts w:ascii="Times New Roman" w:eastAsia="Times New Roman" w:hAnsi="Times New Roman" w:cs="Times New Roman"/>
          <w:noProof/>
        </w:rPr>
        <w:drawing>
          <wp:inline distT="0" distB="0" distL="0" distR="0" wp14:anchorId="5F6D3C2E" wp14:editId="0857F221">
            <wp:extent cx="3200400" cy="360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360045"/>
                    </a:xfrm>
                    <a:prstGeom prst="rect">
                      <a:avLst/>
                    </a:prstGeom>
                  </pic:spPr>
                </pic:pic>
              </a:graphicData>
            </a:graphic>
          </wp:inline>
        </w:drawing>
      </w:r>
    </w:p>
    <w:p w14:paraId="449FEF82" w14:textId="77777777" w:rsidR="00D136E6" w:rsidRDefault="00D136E6" w:rsidP="008E3C07">
      <w:pPr>
        <w:rPr>
          <w:rFonts w:ascii="Times New Roman" w:eastAsia="Times New Roman" w:hAnsi="Times New Roman" w:cs="Times New Roman"/>
        </w:rPr>
      </w:pPr>
    </w:p>
    <w:p w14:paraId="0A8C0332" w14:textId="46F3751A" w:rsidR="008E3C07" w:rsidRPr="008E3C07" w:rsidRDefault="008E3C07" w:rsidP="008E3C07">
      <w:pPr>
        <w:rPr>
          <w:rFonts w:ascii="Arial" w:eastAsia="Times New Roman" w:hAnsi="Arial" w:cs="Arial"/>
          <w:color w:val="000000"/>
        </w:rPr>
      </w:pPr>
      <w:r w:rsidRPr="006F24D5">
        <w:rPr>
          <w:rFonts w:eastAsia="Times New Roman" w:cs="Arial"/>
          <w:b/>
          <w:bCs/>
          <w:color w:val="000000"/>
        </w:rPr>
        <w:t>Merge Sort:</w:t>
      </w:r>
      <w:r w:rsidRPr="008E3C07">
        <w:rPr>
          <w:rFonts w:ascii="Times New Roman" w:eastAsia="Times New Roman" w:hAnsi="Times New Roman" w:cs="Times New Roman"/>
        </w:rPr>
        <w:t xml:space="preserve"> </w:t>
      </w:r>
      <w:r w:rsidR="008174BF">
        <w:rPr>
          <w:rFonts w:ascii="Arial" w:hAnsi="Arial" w:cs="Arial"/>
          <w:color w:val="000000"/>
          <w:sz w:val="22"/>
          <w:szCs w:val="22"/>
        </w:rPr>
        <w:t>Merge sort is a divide-and-conquer algorithm. The divide step is the first step in the merge sort algorithm. It divides the array into two halves. The divide step is performed recursively until the array is divided into single elements. The conquer step is the second step in the merge sort algorithm. It sorts the array by comparing the elements in the array and merging them into a single sorted array.</w:t>
      </w:r>
    </w:p>
    <w:p w14:paraId="2F289FE9" w14:textId="3D77D6F8" w:rsidR="008E3C07" w:rsidRDefault="00D136E6" w:rsidP="008E3C07">
      <w:pPr>
        <w:rPr>
          <w:rFonts w:ascii="Times New Roman" w:eastAsia="Times New Roman" w:hAnsi="Times New Roman" w:cs="Times New Roman"/>
        </w:rPr>
      </w:pPr>
      <w:r>
        <w:rPr>
          <w:noProof/>
        </w:rPr>
        <w:lastRenderedPageBreak/>
        <w:drawing>
          <wp:inline distT="0" distB="0" distL="0" distR="0" wp14:anchorId="1EC24D3C" wp14:editId="30C98173">
            <wp:extent cx="3200400" cy="1651000"/>
            <wp:effectExtent l="0" t="0" r="0" b="6350"/>
            <wp:docPr id="12293" name="Picture 5" descr="Diagram&#10;&#10;Description automatically generated">
              <a:extLst xmlns:a="http://schemas.openxmlformats.org/drawingml/2006/main">
                <a:ext uri="{FF2B5EF4-FFF2-40B4-BE49-F238E27FC236}">
                  <a16:creationId xmlns:a16="http://schemas.microsoft.com/office/drawing/2014/main" id="{B4F7065E-47A4-6695-55B5-E4D217C28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Picture 5" descr="Diagram&#10;&#10;Description automatically generated">
                      <a:extLst>
                        <a:ext uri="{FF2B5EF4-FFF2-40B4-BE49-F238E27FC236}">
                          <a16:creationId xmlns:a16="http://schemas.microsoft.com/office/drawing/2014/main" id="{B4F7065E-47A4-6695-55B5-E4D217C28D07}"/>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00400" cy="1651000"/>
                    </a:xfrm>
                    <a:prstGeom prst="rect">
                      <a:avLst/>
                    </a:prstGeom>
                    <a:noFill/>
                    <a:ln>
                      <a:noFill/>
                    </a:ln>
                  </pic:spPr>
                </pic:pic>
              </a:graphicData>
            </a:graphic>
          </wp:inline>
        </w:drawing>
      </w:r>
    </w:p>
    <w:p w14:paraId="6996EC2D" w14:textId="756FCA41" w:rsidR="00D136E6" w:rsidRDefault="002F0EBF" w:rsidP="008E3C07">
      <w:r>
        <w:t>(Prichard &amp; Carrano, 2014)</w:t>
      </w:r>
    </w:p>
    <w:p w14:paraId="5CAF2728" w14:textId="77777777" w:rsidR="002F0EBF" w:rsidRDefault="002F0EBF" w:rsidP="008E3C07">
      <w:pPr>
        <w:rPr>
          <w:rFonts w:ascii="Times New Roman" w:eastAsia="Times New Roman" w:hAnsi="Times New Roman" w:cs="Times New Roman"/>
        </w:rPr>
      </w:pPr>
    </w:p>
    <w:p w14:paraId="6335DDCC" w14:textId="183636F0" w:rsidR="008174BF" w:rsidRDefault="008174BF" w:rsidP="008174BF">
      <w:pPr>
        <w:pStyle w:val="NormalWeb"/>
        <w:spacing w:before="0" w:beforeAutospacing="0" w:after="0" w:afterAutospacing="0"/>
      </w:pPr>
      <w:r>
        <w:rPr>
          <w:rFonts w:ascii="Arial" w:hAnsi="Arial" w:cs="Arial"/>
          <w:color w:val="000000"/>
          <w:sz w:val="22"/>
          <w:szCs w:val="22"/>
        </w:rPr>
        <w:t>Instrumentation of merge sort will occur where the algorithm sorts each half recursively and then merges both halves. Other divide-and-conquer algorithms are instrumented in a similar manner</w:t>
      </w:r>
      <w:r>
        <w:rPr>
          <w:rFonts w:ascii="Arial" w:hAnsi="Arial" w:cs="Arial"/>
          <w:color w:val="000000"/>
          <w:sz w:val="22"/>
          <w:szCs w:val="22"/>
        </w:rPr>
        <w:t>.</w:t>
      </w:r>
    </w:p>
    <w:p w14:paraId="5A092860" w14:textId="0456FD0B" w:rsidR="008B0785" w:rsidRDefault="00337BB7" w:rsidP="008E3C07">
      <w:pPr>
        <w:rPr>
          <w:rFonts w:ascii="Times New Roman" w:eastAsia="Times New Roman" w:hAnsi="Times New Roman" w:cs="Times New Roman"/>
        </w:rPr>
      </w:pPr>
      <w:r w:rsidRPr="00337BB7">
        <w:rPr>
          <w:rFonts w:ascii="Times New Roman" w:eastAsia="Times New Roman" w:hAnsi="Times New Roman" w:cs="Times New Roman"/>
          <w:noProof/>
        </w:rPr>
        <w:drawing>
          <wp:inline distT="0" distB="0" distL="0" distR="0" wp14:anchorId="254912A1" wp14:editId="460A4460">
            <wp:extent cx="3200400" cy="2084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084705"/>
                    </a:xfrm>
                    <a:prstGeom prst="rect">
                      <a:avLst/>
                    </a:prstGeom>
                  </pic:spPr>
                </pic:pic>
              </a:graphicData>
            </a:graphic>
          </wp:inline>
        </w:drawing>
      </w:r>
    </w:p>
    <w:p w14:paraId="731D1BBF" w14:textId="77777777" w:rsidR="008B0785" w:rsidRDefault="008B0785" w:rsidP="008E3C07">
      <w:pPr>
        <w:rPr>
          <w:rFonts w:ascii="Times New Roman" w:eastAsia="Times New Roman" w:hAnsi="Times New Roman" w:cs="Times New Roman"/>
        </w:rPr>
      </w:pPr>
    </w:p>
    <w:p w14:paraId="1199C98C" w14:textId="77777777" w:rsidR="008174BF" w:rsidRDefault="008E3C07" w:rsidP="008174BF">
      <w:pPr>
        <w:pStyle w:val="NormalWeb"/>
        <w:spacing w:before="0" w:beforeAutospacing="0" w:after="0" w:afterAutospacing="0"/>
      </w:pPr>
      <w:r w:rsidRPr="006F24D5">
        <w:rPr>
          <w:rFonts w:cs="Arial"/>
          <w:b/>
          <w:bCs/>
          <w:color w:val="000000"/>
        </w:rPr>
        <w:t>Heap sort:</w:t>
      </w:r>
      <w:r>
        <w:rPr>
          <w:rFonts w:ascii="Arial" w:hAnsi="Arial" w:cs="Arial"/>
          <w:b/>
          <w:bCs/>
          <w:color w:val="000000"/>
        </w:rPr>
        <w:t xml:space="preserve"> </w:t>
      </w:r>
      <w:r>
        <w:rPr>
          <w:rFonts w:ascii="Arial" w:hAnsi="Arial" w:cs="Arial"/>
          <w:color w:val="000000"/>
        </w:rPr>
        <w:t> </w:t>
      </w:r>
      <w:r w:rsidR="008174BF">
        <w:rPr>
          <w:rFonts w:ascii="Arial" w:hAnsi="Arial" w:cs="Arial"/>
          <w:color w:val="000000"/>
          <w:sz w:val="22"/>
          <w:szCs w:val="22"/>
        </w:rPr>
        <w:t>Heap sort is a comparison-based sorting technique based on the Binary Heap data structure. It is like the selection sort where we first find the maximum element and place the maximum element at the end. We repeat the same process for the remaining elements. this sorts the array because it uses a heap data structure to sort the array. The heap data structure is a complete binary tree that satisfies the heap property. The heap property is that the value of each node is greater than or equal to the value of its parent, with the maximum value in the root node. </w:t>
      </w:r>
    </w:p>
    <w:p w14:paraId="3621A582" w14:textId="53D5B090" w:rsidR="008E3C07" w:rsidRDefault="00E625B1" w:rsidP="008E3C07">
      <w:pPr>
        <w:rPr>
          <w:rFonts w:ascii="Times New Roman" w:eastAsia="Times New Roman" w:hAnsi="Times New Roman" w:cs="Times New Roman"/>
        </w:rPr>
      </w:pPr>
      <w:r>
        <w:rPr>
          <w:noProof/>
        </w:rPr>
        <w:drawing>
          <wp:inline distT="0" distB="0" distL="0" distR="0" wp14:anchorId="22165D96" wp14:editId="4D423C06">
            <wp:extent cx="3200400" cy="1100455"/>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1100455"/>
                    </a:xfrm>
                    <a:prstGeom prst="rect">
                      <a:avLst/>
                    </a:prstGeom>
                    <a:noFill/>
                    <a:ln>
                      <a:noFill/>
                    </a:ln>
                  </pic:spPr>
                </pic:pic>
              </a:graphicData>
            </a:graphic>
          </wp:inline>
        </w:drawing>
      </w:r>
    </w:p>
    <w:p w14:paraId="26331BD1" w14:textId="0D26E3E0" w:rsidR="008B0785" w:rsidRDefault="002F0EBF" w:rsidP="008E3C07">
      <w:r>
        <w:t>(Prichard &amp; Carrano, 2014)</w:t>
      </w:r>
    </w:p>
    <w:p w14:paraId="2800B0C3" w14:textId="77777777" w:rsidR="002F0EBF" w:rsidRDefault="002F0EBF" w:rsidP="008E3C07">
      <w:pPr>
        <w:rPr>
          <w:rFonts w:eastAsia="Times New Roman" w:cs="Arial"/>
          <w:b/>
          <w:bCs/>
          <w:color w:val="000000"/>
        </w:rPr>
      </w:pPr>
    </w:p>
    <w:p w14:paraId="32EA5E31" w14:textId="2DE9602B" w:rsidR="008B0785" w:rsidRDefault="008174BF" w:rsidP="008E3C07">
      <w:pPr>
        <w:rPr>
          <w:rFonts w:eastAsia="Times New Roman" w:cs="Arial"/>
          <w:color w:val="000000"/>
        </w:rPr>
      </w:pPr>
      <w:r>
        <w:rPr>
          <w:rFonts w:ascii="Arial" w:hAnsi="Arial" w:cs="Arial"/>
          <w:color w:val="000000"/>
          <w:sz w:val="22"/>
          <w:szCs w:val="22"/>
        </w:rPr>
        <w:t xml:space="preserve">Instrumentation of heap sort will occur where the heap is rearranged and where the heap extracts an </w:t>
      </w:r>
      <w:r>
        <w:rPr>
          <w:rFonts w:ascii="Arial" w:hAnsi="Arial" w:cs="Arial"/>
          <w:color w:val="000000"/>
          <w:sz w:val="22"/>
          <w:szCs w:val="22"/>
        </w:rPr>
        <w:t>element one by one. Building and extracting from the heap occur most often and occur N times.</w:t>
      </w:r>
    </w:p>
    <w:p w14:paraId="11FD5958" w14:textId="4734BC1B" w:rsidR="008B0785" w:rsidRPr="008B0785" w:rsidRDefault="008B0785" w:rsidP="008E3C07">
      <w:pPr>
        <w:rPr>
          <w:rFonts w:eastAsia="Times New Roman" w:cs="Arial"/>
          <w:color w:val="000000"/>
        </w:rPr>
      </w:pPr>
      <w:r w:rsidRPr="008B0785">
        <w:rPr>
          <w:rFonts w:eastAsia="Times New Roman" w:cs="Arial"/>
          <w:noProof/>
          <w:color w:val="000000"/>
        </w:rPr>
        <w:drawing>
          <wp:inline distT="0" distB="0" distL="0" distR="0" wp14:anchorId="4D2132D9" wp14:editId="7535171F">
            <wp:extent cx="3200400" cy="12566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0400" cy="1256665"/>
                    </a:xfrm>
                    <a:prstGeom prst="rect">
                      <a:avLst/>
                    </a:prstGeom>
                  </pic:spPr>
                </pic:pic>
              </a:graphicData>
            </a:graphic>
          </wp:inline>
        </w:drawing>
      </w:r>
    </w:p>
    <w:p w14:paraId="64FAB625" w14:textId="77777777" w:rsidR="008B0785" w:rsidRDefault="008B0785" w:rsidP="008E3C07">
      <w:pPr>
        <w:rPr>
          <w:rFonts w:eastAsia="Times New Roman" w:cs="Arial"/>
          <w:b/>
          <w:bCs/>
          <w:color w:val="000000"/>
        </w:rPr>
      </w:pPr>
    </w:p>
    <w:p w14:paraId="4F1993A8" w14:textId="77777777" w:rsidR="008174BF" w:rsidRDefault="008E3C07" w:rsidP="008174BF">
      <w:pPr>
        <w:pStyle w:val="NormalWeb"/>
        <w:spacing w:before="0" w:beforeAutospacing="0" w:after="0" w:afterAutospacing="0"/>
      </w:pPr>
      <w:r w:rsidRPr="006F24D5">
        <w:rPr>
          <w:rFonts w:cs="Arial"/>
          <w:b/>
          <w:bCs/>
          <w:color w:val="000000"/>
        </w:rPr>
        <w:t>Bubble sort:</w:t>
      </w:r>
      <w:r>
        <w:rPr>
          <w:rFonts w:ascii="Arial" w:hAnsi="Arial" w:cs="Arial"/>
          <w:color w:val="000000"/>
        </w:rPr>
        <w:t xml:space="preserve"> </w:t>
      </w:r>
      <w:r w:rsidR="008174BF">
        <w:rPr>
          <w:rFonts w:ascii="Arial" w:hAnsi="Arial" w:cs="Arial"/>
          <w:color w:val="000000"/>
          <w:sz w:val="22"/>
          <w:szCs w:val="22"/>
        </w:rPr>
        <w:t>Bubble sort is a simple sorting algorithm where each pair of adjacent elements are compared, and the elements are swapped if they are not in lexicographic order. This sorts the array because it repeatedly steps through the list to be sorted, compares each pair of adjacent items, and swaps them if they are in the wrong order. The pass through the list is repeated until no swaps are needed, which indicates that the list is sorted.</w:t>
      </w:r>
    </w:p>
    <w:p w14:paraId="0BA06F40" w14:textId="23426E2C" w:rsidR="00D136E6" w:rsidRDefault="00D136E6" w:rsidP="008E3C07">
      <w:pPr>
        <w:rPr>
          <w:rFonts w:ascii="Times New Roman" w:eastAsia="Times New Roman" w:hAnsi="Times New Roman" w:cs="Times New Roman"/>
        </w:rPr>
      </w:pPr>
      <w:r>
        <w:rPr>
          <w:noProof/>
        </w:rPr>
        <w:drawing>
          <wp:inline distT="0" distB="0" distL="0" distR="0" wp14:anchorId="3E568CF0" wp14:editId="79F04920">
            <wp:extent cx="3200400" cy="1412240"/>
            <wp:effectExtent l="0" t="0" r="0" b="0"/>
            <wp:docPr id="5125" name="Picture 4" descr="A picture containing text, electronics, black, keyboard&#10;&#10;Description automatically generated">
              <a:extLst xmlns:a="http://schemas.openxmlformats.org/drawingml/2006/main">
                <a:ext uri="{FF2B5EF4-FFF2-40B4-BE49-F238E27FC236}">
                  <a16:creationId xmlns:a16="http://schemas.microsoft.com/office/drawing/2014/main" id="{C9C72948-C9D9-0786-4AE3-3CFFA9549F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4" descr="A picture containing text, electronics, black, keyboard&#10;&#10;Description automatically generated">
                      <a:extLst>
                        <a:ext uri="{FF2B5EF4-FFF2-40B4-BE49-F238E27FC236}">
                          <a16:creationId xmlns:a16="http://schemas.microsoft.com/office/drawing/2014/main" id="{C9C72948-C9D9-0786-4AE3-3CFFA9549FB5}"/>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400" cy="1412240"/>
                    </a:xfrm>
                    <a:prstGeom prst="rect">
                      <a:avLst/>
                    </a:prstGeom>
                    <a:noFill/>
                    <a:ln>
                      <a:noFill/>
                    </a:ln>
                  </pic:spPr>
                </pic:pic>
              </a:graphicData>
            </a:graphic>
          </wp:inline>
        </w:drawing>
      </w:r>
    </w:p>
    <w:p w14:paraId="311CB247" w14:textId="46E7B72A" w:rsidR="00D136E6" w:rsidRDefault="002F0EBF" w:rsidP="008E3C07">
      <w:pPr>
        <w:rPr>
          <w:rFonts w:ascii="Times New Roman" w:eastAsia="Times New Roman" w:hAnsi="Times New Roman" w:cs="Times New Roman"/>
        </w:rPr>
      </w:pPr>
      <w:r>
        <w:t>(Prichard &amp; Carrano, 2014)</w:t>
      </w:r>
    </w:p>
    <w:p w14:paraId="57982EF9" w14:textId="558B1C8C" w:rsidR="008E3C07" w:rsidRDefault="008E3C07" w:rsidP="008E3C07">
      <w:pPr>
        <w:rPr>
          <w:rFonts w:ascii="Times New Roman" w:eastAsia="Times New Roman" w:hAnsi="Times New Roman" w:cs="Times New Roman"/>
        </w:rPr>
      </w:pPr>
    </w:p>
    <w:p w14:paraId="30EC0DB2" w14:textId="715DF2CF" w:rsidR="00002858" w:rsidRPr="00002858" w:rsidRDefault="008174BF" w:rsidP="008E3C07">
      <w:pPr>
        <w:rPr>
          <w:rFonts w:eastAsia="Times New Roman" w:cs="Arial"/>
          <w:color w:val="000000"/>
        </w:rPr>
      </w:pPr>
      <w:r>
        <w:rPr>
          <w:rFonts w:ascii="Arial" w:hAnsi="Arial" w:cs="Arial"/>
          <w:color w:val="000000"/>
          <w:sz w:val="22"/>
          <w:szCs w:val="22"/>
        </w:rPr>
        <w:t>Instrumentation of bubble sort is done inside the conditional that swaps experimental data if necessary. Although the inside of the conditional is not the most commonly occurring operation, the conditional itself is. This is the operation where experimental data is sorted. This means that a fully sorted list should only require one pass through the experimental data before completing</w:t>
      </w:r>
      <w:r>
        <w:rPr>
          <w:rFonts w:ascii="Arial" w:hAnsi="Arial" w:cs="Arial"/>
          <w:color w:val="000000"/>
          <w:sz w:val="22"/>
          <w:szCs w:val="22"/>
        </w:rPr>
        <w:t>.</w:t>
      </w:r>
    </w:p>
    <w:p w14:paraId="397D60CF" w14:textId="1BAB6C2F" w:rsidR="008B0785" w:rsidRDefault="00002858" w:rsidP="008E3C07">
      <w:pPr>
        <w:rPr>
          <w:rFonts w:ascii="Times New Roman" w:eastAsia="Times New Roman" w:hAnsi="Times New Roman" w:cs="Times New Roman"/>
        </w:rPr>
      </w:pPr>
      <w:r w:rsidRPr="00002858">
        <w:rPr>
          <w:rFonts w:ascii="Times New Roman" w:eastAsia="Times New Roman" w:hAnsi="Times New Roman" w:cs="Times New Roman"/>
          <w:noProof/>
        </w:rPr>
        <w:drawing>
          <wp:inline distT="0" distB="0" distL="0" distR="0" wp14:anchorId="1A61F95B" wp14:editId="7C3320E7">
            <wp:extent cx="3200400" cy="1745615"/>
            <wp:effectExtent l="0" t="0" r="0" b="698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3200400" cy="1745615"/>
                    </a:xfrm>
                    <a:prstGeom prst="rect">
                      <a:avLst/>
                    </a:prstGeom>
                  </pic:spPr>
                </pic:pic>
              </a:graphicData>
            </a:graphic>
          </wp:inline>
        </w:drawing>
      </w:r>
    </w:p>
    <w:p w14:paraId="4C86210D" w14:textId="77777777" w:rsidR="008B0785" w:rsidRDefault="008B0785" w:rsidP="008E3C07">
      <w:pPr>
        <w:rPr>
          <w:rFonts w:ascii="Times New Roman" w:eastAsia="Times New Roman" w:hAnsi="Times New Roman" w:cs="Times New Roman"/>
        </w:rPr>
      </w:pPr>
    </w:p>
    <w:p w14:paraId="63ECC33A" w14:textId="77777777" w:rsidR="008174BF" w:rsidRDefault="008E3C07" w:rsidP="008174BF">
      <w:pPr>
        <w:pStyle w:val="NormalWeb"/>
        <w:spacing w:before="0" w:beforeAutospacing="0" w:after="0" w:afterAutospacing="0"/>
      </w:pPr>
      <w:r w:rsidRPr="006F24D5">
        <w:rPr>
          <w:rFonts w:cs="Arial"/>
          <w:b/>
          <w:bCs/>
          <w:color w:val="000000"/>
        </w:rPr>
        <w:t>Insertion Sort:</w:t>
      </w:r>
      <w:r w:rsidRPr="008E3C07">
        <w:rPr>
          <w:rFonts w:cs="Arial"/>
          <w:b/>
          <w:bCs/>
          <w:i/>
          <w:iCs/>
          <w:color w:val="000000"/>
        </w:rPr>
        <w:t xml:space="preserve"> </w:t>
      </w:r>
      <w:r w:rsidR="008174BF">
        <w:rPr>
          <w:rFonts w:ascii="Arial" w:hAnsi="Arial" w:cs="Arial"/>
          <w:color w:val="000000"/>
          <w:sz w:val="22"/>
          <w:szCs w:val="22"/>
        </w:rPr>
        <w:t xml:space="preserve">Insertion sort is a simple sorting algorithm that works the way we sort playing cards in our hands. The array is virtually split into a sorted </w:t>
      </w:r>
      <w:r w:rsidR="008174BF">
        <w:rPr>
          <w:rFonts w:ascii="Arial" w:hAnsi="Arial" w:cs="Arial"/>
          <w:color w:val="000000"/>
          <w:sz w:val="22"/>
          <w:szCs w:val="22"/>
        </w:rPr>
        <w:lastRenderedPageBreak/>
        <w:t>and an unsorted part. Values from the unsorted part are picked and placed in the correct position in the sorted part. This process sorts the array because it builds the final sorted array one item at a time.</w:t>
      </w:r>
    </w:p>
    <w:p w14:paraId="0E481A96" w14:textId="0D0A6AE7" w:rsidR="008E3C07" w:rsidRDefault="008E3C07" w:rsidP="007945F4">
      <w:pPr>
        <w:rPr>
          <w:rFonts w:eastAsia="Times New Roman" w:cs="Arial"/>
          <w:color w:val="000000"/>
        </w:rPr>
      </w:pPr>
    </w:p>
    <w:p w14:paraId="2282869B" w14:textId="3A3CC540" w:rsidR="007945F4" w:rsidRDefault="00E625B1" w:rsidP="007945F4">
      <w:pPr>
        <w:rPr>
          <w:rFonts w:eastAsia="Times New Roman" w:cs="Arial"/>
          <w:color w:val="000000"/>
        </w:rPr>
      </w:pPr>
      <w:r>
        <w:rPr>
          <w:noProof/>
        </w:rPr>
        <w:drawing>
          <wp:inline distT="0" distB="0" distL="0" distR="0" wp14:anchorId="16840C54" wp14:editId="0C06BF91">
            <wp:extent cx="3099459" cy="1616146"/>
            <wp:effectExtent l="0" t="0" r="5715" b="3175"/>
            <wp:docPr id="8197" name="Picture 5" descr="Table&#10;&#10;Description automatically generated with low confidence">
              <a:extLst xmlns:a="http://schemas.openxmlformats.org/drawingml/2006/main">
                <a:ext uri="{FF2B5EF4-FFF2-40B4-BE49-F238E27FC236}">
                  <a16:creationId xmlns:a16="http://schemas.microsoft.com/office/drawing/2014/main" id="{32B4E76B-200D-4D14-792F-93A17EDC8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descr="Table&#10;&#10;Description automatically generated with low confidence">
                      <a:extLst>
                        <a:ext uri="{FF2B5EF4-FFF2-40B4-BE49-F238E27FC236}">
                          <a16:creationId xmlns:a16="http://schemas.microsoft.com/office/drawing/2014/main" id="{32B4E76B-200D-4D14-792F-93A17EDC8745}"/>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29837" cy="1631986"/>
                    </a:xfrm>
                    <a:prstGeom prst="rect">
                      <a:avLst/>
                    </a:prstGeom>
                    <a:noFill/>
                    <a:ln>
                      <a:noFill/>
                    </a:ln>
                  </pic:spPr>
                </pic:pic>
              </a:graphicData>
            </a:graphic>
          </wp:inline>
        </w:drawing>
      </w:r>
    </w:p>
    <w:p w14:paraId="48680623" w14:textId="10EBFA11" w:rsidR="00E625B1" w:rsidRDefault="002F0EBF" w:rsidP="007945F4">
      <w:pPr>
        <w:rPr>
          <w:rFonts w:eastAsia="Times New Roman" w:cs="Arial"/>
          <w:color w:val="000000"/>
        </w:rPr>
      </w:pPr>
      <w:r w:rsidRPr="002F0EBF">
        <w:t xml:space="preserve"> </w:t>
      </w:r>
      <w:r>
        <w:t>(Prichard &amp; Carrano, 2014)</w:t>
      </w:r>
    </w:p>
    <w:p w14:paraId="5BE01CBB" w14:textId="77777777" w:rsidR="005E54D9" w:rsidRPr="005E54D9" w:rsidRDefault="005E54D9" w:rsidP="005E54D9">
      <w:pPr>
        <w:rPr>
          <w:rFonts w:eastAsia="Times New Roman" w:cs="Arial"/>
          <w:color w:val="000000"/>
        </w:rPr>
      </w:pPr>
    </w:p>
    <w:p w14:paraId="7518A28F" w14:textId="7968CBF7" w:rsidR="005520AB" w:rsidRDefault="00EA7019" w:rsidP="007945F4">
      <w:pPr>
        <w:rPr>
          <w:rFonts w:eastAsia="Times New Roman" w:cs="Arial"/>
          <w:color w:val="000000"/>
        </w:rPr>
      </w:pPr>
      <w:r>
        <w:rPr>
          <w:rFonts w:ascii="Arial" w:hAnsi="Arial" w:cs="Arial"/>
          <w:color w:val="000000"/>
          <w:sz w:val="22"/>
          <w:szCs w:val="22"/>
        </w:rPr>
        <w:t>Instrumentation of insertion sort occurs when one piece of experimental data is being compared to another piece of experimental data.</w:t>
      </w:r>
      <w:r w:rsidR="005520AB" w:rsidRPr="005520AB">
        <w:rPr>
          <w:rFonts w:eastAsia="Times New Roman" w:cs="Arial"/>
          <w:noProof/>
          <w:color w:val="000000"/>
        </w:rPr>
        <w:drawing>
          <wp:inline distT="0" distB="0" distL="0" distR="0" wp14:anchorId="0F4A8825" wp14:editId="1FF1811B">
            <wp:extent cx="3200400" cy="2220595"/>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3200400" cy="2220595"/>
                    </a:xfrm>
                    <a:prstGeom prst="rect">
                      <a:avLst/>
                    </a:prstGeom>
                  </pic:spPr>
                </pic:pic>
              </a:graphicData>
            </a:graphic>
          </wp:inline>
        </w:drawing>
      </w:r>
    </w:p>
    <w:p w14:paraId="3C548A12" w14:textId="77777777" w:rsidR="005520AB" w:rsidRDefault="005520AB" w:rsidP="007945F4">
      <w:pPr>
        <w:rPr>
          <w:rFonts w:eastAsia="Times New Roman" w:cs="Arial"/>
          <w:color w:val="000000"/>
        </w:rPr>
      </w:pPr>
    </w:p>
    <w:p w14:paraId="51FF7809" w14:textId="0E187ABF" w:rsidR="00A97943" w:rsidRDefault="00B228DF" w:rsidP="00A97943">
      <w:pPr>
        <w:pStyle w:val="ListParagraph"/>
        <w:numPr>
          <w:ilvl w:val="0"/>
          <w:numId w:val="2"/>
        </w:numPr>
        <w:rPr>
          <w:rFonts w:ascii="Times New Roman" w:eastAsia="Times New Roman" w:hAnsi="Times New Roman" w:cs="Times New Roman"/>
          <w:b/>
          <w:bCs/>
        </w:rPr>
      </w:pPr>
      <w:r>
        <w:rPr>
          <w:rFonts w:ascii="Times New Roman" w:eastAsia="Times New Roman" w:hAnsi="Times New Roman" w:cs="Times New Roman"/>
          <w:b/>
          <w:bCs/>
        </w:rPr>
        <w:t>INSTRUMENTATION</w:t>
      </w:r>
      <w:r w:rsidR="003E5CF7">
        <w:rPr>
          <w:rFonts w:ascii="Times New Roman" w:eastAsia="Times New Roman" w:hAnsi="Times New Roman" w:cs="Times New Roman"/>
          <w:b/>
          <w:bCs/>
        </w:rPr>
        <w:t xml:space="preserve"> OF STABLITY</w:t>
      </w:r>
    </w:p>
    <w:p w14:paraId="4C40CC6C" w14:textId="3D9C8A27" w:rsidR="00B228DF" w:rsidRDefault="00B228DF" w:rsidP="00B228DF">
      <w:pPr>
        <w:rPr>
          <w:rFonts w:ascii="Times New Roman" w:eastAsia="Times New Roman" w:hAnsi="Times New Roman" w:cs="Times New Roman"/>
          <w:b/>
          <w:bCs/>
        </w:rPr>
      </w:pPr>
    </w:p>
    <w:p w14:paraId="04BE9F77" w14:textId="77777777" w:rsidR="00EA7019" w:rsidRDefault="00EA7019" w:rsidP="00EA7019">
      <w:pPr>
        <w:pStyle w:val="NormalWeb"/>
        <w:spacing w:before="0" w:beforeAutospacing="0" w:after="0" w:afterAutospacing="0"/>
      </w:pPr>
      <w:r>
        <w:rPr>
          <w:rFonts w:ascii="Arial" w:hAnsi="Arial" w:cs="Arial"/>
          <w:color w:val="000000"/>
          <w:sz w:val="22"/>
          <w:szCs w:val="22"/>
        </w:rPr>
        <w:t>To determine the stability of comparison-based sorting algorithms, alphanumeric characters will be used. Alphanumeric characters all possess what is known as object identity. Object identity is a property of an object that is unique and unchanging. Part of an object’s identity refers to The hash code of an object, which is a unique integer value that is assigned to an object when it is created. The hash code of an object is used to identify the object in a hash table. Hash codes are calculated with the following formula. </w:t>
      </w:r>
    </w:p>
    <w:p w14:paraId="61E096FB" w14:textId="000D116D" w:rsidR="00542B46" w:rsidRDefault="00542B46" w:rsidP="00B228DF">
      <w:pPr>
        <w:rPr>
          <w:rFonts w:eastAsia="Times New Roman" w:cs="Arial"/>
          <w:color w:val="000000"/>
        </w:rPr>
      </w:pPr>
    </w:p>
    <w:p w14:paraId="106227D7" w14:textId="2E40ECD3" w:rsidR="00542B46" w:rsidRPr="006C1893" w:rsidRDefault="00542B46" w:rsidP="00B228DF">
      <w:pPr>
        <w:rPr>
          <w:rFonts w:eastAsia="Times New Roman" w:cs="Arial"/>
          <w:color w:val="000000"/>
        </w:rPr>
      </w:pPr>
      <w:r w:rsidRPr="00542B46">
        <w:rPr>
          <w:rFonts w:eastAsia="Times New Roman" w:cs="Arial"/>
          <w:noProof/>
          <w:color w:val="000000"/>
        </w:rPr>
        <w:drawing>
          <wp:inline distT="0" distB="0" distL="0" distR="0" wp14:anchorId="0BCA1FF7" wp14:editId="2221589D">
            <wp:extent cx="3200400" cy="5226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522605"/>
                    </a:xfrm>
                    <a:prstGeom prst="rect">
                      <a:avLst/>
                    </a:prstGeom>
                  </pic:spPr>
                </pic:pic>
              </a:graphicData>
            </a:graphic>
          </wp:inline>
        </w:drawing>
      </w:r>
    </w:p>
    <w:p w14:paraId="0094A157" w14:textId="77777777" w:rsidR="00C522F7" w:rsidRDefault="00C522F7" w:rsidP="00B228DF">
      <w:pPr>
        <w:rPr>
          <w:rFonts w:eastAsia="Times New Roman" w:cs="Arial"/>
          <w:color w:val="000000"/>
        </w:rPr>
      </w:pPr>
    </w:p>
    <w:p w14:paraId="32ACAA36" w14:textId="6EAF8FD9" w:rsidR="004D3BC7" w:rsidRDefault="00EA7019" w:rsidP="004D3BC7">
      <w:pPr>
        <w:rPr>
          <w:rFonts w:ascii="Arial" w:hAnsi="Arial" w:cs="Arial"/>
          <w:color w:val="000000"/>
          <w:sz w:val="22"/>
          <w:szCs w:val="22"/>
        </w:rPr>
      </w:pPr>
      <w:r>
        <w:rPr>
          <w:rFonts w:ascii="Arial" w:hAnsi="Arial" w:cs="Arial"/>
          <w:color w:val="000000"/>
          <w:sz w:val="22"/>
          <w:szCs w:val="22"/>
        </w:rPr>
        <w:t>Hash codes are used by the compiler to determine whether two objects are equal.</w:t>
      </w:r>
    </w:p>
    <w:p w14:paraId="602E7945" w14:textId="77777777" w:rsidR="00EA7019" w:rsidRPr="004D3BC7" w:rsidRDefault="00EA7019" w:rsidP="004D3BC7">
      <w:pPr>
        <w:rPr>
          <w:rFonts w:eastAsia="Times New Roman" w:cs="Arial"/>
          <w:color w:val="000000"/>
        </w:rPr>
      </w:pPr>
    </w:p>
    <w:p w14:paraId="3140FB4B" w14:textId="0666C156" w:rsidR="00F06F91" w:rsidRDefault="00EA7019"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000000"/>
          <w:sz w:val="22"/>
          <w:szCs w:val="22"/>
        </w:rPr>
      </w:pPr>
      <w:r>
        <w:rPr>
          <w:rFonts w:ascii="Arial" w:hAnsi="Arial" w:cs="Arial"/>
          <w:color w:val="000000"/>
          <w:sz w:val="22"/>
          <w:szCs w:val="22"/>
        </w:rPr>
        <w:t>With the creation of objects that were initialized with duplicate values, only an algorithm that properly handles duplicates can be used to find the correct object. Fortunately, some programming languages offer stable algorithms. These can be used as a baseline. Once the baseline has been established, the baseline can be compared with the algorithm in question and if the two algorithms are not the same, the algorithm in question is not stable. The algorithm in question is not stable if it does not produce the same results as the baseline algorithm.</w:t>
      </w:r>
    </w:p>
    <w:p w14:paraId="2F13C70D" w14:textId="77777777" w:rsidR="00EA7019" w:rsidRDefault="00EA7019"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p>
    <w:p w14:paraId="1F27FC25" w14:textId="44CFF9A9" w:rsidR="002D23E5" w:rsidRDefault="00EA7019"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r>
        <w:rPr>
          <w:rFonts w:ascii="Arial" w:hAnsi="Arial" w:cs="Arial"/>
          <w:color w:val="000000"/>
          <w:sz w:val="22"/>
          <w:szCs w:val="22"/>
        </w:rPr>
        <w:t>To perform object identity evaluation, an operation was developed outside of the given algorithm which checks if the algorithm is stable by sorting a list of alphanumeric characters with overlapping values, and then checking if the sorted list is the same as the original list that was sorted under the stable baseline algorithm.</w:t>
      </w:r>
    </w:p>
    <w:p w14:paraId="6D21D31B" w14:textId="6263E423" w:rsidR="00F06F91" w:rsidRDefault="00F06F91"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r w:rsidRPr="00F06F91">
        <w:rPr>
          <w:rFonts w:eastAsia="Times New Roman" w:cs="Arial"/>
          <w:noProof/>
          <w:color w:val="000000"/>
        </w:rPr>
        <w:drawing>
          <wp:inline distT="0" distB="0" distL="0" distR="0" wp14:anchorId="0047B85C" wp14:editId="5A9C12C3">
            <wp:extent cx="3200400" cy="22821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2282190"/>
                    </a:xfrm>
                    <a:prstGeom prst="rect">
                      <a:avLst/>
                    </a:prstGeom>
                  </pic:spPr>
                </pic:pic>
              </a:graphicData>
            </a:graphic>
          </wp:inline>
        </w:drawing>
      </w:r>
    </w:p>
    <w:p w14:paraId="2D340009" w14:textId="59319AE1" w:rsidR="00F06F91" w:rsidRDefault="00F06F91"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p>
    <w:p w14:paraId="0B4ECDB9" w14:textId="1AAF32E7" w:rsidR="00F06F91" w:rsidRDefault="00EA7019"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r>
        <w:rPr>
          <w:rFonts w:ascii="Arial" w:hAnsi="Arial" w:cs="Arial"/>
          <w:color w:val="000000"/>
          <w:sz w:val="22"/>
          <w:szCs w:val="22"/>
        </w:rPr>
        <w:t>To prevent false positives from occurring, the experimental data used to calculate time complexity is not the same as the experimental data used to measure stability. Experimental data used to measure stability is generated through an algorithm that makes objects in sets of threes, all three objects possess the same value but different object identities. These objects are the ones that are used for stability testing.</w:t>
      </w:r>
      <w:r w:rsidR="00F06F91" w:rsidRPr="00F06F91">
        <w:rPr>
          <w:rFonts w:eastAsia="Times New Roman" w:cs="Arial"/>
          <w:noProof/>
          <w:color w:val="000000"/>
        </w:rPr>
        <w:drawing>
          <wp:inline distT="0" distB="0" distL="0" distR="0" wp14:anchorId="716092CE" wp14:editId="2F49ACD3">
            <wp:extent cx="3200400" cy="1041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400" cy="1041400"/>
                    </a:xfrm>
                    <a:prstGeom prst="rect">
                      <a:avLst/>
                    </a:prstGeom>
                  </pic:spPr>
                </pic:pic>
              </a:graphicData>
            </a:graphic>
          </wp:inline>
        </w:drawing>
      </w:r>
    </w:p>
    <w:p w14:paraId="70480854" w14:textId="16746505" w:rsidR="005946EE" w:rsidRDefault="005946EE" w:rsidP="00F06F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color w:val="000000"/>
        </w:rPr>
      </w:pPr>
    </w:p>
    <w:p w14:paraId="46A1D613" w14:textId="6EFA6F96" w:rsidR="002D23E5" w:rsidRDefault="002D23E5" w:rsidP="005946EE">
      <w:pPr>
        <w:pStyle w:val="ListParagraph"/>
        <w:numPr>
          <w:ilvl w:val="0"/>
          <w:numId w:val="2"/>
        </w:numPr>
      </w:pPr>
      <w:r>
        <w:t>EXPERIMENT</w:t>
      </w:r>
    </w:p>
    <w:p w14:paraId="1897C3CF" w14:textId="70F3ED25" w:rsidR="002D23E5" w:rsidRDefault="002D23E5" w:rsidP="002D23E5">
      <w:pPr>
        <w:ind w:left="360"/>
      </w:pPr>
    </w:p>
    <w:p w14:paraId="61FA4C8B" w14:textId="77777777" w:rsidR="00EA7019" w:rsidRDefault="00EA7019" w:rsidP="00EA7019">
      <w:pPr>
        <w:pStyle w:val="NormalWeb"/>
        <w:spacing w:before="0" w:beforeAutospacing="0" w:after="0" w:afterAutospacing="0"/>
      </w:pPr>
      <w:r>
        <w:rPr>
          <w:rFonts w:ascii="Arial" w:hAnsi="Arial" w:cs="Arial"/>
          <w:color w:val="000000"/>
          <w:sz w:val="22"/>
          <w:szCs w:val="22"/>
        </w:rPr>
        <w:t>At the inception of the experimental program’s driver operations, an input and output directory is planted on the host device. Once created, the operation proceeds to make two hundred JSON files. These JSON files are what will hold the experimental data. All two hundred JSON files have randomized alphanumeric characters serialized to their location if they are empty. JSON is used as a caching mechanism to run additional experiments on a given data set if needed. Once the generation of data has been completed, these experimental seed data JSON files are then deserialized from JSON into collections of alphanumeric characters and partitioned by their native directory. All two hundred collections of deserialized JSON Objects are then run through the four different levels of varying lexicographic order. This results in a scale of eight hundred different collections of data. Of the eight hundred different experimental data sets, each experimental data set is run through all the algorithms. Each sorting algorithm was assigned an output object where that algorithm's name, time complexity, stability, lexicographic order, and experimental data size were all output to the output directory in CSV format.</w:t>
      </w:r>
    </w:p>
    <w:p w14:paraId="6CC98462" w14:textId="77777777" w:rsidR="002D23E5" w:rsidRDefault="002D23E5" w:rsidP="002D23E5"/>
    <w:p w14:paraId="471C810E" w14:textId="248256A0" w:rsidR="002D23E5" w:rsidRDefault="002D23E5" w:rsidP="002D23E5">
      <w:r w:rsidRPr="002D23E5">
        <w:rPr>
          <w:noProof/>
        </w:rPr>
        <w:drawing>
          <wp:inline distT="0" distB="0" distL="0" distR="0" wp14:anchorId="37420A9F" wp14:editId="50940DB3">
            <wp:extent cx="3200400" cy="78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787400"/>
                    </a:xfrm>
                    <a:prstGeom prst="rect">
                      <a:avLst/>
                    </a:prstGeom>
                  </pic:spPr>
                </pic:pic>
              </a:graphicData>
            </a:graphic>
          </wp:inline>
        </w:drawing>
      </w:r>
      <w:r>
        <w:t xml:space="preserve"> </w:t>
      </w:r>
    </w:p>
    <w:p w14:paraId="442DF744" w14:textId="77777777" w:rsidR="002D23E5" w:rsidRPr="002D23E5" w:rsidRDefault="002D23E5" w:rsidP="00A540AF"/>
    <w:p w14:paraId="5E07189F" w14:textId="0CE10973" w:rsidR="00AF7F72" w:rsidRPr="00674B4D" w:rsidRDefault="00AF7F72" w:rsidP="00124584">
      <w:pPr>
        <w:pStyle w:val="ListParagraph"/>
        <w:numPr>
          <w:ilvl w:val="0"/>
          <w:numId w:val="2"/>
        </w:numPr>
        <w:rPr>
          <w:b/>
          <w:bCs/>
        </w:rPr>
      </w:pPr>
      <w:r w:rsidRPr="00AF7F72">
        <w:t>RESULTS</w:t>
      </w:r>
    </w:p>
    <w:p w14:paraId="30343AFF" w14:textId="02718080" w:rsidR="00674B4D" w:rsidRDefault="00674B4D" w:rsidP="00674B4D">
      <w:pPr>
        <w:rPr>
          <w:b/>
          <w:bCs/>
        </w:rPr>
      </w:pPr>
    </w:p>
    <w:p w14:paraId="0408DFF3" w14:textId="77777777" w:rsidR="00EA7019" w:rsidRDefault="00EA7019" w:rsidP="00EA7019">
      <w:pPr>
        <w:pStyle w:val="NormalWeb"/>
        <w:spacing w:before="0" w:beforeAutospacing="0" w:after="0" w:afterAutospacing="0"/>
      </w:pPr>
      <w:r>
        <w:rPr>
          <w:rFonts w:ascii="Arial" w:hAnsi="Arial" w:cs="Arial"/>
          <w:color w:val="000000"/>
          <w:sz w:val="22"/>
          <w:szCs w:val="22"/>
        </w:rPr>
        <w:t>Of the algorithms tested, all showed variations in performance based on either the size of experimental data or the degree of lexicographic order. The Most significant increase in complexity that could be empirically observed was bubble sort from the conversion of full lexicographic order to no degree of order. Bubble sort performs best when the experimental data set is already sorted. Insertion sort also performed best when the data is already sorted. However, Quick sort performed noticeably worse on fully lexicographic experimental data. This could be contrived from the other algorithms' ability to stop after one pass of the experimental data set if nothing needs to be sorted whereas quick sort does not possess this attribute. However, Quick sort performed the best on data sets that had no degree of order.</w:t>
      </w:r>
    </w:p>
    <w:p w14:paraId="4FFA6AE0" w14:textId="77777777" w:rsidR="006A4053" w:rsidRPr="006A4053" w:rsidRDefault="006A4053" w:rsidP="006A4053">
      <w:pPr>
        <w:rPr>
          <w:b/>
          <w:bCs/>
        </w:rPr>
      </w:pPr>
    </w:p>
    <w:p w14:paraId="24004BA3" w14:textId="77777777" w:rsidR="00FF3DA5" w:rsidRDefault="00B358E7" w:rsidP="00124584">
      <w:r>
        <w:rPr>
          <w:noProof/>
        </w:rPr>
        <w:drawing>
          <wp:inline distT="0" distB="0" distL="0" distR="0" wp14:anchorId="0A2646CD" wp14:editId="1ED91C20">
            <wp:extent cx="2727325" cy="2096770"/>
            <wp:effectExtent l="0" t="0" r="15875" b="17780"/>
            <wp:docPr id="20" name="Chart 20">
              <a:extLst xmlns:a="http://schemas.openxmlformats.org/drawingml/2006/main">
                <a:ext uri="{FF2B5EF4-FFF2-40B4-BE49-F238E27FC236}">
                  <a16:creationId xmlns:a16="http://schemas.microsoft.com/office/drawing/2014/main" id="{948AF884-3DA9-4135-A65D-65F89D5B61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AE83B5A" w14:textId="77777777" w:rsidR="00FF3DA5" w:rsidRDefault="00FF3DA5" w:rsidP="00124584"/>
    <w:p w14:paraId="020BF099" w14:textId="02409BB3" w:rsidR="00FF3DA5" w:rsidRDefault="00B358E7" w:rsidP="00124584">
      <w:r>
        <w:rPr>
          <w:noProof/>
        </w:rPr>
        <w:drawing>
          <wp:inline distT="0" distB="0" distL="0" distR="0" wp14:anchorId="19FE8E59" wp14:editId="6EF9733E">
            <wp:extent cx="2743200" cy="1970690"/>
            <wp:effectExtent l="0" t="0" r="0" b="10795"/>
            <wp:docPr id="21" name="Chart 21">
              <a:extLst xmlns:a="http://schemas.openxmlformats.org/drawingml/2006/main">
                <a:ext uri="{FF2B5EF4-FFF2-40B4-BE49-F238E27FC236}">
                  <a16:creationId xmlns:a16="http://schemas.microsoft.com/office/drawing/2014/main" id="{03EBD6A0-7DE4-41D4-A5F1-A59F4375D2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3A1CFBD" w14:textId="77777777" w:rsidR="00FF3DA5" w:rsidRDefault="00FF3DA5" w:rsidP="00124584"/>
    <w:p w14:paraId="5057B848" w14:textId="66A73942" w:rsidR="00931000" w:rsidRDefault="00B358E7" w:rsidP="00124584">
      <w:r>
        <w:rPr>
          <w:noProof/>
        </w:rPr>
        <w:drawing>
          <wp:inline distT="0" distB="0" distL="0" distR="0" wp14:anchorId="58893F6B" wp14:editId="06D5E5D3">
            <wp:extent cx="2751826" cy="1923415"/>
            <wp:effectExtent l="0" t="0" r="10795" b="635"/>
            <wp:docPr id="23" name="Chart 23">
              <a:extLst xmlns:a="http://schemas.openxmlformats.org/drawingml/2006/main">
                <a:ext uri="{FF2B5EF4-FFF2-40B4-BE49-F238E27FC236}">
                  <a16:creationId xmlns:a16="http://schemas.microsoft.com/office/drawing/2014/main" id="{A306C94E-3323-48AA-AC21-BC1CD26F14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84C87CC" w14:textId="77777777" w:rsidR="00931000" w:rsidRDefault="00931000" w:rsidP="00124584"/>
    <w:p w14:paraId="11EA70C6" w14:textId="4C6B6D95" w:rsidR="00A540AF" w:rsidRDefault="00B358E7" w:rsidP="00124584">
      <w:r>
        <w:rPr>
          <w:noProof/>
        </w:rPr>
        <w:drawing>
          <wp:inline distT="0" distB="0" distL="0" distR="0" wp14:anchorId="09E0D01D" wp14:editId="292FF96D">
            <wp:extent cx="2777706" cy="2017395"/>
            <wp:effectExtent l="0" t="0" r="3810" b="1905"/>
            <wp:docPr id="24" name="Chart 24">
              <a:extLst xmlns:a="http://schemas.openxmlformats.org/drawingml/2006/main">
                <a:ext uri="{FF2B5EF4-FFF2-40B4-BE49-F238E27FC236}">
                  <a16:creationId xmlns:a16="http://schemas.microsoft.com/office/drawing/2014/main" id="{31C4940E-87A6-4A85-9781-231B9086AC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F43B7B7" w14:textId="77777777" w:rsidR="00FF3DA5" w:rsidRDefault="00FF3DA5" w:rsidP="00124584"/>
    <w:p w14:paraId="1A0A31F9" w14:textId="77777777" w:rsidR="0018113B" w:rsidRDefault="0018113B" w:rsidP="00124584"/>
    <w:p w14:paraId="5AFEC383" w14:textId="77A85554" w:rsidR="00FF3DA5" w:rsidRDefault="003C0901" w:rsidP="00124584">
      <w:r w:rsidRPr="003C0901">
        <w:rPr>
          <w:noProof/>
        </w:rPr>
        <w:drawing>
          <wp:inline distT="0" distB="0" distL="0" distR="0" wp14:anchorId="7B5C5FA3" wp14:editId="6707F638">
            <wp:extent cx="3200400" cy="800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00400" cy="800100"/>
                    </a:xfrm>
                    <a:prstGeom prst="rect">
                      <a:avLst/>
                    </a:prstGeom>
                  </pic:spPr>
                </pic:pic>
              </a:graphicData>
            </a:graphic>
          </wp:inline>
        </w:drawing>
      </w:r>
    </w:p>
    <w:p w14:paraId="7328ADE5" w14:textId="77777777" w:rsidR="0018113B" w:rsidRDefault="0018113B" w:rsidP="0018113B">
      <w:pPr>
        <w:pStyle w:val="ListParagraph"/>
      </w:pPr>
    </w:p>
    <w:p w14:paraId="28ECB5C9" w14:textId="64F66B63" w:rsidR="00124584" w:rsidRDefault="00124584" w:rsidP="00124584">
      <w:pPr>
        <w:pStyle w:val="ListParagraph"/>
        <w:numPr>
          <w:ilvl w:val="0"/>
          <w:numId w:val="2"/>
        </w:numPr>
      </w:pPr>
      <w:r w:rsidRPr="00AF7F72">
        <w:t>CONCLUSION</w:t>
      </w:r>
    </w:p>
    <w:p w14:paraId="5C82AA9A" w14:textId="7AFC7BD9" w:rsidR="00134B0D" w:rsidRDefault="00134B0D" w:rsidP="00134B0D"/>
    <w:p w14:paraId="47D2BBAA" w14:textId="77777777" w:rsidR="00EA7019" w:rsidRDefault="00EA7019" w:rsidP="00EA7019">
      <w:pPr>
        <w:pStyle w:val="NormalWeb"/>
        <w:spacing w:before="0" w:beforeAutospacing="0" w:after="0" w:afterAutospacing="0"/>
      </w:pPr>
      <w:r>
        <w:rPr>
          <w:rFonts w:ascii="Arial" w:hAnsi="Arial" w:cs="Arial"/>
          <w:color w:val="000000"/>
          <w:sz w:val="22"/>
          <w:szCs w:val="22"/>
        </w:rPr>
        <w:t>After thorough experimentation of various common comparison-based sorting algorithms with multiple consistent tests of varying magnitude, it was proven that Big O notation can be quantitatively measured and compared</w:t>
      </w:r>
    </w:p>
    <w:p w14:paraId="7A76533A" w14:textId="77777777" w:rsidR="00EA7019" w:rsidRDefault="00EA7019" w:rsidP="00EA7019">
      <w:pPr>
        <w:pStyle w:val="NormalWeb"/>
        <w:spacing w:before="0" w:beforeAutospacing="0" w:after="0" w:afterAutospacing="0"/>
      </w:pPr>
      <w:r>
        <w:rPr>
          <w:rFonts w:ascii="Arial" w:hAnsi="Arial" w:cs="Arial"/>
          <w:color w:val="000000"/>
          <w:sz w:val="22"/>
          <w:szCs w:val="22"/>
        </w:rPr>
        <w:t> by counting the number of elementary operations and finding their best fit curve.  The best algorithms for sorted data sets are Insertion and Bubble sort. The best algorithm for unsorted data sets is quicksort. Lastly, the best all-around algorithms were merge and heap sort. Using object identity to test stability was also proven to hold merit in determining the stability of comparison-based sorting algorithms. Of all the algorithms tested, Quick Sort and Heap Sort were the only unstable algorithms measured. Combining the values of both stability and time complexity, merge sort was the best algorithm.</w:t>
      </w:r>
    </w:p>
    <w:p w14:paraId="6F0815B2" w14:textId="77777777" w:rsidR="00EA7019" w:rsidRDefault="00EA7019" w:rsidP="00A62667">
      <w:pPr>
        <w:pStyle w:val="HTMLPreformatted"/>
        <w:shd w:val="clear" w:color="auto" w:fill="FFFFFF"/>
        <w:rPr>
          <w:rFonts w:asciiTheme="minorHAnsi" w:hAnsiTheme="minorHAnsi" w:cs="Arial"/>
          <w:color w:val="000000"/>
          <w:sz w:val="24"/>
          <w:szCs w:val="24"/>
        </w:rPr>
      </w:pPr>
    </w:p>
    <w:p w14:paraId="79011700" w14:textId="239DCB81" w:rsidR="00E65921" w:rsidRPr="00FF3DA5" w:rsidRDefault="00EA7019" w:rsidP="00FF3DA5">
      <w:pPr>
        <w:rPr>
          <w:rFonts w:eastAsia="Times New Roman" w:cs="Arial"/>
          <w:color w:val="000000"/>
        </w:rPr>
      </w:pPr>
      <w:r>
        <w:rPr>
          <w:rFonts w:cs="Arial"/>
          <w:color w:val="000000"/>
        </w:rPr>
        <w:br w:type="page"/>
      </w:r>
    </w:p>
    <w:p w14:paraId="537324C8" w14:textId="0356E407" w:rsidR="00E65921" w:rsidRDefault="00E65921" w:rsidP="00134B0D">
      <w:pPr>
        <w:pStyle w:val="HTMLPreformatted"/>
        <w:shd w:val="clear" w:color="auto" w:fill="FFFFFF"/>
        <w:rPr>
          <w:rFonts w:asciiTheme="minorHAnsi" w:hAnsiTheme="minorHAnsi" w:cs="Arial"/>
          <w:color w:val="000000"/>
          <w:sz w:val="24"/>
          <w:szCs w:val="24"/>
        </w:rPr>
      </w:pPr>
    </w:p>
    <w:p w14:paraId="4C7B09F3" w14:textId="77777777" w:rsidR="00E65921" w:rsidRDefault="00E65921" w:rsidP="00E65921">
      <w:pPr>
        <w:pStyle w:val="HTMLPreformatted"/>
        <w:shd w:val="clear" w:color="auto" w:fill="FFFFFF"/>
        <w:jc w:val="center"/>
        <w:rPr>
          <w:rFonts w:asciiTheme="minorHAnsi" w:hAnsiTheme="minorHAnsi" w:cs="Arial"/>
          <w:color w:val="000000"/>
          <w:sz w:val="24"/>
          <w:szCs w:val="24"/>
        </w:rPr>
        <w:sectPr w:rsidR="00E65921" w:rsidSect="00F06F91">
          <w:headerReference w:type="default" r:id="rId30"/>
          <w:headerReference w:type="first" r:id="rId31"/>
          <w:type w:val="continuous"/>
          <w:pgSz w:w="12240" w:h="15840" w:code="1"/>
          <w:pgMar w:top="720" w:right="720" w:bottom="1080" w:left="720" w:header="709" w:footer="432" w:gutter="0"/>
          <w:cols w:num="2" w:space="720"/>
          <w:titlePg/>
          <w:docGrid w:linePitch="360"/>
        </w:sectPr>
      </w:pPr>
    </w:p>
    <w:p w14:paraId="01BC886B" w14:textId="77777777" w:rsidR="006101F0" w:rsidRDefault="006101F0" w:rsidP="006101F0">
      <w:pPr>
        <w:pStyle w:val="Heading4"/>
        <w:jc w:val="center"/>
      </w:pPr>
      <w:r w:rsidRPr="006101F0">
        <w:rPr>
          <w:rFonts w:asciiTheme="majorHAnsi" w:hAnsiTheme="majorHAnsi"/>
          <w:b/>
          <w:i w:val="0"/>
          <w:iCs w:val="0"/>
          <w:color w:val="123869" w:themeColor="accent1"/>
          <w:sz w:val="36"/>
        </w:rPr>
        <w:t>Algorithm Efficiency &amp; Sorting</w:t>
      </w:r>
      <w:r w:rsidRPr="006101F0">
        <w:rPr>
          <w:rFonts w:asciiTheme="majorHAnsi" w:hAnsiTheme="majorHAnsi"/>
          <w:b/>
          <w:i w:val="0"/>
          <w:iCs w:val="0"/>
          <w:color w:val="123869" w:themeColor="accent1"/>
          <w:sz w:val="36"/>
        </w:rPr>
        <w:br/>
        <w:t>Bibliography</w:t>
      </w:r>
      <w:r w:rsidRPr="006101F0">
        <w:rPr>
          <w:rFonts w:asciiTheme="majorHAnsi" w:hAnsiTheme="majorHAnsi"/>
          <w:b/>
          <w:iCs w:val="0"/>
          <w:color w:val="123869" w:themeColor="accent1"/>
          <w:sz w:val="36"/>
        </w:rPr>
        <w:br/>
      </w:r>
      <w:r w:rsidRPr="006101F0">
        <w:rPr>
          <w:rFonts w:cs="Arial"/>
          <w:color w:val="000000"/>
          <w:sz w:val="24"/>
        </w:rPr>
        <w:br/>
      </w:r>
      <w:r>
        <w:t>Gage Carpenter</w:t>
      </w:r>
    </w:p>
    <w:p w14:paraId="38CA1FC7" w14:textId="77777777" w:rsidR="006101F0" w:rsidRPr="00C37928" w:rsidRDefault="006101F0" w:rsidP="006101F0">
      <w:pPr>
        <w:pStyle w:val="Heading4"/>
        <w:jc w:val="center"/>
      </w:pPr>
      <w:r>
        <w:t>Computer Science, West Virginia University - Parkersburg</w:t>
      </w:r>
    </w:p>
    <w:p w14:paraId="7A7C9D8B" w14:textId="046BF916" w:rsidR="006101F0" w:rsidRDefault="006101F0" w:rsidP="006101F0">
      <w:pPr>
        <w:pStyle w:val="HTMLPreformatted"/>
        <w:shd w:val="clear" w:color="auto" w:fill="FFFFFF"/>
        <w:jc w:val="center"/>
        <w:rPr>
          <w:rFonts w:asciiTheme="minorHAnsi" w:hAnsiTheme="minorHAnsi" w:cs="Arial"/>
          <w:color w:val="000000"/>
          <w:sz w:val="24"/>
          <w:szCs w:val="24"/>
        </w:rPr>
      </w:pPr>
      <w:r w:rsidRPr="006101F0">
        <w:rPr>
          <w:rFonts w:asciiTheme="minorHAnsi" w:hAnsiTheme="minorHAnsi" w:cs="Arial"/>
          <w:color w:val="000000"/>
          <w:sz w:val="24"/>
          <w:szCs w:val="24"/>
        </w:rPr>
        <w:br/>
        <w:t>November 11th</w:t>
      </w:r>
      <w:r w:rsidR="009E680C" w:rsidRPr="006101F0">
        <w:rPr>
          <w:rFonts w:asciiTheme="minorHAnsi" w:hAnsiTheme="minorHAnsi" w:cs="Arial"/>
          <w:color w:val="000000"/>
          <w:sz w:val="24"/>
          <w:szCs w:val="24"/>
        </w:rPr>
        <w:t>, 2022</w:t>
      </w:r>
    </w:p>
    <w:p w14:paraId="55A07C20" w14:textId="77777777" w:rsidR="006101F0" w:rsidRDefault="006101F0" w:rsidP="006101F0">
      <w:pPr>
        <w:pStyle w:val="HTMLPreformatted"/>
        <w:shd w:val="clear" w:color="auto" w:fill="FFFFFF"/>
        <w:rPr>
          <w:rFonts w:asciiTheme="minorHAnsi" w:hAnsiTheme="minorHAnsi" w:cs="Arial"/>
          <w:color w:val="000000"/>
          <w:sz w:val="24"/>
          <w:szCs w:val="24"/>
        </w:rPr>
      </w:pPr>
    </w:p>
    <w:p w14:paraId="03EE0136" w14:textId="108D60A5" w:rsidR="00C562A0" w:rsidRDefault="006101F0" w:rsidP="006101F0">
      <w:pPr>
        <w:pStyle w:val="HTMLPreformatted"/>
        <w:shd w:val="clear" w:color="auto" w:fill="FFFFFF"/>
        <w:rPr>
          <w:rFonts w:asciiTheme="minorHAnsi" w:hAnsiTheme="minorHAnsi" w:cs="Arial"/>
          <w:color w:val="000000"/>
          <w:sz w:val="24"/>
          <w:szCs w:val="24"/>
        </w:rPr>
      </w:pPr>
      <w:r w:rsidRPr="006101F0">
        <w:rPr>
          <w:rFonts w:asciiTheme="minorHAnsi" w:hAnsiTheme="minorHAnsi" w:cs="Arial"/>
          <w:color w:val="000000"/>
          <w:sz w:val="24"/>
          <w:szCs w:val="24"/>
        </w:rPr>
        <w:t>References</w:t>
      </w:r>
    </w:p>
    <w:p w14:paraId="049A69A3" w14:textId="554F8F1B" w:rsidR="00C562A0" w:rsidRDefault="00C562A0" w:rsidP="00C562A0">
      <w:pPr>
        <w:pStyle w:val="NormalWeb"/>
        <w:ind w:left="567" w:hanging="567"/>
      </w:pPr>
      <w:r>
        <w:t>[</w:t>
      </w:r>
      <w:r w:rsidR="00357D8E">
        <w:t>1</w:t>
      </w:r>
      <w:r>
        <w:t xml:space="preserve">]“Bubble sort algorithm,” </w:t>
      </w:r>
      <w:r>
        <w:rPr>
          <w:i/>
          <w:iCs/>
        </w:rPr>
        <w:t>GeeksforGeeks</w:t>
      </w:r>
      <w:r>
        <w:t xml:space="preserve">, 11-Nov-2022. [Online]. Available: https://www.geeksforgeeks.org/bubble-sort/. [Accessed: 06-Dec-2022]. </w:t>
      </w:r>
    </w:p>
    <w:p w14:paraId="32D33548" w14:textId="1ADE2EE9" w:rsidR="00C562A0" w:rsidRDefault="00C562A0" w:rsidP="00C562A0">
      <w:pPr>
        <w:pStyle w:val="NormalWeb"/>
        <w:ind w:left="567" w:hanging="567"/>
      </w:pPr>
      <w:r>
        <w:t xml:space="preserve">[2]“Heap sort,” </w:t>
      </w:r>
      <w:r>
        <w:rPr>
          <w:i/>
          <w:iCs/>
        </w:rPr>
        <w:t>GeeksforGeeks</w:t>
      </w:r>
      <w:r>
        <w:t xml:space="preserve">, 22-Sep-2022. [Online]. Available: https://www.geeksforgeeks.org/heap-sort/. [Accessed: 06-Dec-2022]. </w:t>
      </w:r>
    </w:p>
    <w:p w14:paraId="6BAFE54B" w14:textId="2AA5CF53" w:rsidR="00C562A0" w:rsidRDefault="00C562A0" w:rsidP="00C562A0">
      <w:pPr>
        <w:pStyle w:val="NormalWeb"/>
        <w:ind w:left="567" w:hanging="567"/>
      </w:pPr>
      <w:r>
        <w:t>[</w:t>
      </w:r>
      <w:r w:rsidR="00357D8E">
        <w:t>3</w:t>
      </w:r>
      <w:r>
        <w:t xml:space="preserve">]“Insertion sort,” </w:t>
      </w:r>
      <w:r>
        <w:rPr>
          <w:i/>
          <w:iCs/>
        </w:rPr>
        <w:t>GeeksforGeeks</w:t>
      </w:r>
      <w:r>
        <w:t xml:space="preserve">, 18-Oct-2022. [Online]. Available: https://www.geeksforgeeks.org/insertion-sort/. [Accessed: 06-Dec-2022]. </w:t>
      </w:r>
    </w:p>
    <w:p w14:paraId="005866D3" w14:textId="07191D8A" w:rsidR="00357D8E" w:rsidRDefault="00357D8E" w:rsidP="00357D8E">
      <w:pPr>
        <w:pStyle w:val="NormalWeb"/>
        <w:ind w:left="567" w:hanging="567"/>
      </w:pPr>
      <w:r>
        <w:t xml:space="preserve">[4]J. J. Prichard and F. M. Carrano, </w:t>
      </w:r>
      <w:r>
        <w:rPr>
          <w:i/>
          <w:iCs/>
        </w:rPr>
        <w:t>Data Abstraction &amp; problem solving with Java Walls and mirrors</w:t>
      </w:r>
      <w:r>
        <w:t xml:space="preserve">. Burnaby, B.C.: University of Simon Fraser Library, 2014. </w:t>
      </w:r>
    </w:p>
    <w:p w14:paraId="55FC5BCA" w14:textId="2DC7D1F2" w:rsidR="00C562A0" w:rsidRDefault="00C562A0" w:rsidP="00C562A0">
      <w:pPr>
        <w:pStyle w:val="NormalWeb"/>
        <w:ind w:left="567" w:hanging="567"/>
      </w:pPr>
      <w:r>
        <w:t>[</w:t>
      </w:r>
      <w:r w:rsidR="00357D8E">
        <w:t>5</w:t>
      </w:r>
      <w:r>
        <w:t xml:space="preserve">]“Merge sort algorithm,” </w:t>
      </w:r>
      <w:r>
        <w:rPr>
          <w:i/>
          <w:iCs/>
        </w:rPr>
        <w:t>GeeksforGeeks</w:t>
      </w:r>
      <w:r>
        <w:t xml:space="preserve">, 15-Nov-2022. [Online]. Available: https://www.geeksforgeeks.org/merge-sort/. [Accessed: 06-Dec-2022]. </w:t>
      </w:r>
    </w:p>
    <w:p w14:paraId="4D5A43CD" w14:textId="29210696" w:rsidR="00C562A0" w:rsidRDefault="00C562A0" w:rsidP="00C562A0">
      <w:pPr>
        <w:pStyle w:val="NormalWeb"/>
        <w:ind w:left="567" w:hanging="567"/>
      </w:pPr>
      <w:r>
        <w:t>[</w:t>
      </w:r>
      <w:r w:rsidR="00357D8E">
        <w:t>6</w:t>
      </w:r>
      <w:r>
        <w:t xml:space="preserve">]“Quicksort,” </w:t>
      </w:r>
      <w:r>
        <w:rPr>
          <w:i/>
          <w:iCs/>
        </w:rPr>
        <w:t>GeeksforGeeks</w:t>
      </w:r>
      <w:r>
        <w:t xml:space="preserve">, 27-Sep-2022. [Online]. Available: https://www.geeksforgeeks.org/quick-sort/. [Accessed: 06-Dec-2022]. </w:t>
      </w:r>
    </w:p>
    <w:p w14:paraId="1AE7ED23" w14:textId="573F3C8A" w:rsidR="00C562A0" w:rsidRDefault="00C562A0" w:rsidP="00C562A0">
      <w:pPr>
        <w:pStyle w:val="NormalWeb"/>
        <w:ind w:left="567" w:hanging="567"/>
      </w:pPr>
      <w:r>
        <w:t>[</w:t>
      </w:r>
      <w:r w:rsidR="00357D8E">
        <w:t>7</w:t>
      </w:r>
      <w:r>
        <w:t xml:space="preserve">]S. Nilsson, “How to analyze time complexity: Count your steps,” </w:t>
      </w:r>
      <w:r>
        <w:rPr>
          <w:i/>
          <w:iCs/>
        </w:rPr>
        <w:t>· YourBasic</w:t>
      </w:r>
      <w:r>
        <w:t xml:space="preserve">. [Online]. Available: https://yourbasic.org/algorithms/time-complexity-explained/. [Accessed: 06-Dec-2022]. </w:t>
      </w:r>
    </w:p>
    <w:p w14:paraId="4E810D23" w14:textId="65593DBF" w:rsidR="00C562A0" w:rsidRDefault="00C562A0" w:rsidP="00C562A0">
      <w:pPr>
        <w:pStyle w:val="NormalWeb"/>
        <w:ind w:left="567" w:hanging="567"/>
      </w:pPr>
      <w:r>
        <w:t>[</w:t>
      </w:r>
      <w:r w:rsidR="00357D8E">
        <w:t>8</w:t>
      </w:r>
      <w:r>
        <w:t xml:space="preserve">]S. Woltmann, “Sorting algorithms [ultimate guide],” </w:t>
      </w:r>
      <w:r>
        <w:rPr>
          <w:i/>
          <w:iCs/>
        </w:rPr>
        <w:t>HappyCoders.eu</w:t>
      </w:r>
      <w:r>
        <w:t xml:space="preserve">, 19-Jul-2022. [Online]. Available: https://www.happycoders.eu/algorithms/sorting-algorithms/. [Accessed: 06-Dec-2022]. </w:t>
      </w:r>
    </w:p>
    <w:p w14:paraId="12B539E5" w14:textId="77777777" w:rsidR="00C562A0" w:rsidRPr="006101F0" w:rsidRDefault="00C562A0" w:rsidP="006101F0">
      <w:pPr>
        <w:pStyle w:val="HTMLPreformatted"/>
        <w:shd w:val="clear" w:color="auto" w:fill="FFFFFF"/>
        <w:rPr>
          <w:rFonts w:asciiTheme="minorHAnsi" w:hAnsiTheme="minorHAnsi" w:cs="Arial"/>
          <w:color w:val="000000"/>
          <w:sz w:val="24"/>
          <w:szCs w:val="24"/>
        </w:rPr>
      </w:pPr>
    </w:p>
    <w:p w14:paraId="37768C14" w14:textId="77777777" w:rsidR="00E65921" w:rsidRDefault="00E65921" w:rsidP="00E65921">
      <w:pPr>
        <w:pStyle w:val="HTMLPreformatted"/>
        <w:shd w:val="clear" w:color="auto" w:fill="FFFFFF"/>
        <w:jc w:val="center"/>
        <w:rPr>
          <w:rFonts w:asciiTheme="minorHAnsi" w:hAnsiTheme="minorHAnsi" w:cs="Arial"/>
          <w:color w:val="000000"/>
          <w:sz w:val="24"/>
          <w:szCs w:val="24"/>
        </w:rPr>
      </w:pPr>
    </w:p>
    <w:p w14:paraId="56993F36" w14:textId="501ACCF6" w:rsidR="00E65921" w:rsidRDefault="00E65921" w:rsidP="00134B0D">
      <w:pPr>
        <w:pStyle w:val="HTMLPreformatted"/>
        <w:shd w:val="clear" w:color="auto" w:fill="FFFFFF"/>
        <w:rPr>
          <w:rFonts w:asciiTheme="minorHAnsi" w:hAnsiTheme="minorHAnsi" w:cs="Arial"/>
          <w:color w:val="000000"/>
          <w:sz w:val="24"/>
          <w:szCs w:val="24"/>
        </w:rPr>
      </w:pPr>
    </w:p>
    <w:p w14:paraId="2F35EB1C" w14:textId="428960AC" w:rsidR="00E65921" w:rsidRDefault="00E65921" w:rsidP="00134B0D">
      <w:pPr>
        <w:pStyle w:val="HTMLPreformatted"/>
        <w:shd w:val="clear" w:color="auto" w:fill="FFFFFF"/>
        <w:rPr>
          <w:rFonts w:asciiTheme="minorHAnsi" w:hAnsiTheme="minorHAnsi" w:cs="Arial"/>
          <w:color w:val="000000"/>
          <w:sz w:val="24"/>
          <w:szCs w:val="24"/>
        </w:rPr>
      </w:pPr>
    </w:p>
    <w:p w14:paraId="2B4E759C" w14:textId="7C02B450" w:rsidR="00E65921" w:rsidRDefault="00E65921" w:rsidP="00134B0D">
      <w:pPr>
        <w:pStyle w:val="HTMLPreformatted"/>
        <w:shd w:val="clear" w:color="auto" w:fill="FFFFFF"/>
        <w:rPr>
          <w:rFonts w:asciiTheme="minorHAnsi" w:hAnsiTheme="minorHAnsi" w:cs="Arial"/>
          <w:color w:val="000000"/>
          <w:sz w:val="24"/>
          <w:szCs w:val="24"/>
        </w:rPr>
      </w:pPr>
    </w:p>
    <w:p w14:paraId="0ECC6EAE" w14:textId="53BEC860" w:rsidR="00E65921" w:rsidRDefault="00E65921" w:rsidP="00134B0D">
      <w:pPr>
        <w:pStyle w:val="HTMLPreformatted"/>
        <w:shd w:val="clear" w:color="auto" w:fill="FFFFFF"/>
        <w:rPr>
          <w:rFonts w:asciiTheme="minorHAnsi" w:hAnsiTheme="minorHAnsi" w:cs="Arial"/>
          <w:color w:val="000000"/>
          <w:sz w:val="24"/>
          <w:szCs w:val="24"/>
        </w:rPr>
      </w:pPr>
    </w:p>
    <w:p w14:paraId="5919E96F" w14:textId="521D2A01" w:rsidR="00E65921" w:rsidRDefault="00E65921" w:rsidP="00134B0D">
      <w:pPr>
        <w:pStyle w:val="HTMLPreformatted"/>
        <w:shd w:val="clear" w:color="auto" w:fill="FFFFFF"/>
        <w:rPr>
          <w:rFonts w:asciiTheme="minorHAnsi" w:hAnsiTheme="minorHAnsi" w:cs="Arial"/>
          <w:color w:val="000000"/>
          <w:sz w:val="24"/>
          <w:szCs w:val="24"/>
        </w:rPr>
      </w:pPr>
    </w:p>
    <w:p w14:paraId="43E14AAB" w14:textId="34FA67F3" w:rsidR="00E65921" w:rsidRDefault="00E65921" w:rsidP="00134B0D">
      <w:pPr>
        <w:pStyle w:val="HTMLPreformatted"/>
        <w:shd w:val="clear" w:color="auto" w:fill="FFFFFF"/>
        <w:rPr>
          <w:rFonts w:asciiTheme="minorHAnsi" w:hAnsiTheme="minorHAnsi" w:cs="Arial"/>
          <w:color w:val="000000"/>
          <w:sz w:val="24"/>
          <w:szCs w:val="24"/>
        </w:rPr>
      </w:pPr>
    </w:p>
    <w:p w14:paraId="0572A95A" w14:textId="1AD78D88" w:rsidR="00E65921" w:rsidRDefault="00E65921" w:rsidP="00134B0D">
      <w:pPr>
        <w:pStyle w:val="HTMLPreformatted"/>
        <w:shd w:val="clear" w:color="auto" w:fill="FFFFFF"/>
        <w:rPr>
          <w:rFonts w:asciiTheme="minorHAnsi" w:hAnsiTheme="minorHAnsi" w:cs="Arial"/>
          <w:color w:val="000000"/>
          <w:sz w:val="24"/>
          <w:szCs w:val="24"/>
        </w:rPr>
      </w:pPr>
    </w:p>
    <w:p w14:paraId="5A5D57D9" w14:textId="49FFF793" w:rsidR="00E65921" w:rsidRDefault="00E65921" w:rsidP="00134B0D">
      <w:pPr>
        <w:pStyle w:val="HTMLPreformatted"/>
        <w:shd w:val="clear" w:color="auto" w:fill="FFFFFF"/>
        <w:rPr>
          <w:rFonts w:asciiTheme="minorHAnsi" w:hAnsiTheme="minorHAnsi" w:cs="Arial"/>
          <w:color w:val="000000"/>
          <w:sz w:val="24"/>
          <w:szCs w:val="24"/>
        </w:rPr>
      </w:pPr>
    </w:p>
    <w:p w14:paraId="7BC990C6" w14:textId="77777777" w:rsidR="00E65921" w:rsidRPr="00134B0D" w:rsidRDefault="00E65921" w:rsidP="00134B0D">
      <w:pPr>
        <w:pStyle w:val="HTMLPreformatted"/>
        <w:shd w:val="clear" w:color="auto" w:fill="FFFFFF"/>
        <w:rPr>
          <w:rFonts w:asciiTheme="minorHAnsi" w:hAnsiTheme="minorHAnsi" w:cs="Arial"/>
          <w:color w:val="000000"/>
          <w:sz w:val="24"/>
          <w:szCs w:val="24"/>
        </w:rPr>
      </w:pPr>
    </w:p>
    <w:p w14:paraId="43282041" w14:textId="0B665645" w:rsidR="00134B0D" w:rsidRPr="00AF7F72" w:rsidRDefault="00134B0D" w:rsidP="00134B0D"/>
    <w:sectPr w:rsidR="00134B0D" w:rsidRPr="00AF7F72" w:rsidSect="00E65921">
      <w:type w:val="continuous"/>
      <w:pgSz w:w="12240" w:h="15840" w:code="1"/>
      <w:pgMar w:top="720" w:right="720" w:bottom="1080" w:left="720" w:header="709"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8F52" w14:textId="77777777" w:rsidR="008C401B" w:rsidRDefault="008C401B" w:rsidP="001205A1">
      <w:r>
        <w:separator/>
      </w:r>
    </w:p>
  </w:endnote>
  <w:endnote w:type="continuationSeparator" w:id="0">
    <w:p w14:paraId="25EB75BD" w14:textId="77777777" w:rsidR="008C401B" w:rsidRDefault="008C401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7EB69D1"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D473D3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71E5B56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43F3C414" w14:textId="77777777" w:rsidTr="005F4F46">
      <w:tc>
        <w:tcPr>
          <w:tcW w:w="5395" w:type="dxa"/>
        </w:tcPr>
        <w:p w14:paraId="146C0A61" w14:textId="43C3C3FC" w:rsidR="001205A1" w:rsidRPr="001205A1" w:rsidRDefault="00B76D5D" w:rsidP="00C66528">
          <w:pPr>
            <w:pStyle w:val="Footer"/>
          </w:pPr>
          <w:r>
            <w:rPr>
              <w:color w:val="7F7F7F" w:themeColor="text1" w:themeTint="80"/>
            </w:rPr>
            <w:t>Algorithm Efficiency &amp; Sorting</w:t>
          </w:r>
        </w:p>
      </w:tc>
      <w:tc>
        <w:tcPr>
          <w:tcW w:w="5395" w:type="dxa"/>
        </w:tcPr>
        <w:p w14:paraId="0FD6F14D" w14:textId="77777777" w:rsidR="001205A1" w:rsidRPr="001205A1" w:rsidRDefault="001205A1" w:rsidP="001205A1">
          <w:pPr>
            <w:pStyle w:val="Footer"/>
          </w:pPr>
          <w:r w:rsidRPr="001205A1">
            <w:t xml:space="preserve">   </w:t>
          </w:r>
        </w:p>
      </w:tc>
    </w:tr>
  </w:tbl>
  <w:p w14:paraId="79B61A70"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EE3F5" w14:textId="77777777" w:rsidR="008C401B" w:rsidRDefault="008C401B" w:rsidP="001205A1">
      <w:r>
        <w:separator/>
      </w:r>
    </w:p>
  </w:footnote>
  <w:footnote w:type="continuationSeparator" w:id="0">
    <w:p w14:paraId="550B9BFD" w14:textId="77777777" w:rsidR="008C401B" w:rsidRDefault="008C401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DDDED" w14:textId="3A80B303" w:rsidR="00E65921" w:rsidRDefault="00E65921">
    <w:pPr>
      <w:pStyle w:val="Header"/>
    </w:pPr>
    <w: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AF6AF" w14:textId="6F2DA922" w:rsidR="00E65921" w:rsidRDefault="00E65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5395"/>
      <w:gridCol w:w="5395"/>
    </w:tblGrid>
    <w:tr w:rsidR="00A404D7" w14:paraId="2E804D00" w14:textId="77777777" w:rsidTr="00491A3C">
      <w:tc>
        <w:tcPr>
          <w:tcW w:w="5395" w:type="dxa"/>
        </w:tcPr>
        <w:p w14:paraId="62A87A6E" w14:textId="41732647" w:rsidR="00A404D7" w:rsidRPr="001205A1" w:rsidRDefault="00A404D7" w:rsidP="00A404D7">
          <w:pPr>
            <w:pStyle w:val="Footer"/>
          </w:pPr>
          <w:r>
            <w:rPr>
              <w:color w:val="7F7F7F" w:themeColor="text1" w:themeTint="80"/>
            </w:rPr>
            <w:t>Bibliography</w:t>
          </w:r>
        </w:p>
      </w:tc>
      <w:tc>
        <w:tcPr>
          <w:tcW w:w="5395" w:type="dxa"/>
        </w:tcPr>
        <w:p w14:paraId="746DAC84" w14:textId="77777777" w:rsidR="00A404D7" w:rsidRPr="001205A1" w:rsidRDefault="00A404D7" w:rsidP="00A404D7">
          <w:pPr>
            <w:pStyle w:val="Footer"/>
          </w:pPr>
          <w:r w:rsidRPr="001205A1">
            <w:t xml:space="preserve">   </w:t>
          </w:r>
        </w:p>
      </w:tc>
    </w:tr>
  </w:tbl>
  <w:p w14:paraId="22AA091F" w14:textId="37BC5AD1" w:rsidR="00A404D7" w:rsidRPr="00A404D7" w:rsidRDefault="00A404D7" w:rsidP="00A40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68C8"/>
    <w:multiLevelType w:val="hybridMultilevel"/>
    <w:tmpl w:val="3A704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0C7A74"/>
    <w:multiLevelType w:val="hybridMultilevel"/>
    <w:tmpl w:val="4AECAA94"/>
    <w:lvl w:ilvl="0" w:tplc="369E9BFA">
      <w:start w:val="1"/>
      <w:numFmt w:val="decimal"/>
      <w:lvlText w:val="%1."/>
      <w:lvlJc w:val="left"/>
      <w:pPr>
        <w:ind w:left="720" w:hanging="360"/>
      </w:pPr>
      <w:rPr>
        <w:rFonts w:ascii="Arial" w:hAnsi="Arial" w:cs="Arial" w:hint="default"/>
        <w:b/>
        <w:color w:val="00000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8F30630"/>
    <w:multiLevelType w:val="hybridMultilevel"/>
    <w:tmpl w:val="29FE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591142"/>
    <w:multiLevelType w:val="hybridMultilevel"/>
    <w:tmpl w:val="4AECAA94"/>
    <w:lvl w:ilvl="0" w:tplc="FFFFFFFF">
      <w:start w:val="1"/>
      <w:numFmt w:val="decimal"/>
      <w:lvlText w:val="%1."/>
      <w:lvlJc w:val="left"/>
      <w:pPr>
        <w:ind w:left="630" w:hanging="360"/>
      </w:pPr>
      <w:rPr>
        <w:rFonts w:ascii="Arial" w:hAnsi="Arial" w:cs="Arial" w:hint="default"/>
        <w:b/>
        <w:color w:val="000000"/>
        <w:sz w:val="22"/>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start w:val="1"/>
      <w:numFmt w:val="lowerLetter"/>
      <w:lvlText w:val="%5."/>
      <w:lvlJc w:val="left"/>
      <w:pPr>
        <w:ind w:left="3510" w:hanging="360"/>
      </w:pPr>
    </w:lvl>
    <w:lvl w:ilvl="5" w:tplc="FFFFFFFF">
      <w:start w:val="1"/>
      <w:numFmt w:val="lowerRoman"/>
      <w:lvlText w:val="%6."/>
      <w:lvlJc w:val="right"/>
      <w:pPr>
        <w:ind w:left="4230" w:hanging="180"/>
      </w:pPr>
    </w:lvl>
    <w:lvl w:ilvl="6" w:tplc="FFFFFFFF">
      <w:start w:val="1"/>
      <w:numFmt w:val="decimal"/>
      <w:lvlText w:val="%7."/>
      <w:lvlJc w:val="left"/>
      <w:pPr>
        <w:ind w:left="4950" w:hanging="360"/>
      </w:pPr>
    </w:lvl>
    <w:lvl w:ilvl="7" w:tplc="FFFFFFFF">
      <w:start w:val="1"/>
      <w:numFmt w:val="lowerLetter"/>
      <w:lvlText w:val="%8."/>
      <w:lvlJc w:val="left"/>
      <w:pPr>
        <w:ind w:left="5670" w:hanging="360"/>
      </w:pPr>
    </w:lvl>
    <w:lvl w:ilvl="8" w:tplc="FFFFFFFF">
      <w:start w:val="1"/>
      <w:numFmt w:val="lowerRoman"/>
      <w:lvlText w:val="%9."/>
      <w:lvlJc w:val="right"/>
      <w:pPr>
        <w:ind w:left="6390" w:hanging="180"/>
      </w:pPr>
    </w:lvl>
  </w:abstractNum>
  <w:abstractNum w:abstractNumId="4" w15:restartNumberingAfterBreak="0">
    <w:nsid w:val="63336D9D"/>
    <w:multiLevelType w:val="hybridMultilevel"/>
    <w:tmpl w:val="4AECAA94"/>
    <w:lvl w:ilvl="0" w:tplc="FFFFFFFF">
      <w:start w:val="1"/>
      <w:numFmt w:val="decimal"/>
      <w:lvlText w:val="%1."/>
      <w:lvlJc w:val="left"/>
      <w:pPr>
        <w:ind w:left="720" w:hanging="360"/>
      </w:pPr>
      <w:rPr>
        <w:rFonts w:ascii="Arial" w:hAnsi="Arial" w:cs="Arial" w:hint="default"/>
        <w:b/>
        <w:color w:val="000000"/>
        <w:sz w:val="22"/>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7B6C2A5A"/>
    <w:multiLevelType w:val="hybridMultilevel"/>
    <w:tmpl w:val="0EE8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FA24F3"/>
    <w:multiLevelType w:val="hybridMultilevel"/>
    <w:tmpl w:val="571E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8738095">
    <w:abstractNumId w:val="5"/>
  </w:num>
  <w:num w:numId="2" w16cid:durableId="12127716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1686058">
    <w:abstractNumId w:val="1"/>
  </w:num>
  <w:num w:numId="4" w16cid:durableId="1313678479">
    <w:abstractNumId w:val="3"/>
  </w:num>
  <w:num w:numId="5" w16cid:durableId="1737122258">
    <w:abstractNumId w:val="4"/>
  </w:num>
  <w:num w:numId="6" w16cid:durableId="1515026081">
    <w:abstractNumId w:val="6"/>
  </w:num>
  <w:num w:numId="7" w16cid:durableId="1727334184">
    <w:abstractNumId w:val="0"/>
  </w:num>
  <w:num w:numId="8" w16cid:durableId="371705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D5D"/>
    <w:rsid w:val="00002858"/>
    <w:rsid w:val="00081E6E"/>
    <w:rsid w:val="000C4ED1"/>
    <w:rsid w:val="001205A1"/>
    <w:rsid w:val="0012372C"/>
    <w:rsid w:val="00124584"/>
    <w:rsid w:val="00134B0D"/>
    <w:rsid w:val="00142538"/>
    <w:rsid w:val="00154D3B"/>
    <w:rsid w:val="0018113B"/>
    <w:rsid w:val="001855BD"/>
    <w:rsid w:val="001B1DC3"/>
    <w:rsid w:val="001F2011"/>
    <w:rsid w:val="001F24B0"/>
    <w:rsid w:val="001F3AB7"/>
    <w:rsid w:val="00223887"/>
    <w:rsid w:val="002347A1"/>
    <w:rsid w:val="002877E8"/>
    <w:rsid w:val="002D23E5"/>
    <w:rsid w:val="002E7C4E"/>
    <w:rsid w:val="002F0EBF"/>
    <w:rsid w:val="002F608F"/>
    <w:rsid w:val="002F68AD"/>
    <w:rsid w:val="0031055C"/>
    <w:rsid w:val="00322799"/>
    <w:rsid w:val="00337BB7"/>
    <w:rsid w:val="003561ED"/>
    <w:rsid w:val="00357D8E"/>
    <w:rsid w:val="00371EE1"/>
    <w:rsid w:val="003A798E"/>
    <w:rsid w:val="003C0901"/>
    <w:rsid w:val="003E5CF7"/>
    <w:rsid w:val="003F1CB4"/>
    <w:rsid w:val="00425A99"/>
    <w:rsid w:val="0048349C"/>
    <w:rsid w:val="004B5C32"/>
    <w:rsid w:val="004D3BC7"/>
    <w:rsid w:val="004F042E"/>
    <w:rsid w:val="00527361"/>
    <w:rsid w:val="00542B46"/>
    <w:rsid w:val="005520AB"/>
    <w:rsid w:val="00577611"/>
    <w:rsid w:val="005946EE"/>
    <w:rsid w:val="005C535A"/>
    <w:rsid w:val="005E54D9"/>
    <w:rsid w:val="005E6B25"/>
    <w:rsid w:val="005F4F46"/>
    <w:rsid w:val="006101F0"/>
    <w:rsid w:val="00622273"/>
    <w:rsid w:val="00674B33"/>
    <w:rsid w:val="00674B4D"/>
    <w:rsid w:val="00686705"/>
    <w:rsid w:val="006A4053"/>
    <w:rsid w:val="006B53F4"/>
    <w:rsid w:val="006B5926"/>
    <w:rsid w:val="006C0CC8"/>
    <w:rsid w:val="006C1893"/>
    <w:rsid w:val="006C60E6"/>
    <w:rsid w:val="006F24D5"/>
    <w:rsid w:val="006F508F"/>
    <w:rsid w:val="00774E8A"/>
    <w:rsid w:val="007945F4"/>
    <w:rsid w:val="007B0740"/>
    <w:rsid w:val="007C1BAB"/>
    <w:rsid w:val="007C6C81"/>
    <w:rsid w:val="007F01BE"/>
    <w:rsid w:val="008174BF"/>
    <w:rsid w:val="00875F0A"/>
    <w:rsid w:val="008857E2"/>
    <w:rsid w:val="008B0785"/>
    <w:rsid w:val="008C401B"/>
    <w:rsid w:val="008E3C07"/>
    <w:rsid w:val="009114DF"/>
    <w:rsid w:val="00926C96"/>
    <w:rsid w:val="00931000"/>
    <w:rsid w:val="009C6907"/>
    <w:rsid w:val="009D46CA"/>
    <w:rsid w:val="009E680C"/>
    <w:rsid w:val="00A15CF7"/>
    <w:rsid w:val="00A24793"/>
    <w:rsid w:val="00A277BC"/>
    <w:rsid w:val="00A404D7"/>
    <w:rsid w:val="00A540AF"/>
    <w:rsid w:val="00A54C80"/>
    <w:rsid w:val="00A62667"/>
    <w:rsid w:val="00A81248"/>
    <w:rsid w:val="00A8514F"/>
    <w:rsid w:val="00A90DBC"/>
    <w:rsid w:val="00A97943"/>
    <w:rsid w:val="00AA45EC"/>
    <w:rsid w:val="00AE578A"/>
    <w:rsid w:val="00AF64A9"/>
    <w:rsid w:val="00AF7F72"/>
    <w:rsid w:val="00B228DF"/>
    <w:rsid w:val="00B358E7"/>
    <w:rsid w:val="00B67601"/>
    <w:rsid w:val="00B76D5D"/>
    <w:rsid w:val="00BA18F0"/>
    <w:rsid w:val="00BB75B6"/>
    <w:rsid w:val="00C23DB7"/>
    <w:rsid w:val="00C325F7"/>
    <w:rsid w:val="00C37928"/>
    <w:rsid w:val="00C522F7"/>
    <w:rsid w:val="00C562A0"/>
    <w:rsid w:val="00C66528"/>
    <w:rsid w:val="00C915F0"/>
    <w:rsid w:val="00CB03FD"/>
    <w:rsid w:val="00D13141"/>
    <w:rsid w:val="00D136E6"/>
    <w:rsid w:val="00D47483"/>
    <w:rsid w:val="00D66AFE"/>
    <w:rsid w:val="00D73BC2"/>
    <w:rsid w:val="00DD57F5"/>
    <w:rsid w:val="00E43E55"/>
    <w:rsid w:val="00E56C37"/>
    <w:rsid w:val="00E625B1"/>
    <w:rsid w:val="00E65921"/>
    <w:rsid w:val="00EA1F8D"/>
    <w:rsid w:val="00EA6EA2"/>
    <w:rsid w:val="00EA7019"/>
    <w:rsid w:val="00F06F91"/>
    <w:rsid w:val="00FB65B8"/>
    <w:rsid w:val="00FC49AE"/>
    <w:rsid w:val="00FD2FC3"/>
    <w:rsid w:val="00FF3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09E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73BC2"/>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NormalWeb">
    <w:name w:val="Normal (Web)"/>
    <w:basedOn w:val="Normal"/>
    <w:uiPriority w:val="99"/>
    <w:unhideWhenUsed/>
    <w:rsid w:val="008857E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857E2"/>
    <w:pPr>
      <w:ind w:left="720"/>
      <w:contextualSpacing/>
    </w:pPr>
  </w:style>
  <w:style w:type="paragraph" w:styleId="HTMLPreformatted">
    <w:name w:val="HTML Preformatted"/>
    <w:basedOn w:val="Normal"/>
    <w:link w:val="HTMLPreformattedChar"/>
    <w:uiPriority w:val="99"/>
    <w:semiHidden/>
    <w:unhideWhenUsed/>
    <w:rsid w:val="00F06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6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0654">
      <w:bodyDiv w:val="1"/>
      <w:marLeft w:val="0"/>
      <w:marRight w:val="0"/>
      <w:marTop w:val="0"/>
      <w:marBottom w:val="0"/>
      <w:divBdr>
        <w:top w:val="none" w:sz="0" w:space="0" w:color="auto"/>
        <w:left w:val="none" w:sz="0" w:space="0" w:color="auto"/>
        <w:bottom w:val="none" w:sz="0" w:space="0" w:color="auto"/>
        <w:right w:val="none" w:sz="0" w:space="0" w:color="auto"/>
      </w:divBdr>
    </w:div>
    <w:div w:id="25329135">
      <w:bodyDiv w:val="1"/>
      <w:marLeft w:val="0"/>
      <w:marRight w:val="0"/>
      <w:marTop w:val="0"/>
      <w:marBottom w:val="0"/>
      <w:divBdr>
        <w:top w:val="none" w:sz="0" w:space="0" w:color="auto"/>
        <w:left w:val="none" w:sz="0" w:space="0" w:color="auto"/>
        <w:bottom w:val="none" w:sz="0" w:space="0" w:color="auto"/>
        <w:right w:val="none" w:sz="0" w:space="0" w:color="auto"/>
      </w:divBdr>
    </w:div>
    <w:div w:id="53704002">
      <w:bodyDiv w:val="1"/>
      <w:marLeft w:val="0"/>
      <w:marRight w:val="0"/>
      <w:marTop w:val="0"/>
      <w:marBottom w:val="0"/>
      <w:divBdr>
        <w:top w:val="none" w:sz="0" w:space="0" w:color="auto"/>
        <w:left w:val="none" w:sz="0" w:space="0" w:color="auto"/>
        <w:bottom w:val="none" w:sz="0" w:space="0" w:color="auto"/>
        <w:right w:val="none" w:sz="0" w:space="0" w:color="auto"/>
      </w:divBdr>
    </w:div>
    <w:div w:id="77480955">
      <w:bodyDiv w:val="1"/>
      <w:marLeft w:val="0"/>
      <w:marRight w:val="0"/>
      <w:marTop w:val="0"/>
      <w:marBottom w:val="0"/>
      <w:divBdr>
        <w:top w:val="none" w:sz="0" w:space="0" w:color="auto"/>
        <w:left w:val="none" w:sz="0" w:space="0" w:color="auto"/>
        <w:bottom w:val="none" w:sz="0" w:space="0" w:color="auto"/>
        <w:right w:val="none" w:sz="0" w:space="0" w:color="auto"/>
      </w:divBdr>
    </w:div>
    <w:div w:id="140729969">
      <w:bodyDiv w:val="1"/>
      <w:marLeft w:val="0"/>
      <w:marRight w:val="0"/>
      <w:marTop w:val="0"/>
      <w:marBottom w:val="0"/>
      <w:divBdr>
        <w:top w:val="none" w:sz="0" w:space="0" w:color="auto"/>
        <w:left w:val="none" w:sz="0" w:space="0" w:color="auto"/>
        <w:bottom w:val="none" w:sz="0" w:space="0" w:color="auto"/>
        <w:right w:val="none" w:sz="0" w:space="0" w:color="auto"/>
      </w:divBdr>
    </w:div>
    <w:div w:id="170610362">
      <w:bodyDiv w:val="1"/>
      <w:marLeft w:val="0"/>
      <w:marRight w:val="0"/>
      <w:marTop w:val="0"/>
      <w:marBottom w:val="0"/>
      <w:divBdr>
        <w:top w:val="none" w:sz="0" w:space="0" w:color="auto"/>
        <w:left w:val="none" w:sz="0" w:space="0" w:color="auto"/>
        <w:bottom w:val="none" w:sz="0" w:space="0" w:color="auto"/>
        <w:right w:val="none" w:sz="0" w:space="0" w:color="auto"/>
      </w:divBdr>
    </w:div>
    <w:div w:id="171188666">
      <w:bodyDiv w:val="1"/>
      <w:marLeft w:val="0"/>
      <w:marRight w:val="0"/>
      <w:marTop w:val="0"/>
      <w:marBottom w:val="0"/>
      <w:divBdr>
        <w:top w:val="none" w:sz="0" w:space="0" w:color="auto"/>
        <w:left w:val="none" w:sz="0" w:space="0" w:color="auto"/>
        <w:bottom w:val="none" w:sz="0" w:space="0" w:color="auto"/>
        <w:right w:val="none" w:sz="0" w:space="0" w:color="auto"/>
      </w:divBdr>
    </w:div>
    <w:div w:id="209846307">
      <w:bodyDiv w:val="1"/>
      <w:marLeft w:val="0"/>
      <w:marRight w:val="0"/>
      <w:marTop w:val="0"/>
      <w:marBottom w:val="0"/>
      <w:divBdr>
        <w:top w:val="none" w:sz="0" w:space="0" w:color="auto"/>
        <w:left w:val="none" w:sz="0" w:space="0" w:color="auto"/>
        <w:bottom w:val="none" w:sz="0" w:space="0" w:color="auto"/>
        <w:right w:val="none" w:sz="0" w:space="0" w:color="auto"/>
      </w:divBdr>
    </w:div>
    <w:div w:id="237371931">
      <w:bodyDiv w:val="1"/>
      <w:marLeft w:val="0"/>
      <w:marRight w:val="0"/>
      <w:marTop w:val="0"/>
      <w:marBottom w:val="0"/>
      <w:divBdr>
        <w:top w:val="none" w:sz="0" w:space="0" w:color="auto"/>
        <w:left w:val="none" w:sz="0" w:space="0" w:color="auto"/>
        <w:bottom w:val="none" w:sz="0" w:space="0" w:color="auto"/>
        <w:right w:val="none" w:sz="0" w:space="0" w:color="auto"/>
      </w:divBdr>
    </w:div>
    <w:div w:id="287250226">
      <w:bodyDiv w:val="1"/>
      <w:marLeft w:val="0"/>
      <w:marRight w:val="0"/>
      <w:marTop w:val="0"/>
      <w:marBottom w:val="0"/>
      <w:divBdr>
        <w:top w:val="none" w:sz="0" w:space="0" w:color="auto"/>
        <w:left w:val="none" w:sz="0" w:space="0" w:color="auto"/>
        <w:bottom w:val="none" w:sz="0" w:space="0" w:color="auto"/>
        <w:right w:val="none" w:sz="0" w:space="0" w:color="auto"/>
      </w:divBdr>
    </w:div>
    <w:div w:id="411900764">
      <w:bodyDiv w:val="1"/>
      <w:marLeft w:val="0"/>
      <w:marRight w:val="0"/>
      <w:marTop w:val="0"/>
      <w:marBottom w:val="0"/>
      <w:divBdr>
        <w:top w:val="none" w:sz="0" w:space="0" w:color="auto"/>
        <w:left w:val="none" w:sz="0" w:space="0" w:color="auto"/>
        <w:bottom w:val="none" w:sz="0" w:space="0" w:color="auto"/>
        <w:right w:val="none" w:sz="0" w:space="0" w:color="auto"/>
      </w:divBdr>
    </w:div>
    <w:div w:id="478503690">
      <w:bodyDiv w:val="1"/>
      <w:marLeft w:val="0"/>
      <w:marRight w:val="0"/>
      <w:marTop w:val="0"/>
      <w:marBottom w:val="0"/>
      <w:divBdr>
        <w:top w:val="none" w:sz="0" w:space="0" w:color="auto"/>
        <w:left w:val="none" w:sz="0" w:space="0" w:color="auto"/>
        <w:bottom w:val="none" w:sz="0" w:space="0" w:color="auto"/>
        <w:right w:val="none" w:sz="0" w:space="0" w:color="auto"/>
      </w:divBdr>
    </w:div>
    <w:div w:id="525943731">
      <w:bodyDiv w:val="1"/>
      <w:marLeft w:val="0"/>
      <w:marRight w:val="0"/>
      <w:marTop w:val="0"/>
      <w:marBottom w:val="0"/>
      <w:divBdr>
        <w:top w:val="none" w:sz="0" w:space="0" w:color="auto"/>
        <w:left w:val="none" w:sz="0" w:space="0" w:color="auto"/>
        <w:bottom w:val="none" w:sz="0" w:space="0" w:color="auto"/>
        <w:right w:val="none" w:sz="0" w:space="0" w:color="auto"/>
      </w:divBdr>
    </w:div>
    <w:div w:id="685250633">
      <w:bodyDiv w:val="1"/>
      <w:marLeft w:val="0"/>
      <w:marRight w:val="0"/>
      <w:marTop w:val="0"/>
      <w:marBottom w:val="0"/>
      <w:divBdr>
        <w:top w:val="none" w:sz="0" w:space="0" w:color="auto"/>
        <w:left w:val="none" w:sz="0" w:space="0" w:color="auto"/>
        <w:bottom w:val="none" w:sz="0" w:space="0" w:color="auto"/>
        <w:right w:val="none" w:sz="0" w:space="0" w:color="auto"/>
      </w:divBdr>
    </w:div>
    <w:div w:id="754786369">
      <w:bodyDiv w:val="1"/>
      <w:marLeft w:val="0"/>
      <w:marRight w:val="0"/>
      <w:marTop w:val="0"/>
      <w:marBottom w:val="0"/>
      <w:divBdr>
        <w:top w:val="none" w:sz="0" w:space="0" w:color="auto"/>
        <w:left w:val="none" w:sz="0" w:space="0" w:color="auto"/>
        <w:bottom w:val="none" w:sz="0" w:space="0" w:color="auto"/>
        <w:right w:val="none" w:sz="0" w:space="0" w:color="auto"/>
      </w:divBdr>
    </w:div>
    <w:div w:id="831213955">
      <w:bodyDiv w:val="1"/>
      <w:marLeft w:val="0"/>
      <w:marRight w:val="0"/>
      <w:marTop w:val="0"/>
      <w:marBottom w:val="0"/>
      <w:divBdr>
        <w:top w:val="none" w:sz="0" w:space="0" w:color="auto"/>
        <w:left w:val="none" w:sz="0" w:space="0" w:color="auto"/>
        <w:bottom w:val="none" w:sz="0" w:space="0" w:color="auto"/>
        <w:right w:val="none" w:sz="0" w:space="0" w:color="auto"/>
      </w:divBdr>
    </w:div>
    <w:div w:id="865025853">
      <w:bodyDiv w:val="1"/>
      <w:marLeft w:val="0"/>
      <w:marRight w:val="0"/>
      <w:marTop w:val="0"/>
      <w:marBottom w:val="0"/>
      <w:divBdr>
        <w:top w:val="none" w:sz="0" w:space="0" w:color="auto"/>
        <w:left w:val="none" w:sz="0" w:space="0" w:color="auto"/>
        <w:bottom w:val="none" w:sz="0" w:space="0" w:color="auto"/>
        <w:right w:val="none" w:sz="0" w:space="0" w:color="auto"/>
      </w:divBdr>
    </w:div>
    <w:div w:id="869997645">
      <w:bodyDiv w:val="1"/>
      <w:marLeft w:val="0"/>
      <w:marRight w:val="0"/>
      <w:marTop w:val="0"/>
      <w:marBottom w:val="0"/>
      <w:divBdr>
        <w:top w:val="none" w:sz="0" w:space="0" w:color="auto"/>
        <w:left w:val="none" w:sz="0" w:space="0" w:color="auto"/>
        <w:bottom w:val="none" w:sz="0" w:space="0" w:color="auto"/>
        <w:right w:val="none" w:sz="0" w:space="0" w:color="auto"/>
      </w:divBdr>
    </w:div>
    <w:div w:id="918441481">
      <w:bodyDiv w:val="1"/>
      <w:marLeft w:val="0"/>
      <w:marRight w:val="0"/>
      <w:marTop w:val="0"/>
      <w:marBottom w:val="0"/>
      <w:divBdr>
        <w:top w:val="none" w:sz="0" w:space="0" w:color="auto"/>
        <w:left w:val="none" w:sz="0" w:space="0" w:color="auto"/>
        <w:bottom w:val="none" w:sz="0" w:space="0" w:color="auto"/>
        <w:right w:val="none" w:sz="0" w:space="0" w:color="auto"/>
      </w:divBdr>
    </w:div>
    <w:div w:id="972947677">
      <w:bodyDiv w:val="1"/>
      <w:marLeft w:val="0"/>
      <w:marRight w:val="0"/>
      <w:marTop w:val="0"/>
      <w:marBottom w:val="0"/>
      <w:divBdr>
        <w:top w:val="none" w:sz="0" w:space="0" w:color="auto"/>
        <w:left w:val="none" w:sz="0" w:space="0" w:color="auto"/>
        <w:bottom w:val="none" w:sz="0" w:space="0" w:color="auto"/>
        <w:right w:val="none" w:sz="0" w:space="0" w:color="auto"/>
      </w:divBdr>
    </w:div>
    <w:div w:id="1046100614">
      <w:bodyDiv w:val="1"/>
      <w:marLeft w:val="0"/>
      <w:marRight w:val="0"/>
      <w:marTop w:val="0"/>
      <w:marBottom w:val="0"/>
      <w:divBdr>
        <w:top w:val="none" w:sz="0" w:space="0" w:color="auto"/>
        <w:left w:val="none" w:sz="0" w:space="0" w:color="auto"/>
        <w:bottom w:val="none" w:sz="0" w:space="0" w:color="auto"/>
        <w:right w:val="none" w:sz="0" w:space="0" w:color="auto"/>
      </w:divBdr>
    </w:div>
    <w:div w:id="1065954353">
      <w:bodyDiv w:val="1"/>
      <w:marLeft w:val="0"/>
      <w:marRight w:val="0"/>
      <w:marTop w:val="0"/>
      <w:marBottom w:val="0"/>
      <w:divBdr>
        <w:top w:val="none" w:sz="0" w:space="0" w:color="auto"/>
        <w:left w:val="none" w:sz="0" w:space="0" w:color="auto"/>
        <w:bottom w:val="none" w:sz="0" w:space="0" w:color="auto"/>
        <w:right w:val="none" w:sz="0" w:space="0" w:color="auto"/>
      </w:divBdr>
    </w:div>
    <w:div w:id="1068654992">
      <w:bodyDiv w:val="1"/>
      <w:marLeft w:val="0"/>
      <w:marRight w:val="0"/>
      <w:marTop w:val="0"/>
      <w:marBottom w:val="0"/>
      <w:divBdr>
        <w:top w:val="none" w:sz="0" w:space="0" w:color="auto"/>
        <w:left w:val="none" w:sz="0" w:space="0" w:color="auto"/>
        <w:bottom w:val="none" w:sz="0" w:space="0" w:color="auto"/>
        <w:right w:val="none" w:sz="0" w:space="0" w:color="auto"/>
      </w:divBdr>
    </w:div>
    <w:div w:id="1176577269">
      <w:bodyDiv w:val="1"/>
      <w:marLeft w:val="0"/>
      <w:marRight w:val="0"/>
      <w:marTop w:val="0"/>
      <w:marBottom w:val="0"/>
      <w:divBdr>
        <w:top w:val="none" w:sz="0" w:space="0" w:color="auto"/>
        <w:left w:val="none" w:sz="0" w:space="0" w:color="auto"/>
        <w:bottom w:val="none" w:sz="0" w:space="0" w:color="auto"/>
        <w:right w:val="none" w:sz="0" w:space="0" w:color="auto"/>
      </w:divBdr>
    </w:div>
    <w:div w:id="1179272606">
      <w:bodyDiv w:val="1"/>
      <w:marLeft w:val="0"/>
      <w:marRight w:val="0"/>
      <w:marTop w:val="0"/>
      <w:marBottom w:val="0"/>
      <w:divBdr>
        <w:top w:val="none" w:sz="0" w:space="0" w:color="auto"/>
        <w:left w:val="none" w:sz="0" w:space="0" w:color="auto"/>
        <w:bottom w:val="none" w:sz="0" w:space="0" w:color="auto"/>
        <w:right w:val="none" w:sz="0" w:space="0" w:color="auto"/>
      </w:divBdr>
    </w:div>
    <w:div w:id="1232619988">
      <w:bodyDiv w:val="1"/>
      <w:marLeft w:val="0"/>
      <w:marRight w:val="0"/>
      <w:marTop w:val="0"/>
      <w:marBottom w:val="0"/>
      <w:divBdr>
        <w:top w:val="none" w:sz="0" w:space="0" w:color="auto"/>
        <w:left w:val="none" w:sz="0" w:space="0" w:color="auto"/>
        <w:bottom w:val="none" w:sz="0" w:space="0" w:color="auto"/>
        <w:right w:val="none" w:sz="0" w:space="0" w:color="auto"/>
      </w:divBdr>
    </w:div>
    <w:div w:id="1239754221">
      <w:bodyDiv w:val="1"/>
      <w:marLeft w:val="0"/>
      <w:marRight w:val="0"/>
      <w:marTop w:val="0"/>
      <w:marBottom w:val="0"/>
      <w:divBdr>
        <w:top w:val="none" w:sz="0" w:space="0" w:color="auto"/>
        <w:left w:val="none" w:sz="0" w:space="0" w:color="auto"/>
        <w:bottom w:val="none" w:sz="0" w:space="0" w:color="auto"/>
        <w:right w:val="none" w:sz="0" w:space="0" w:color="auto"/>
      </w:divBdr>
    </w:div>
    <w:div w:id="1280723633">
      <w:bodyDiv w:val="1"/>
      <w:marLeft w:val="0"/>
      <w:marRight w:val="0"/>
      <w:marTop w:val="0"/>
      <w:marBottom w:val="0"/>
      <w:divBdr>
        <w:top w:val="none" w:sz="0" w:space="0" w:color="auto"/>
        <w:left w:val="none" w:sz="0" w:space="0" w:color="auto"/>
        <w:bottom w:val="none" w:sz="0" w:space="0" w:color="auto"/>
        <w:right w:val="none" w:sz="0" w:space="0" w:color="auto"/>
      </w:divBdr>
    </w:div>
    <w:div w:id="1284456025">
      <w:bodyDiv w:val="1"/>
      <w:marLeft w:val="0"/>
      <w:marRight w:val="0"/>
      <w:marTop w:val="0"/>
      <w:marBottom w:val="0"/>
      <w:divBdr>
        <w:top w:val="none" w:sz="0" w:space="0" w:color="auto"/>
        <w:left w:val="none" w:sz="0" w:space="0" w:color="auto"/>
        <w:bottom w:val="none" w:sz="0" w:space="0" w:color="auto"/>
        <w:right w:val="none" w:sz="0" w:space="0" w:color="auto"/>
      </w:divBdr>
    </w:div>
    <w:div w:id="1293436049">
      <w:bodyDiv w:val="1"/>
      <w:marLeft w:val="0"/>
      <w:marRight w:val="0"/>
      <w:marTop w:val="0"/>
      <w:marBottom w:val="0"/>
      <w:divBdr>
        <w:top w:val="none" w:sz="0" w:space="0" w:color="auto"/>
        <w:left w:val="none" w:sz="0" w:space="0" w:color="auto"/>
        <w:bottom w:val="none" w:sz="0" w:space="0" w:color="auto"/>
        <w:right w:val="none" w:sz="0" w:space="0" w:color="auto"/>
      </w:divBdr>
    </w:div>
    <w:div w:id="1306471173">
      <w:bodyDiv w:val="1"/>
      <w:marLeft w:val="0"/>
      <w:marRight w:val="0"/>
      <w:marTop w:val="0"/>
      <w:marBottom w:val="0"/>
      <w:divBdr>
        <w:top w:val="none" w:sz="0" w:space="0" w:color="auto"/>
        <w:left w:val="none" w:sz="0" w:space="0" w:color="auto"/>
        <w:bottom w:val="none" w:sz="0" w:space="0" w:color="auto"/>
        <w:right w:val="none" w:sz="0" w:space="0" w:color="auto"/>
      </w:divBdr>
    </w:div>
    <w:div w:id="1502618863">
      <w:bodyDiv w:val="1"/>
      <w:marLeft w:val="0"/>
      <w:marRight w:val="0"/>
      <w:marTop w:val="0"/>
      <w:marBottom w:val="0"/>
      <w:divBdr>
        <w:top w:val="none" w:sz="0" w:space="0" w:color="auto"/>
        <w:left w:val="none" w:sz="0" w:space="0" w:color="auto"/>
        <w:bottom w:val="none" w:sz="0" w:space="0" w:color="auto"/>
        <w:right w:val="none" w:sz="0" w:space="0" w:color="auto"/>
      </w:divBdr>
    </w:div>
    <w:div w:id="1523469491">
      <w:bodyDiv w:val="1"/>
      <w:marLeft w:val="0"/>
      <w:marRight w:val="0"/>
      <w:marTop w:val="0"/>
      <w:marBottom w:val="0"/>
      <w:divBdr>
        <w:top w:val="none" w:sz="0" w:space="0" w:color="auto"/>
        <w:left w:val="none" w:sz="0" w:space="0" w:color="auto"/>
        <w:bottom w:val="none" w:sz="0" w:space="0" w:color="auto"/>
        <w:right w:val="none" w:sz="0" w:space="0" w:color="auto"/>
      </w:divBdr>
    </w:div>
    <w:div w:id="1538810399">
      <w:bodyDiv w:val="1"/>
      <w:marLeft w:val="0"/>
      <w:marRight w:val="0"/>
      <w:marTop w:val="0"/>
      <w:marBottom w:val="0"/>
      <w:divBdr>
        <w:top w:val="none" w:sz="0" w:space="0" w:color="auto"/>
        <w:left w:val="none" w:sz="0" w:space="0" w:color="auto"/>
        <w:bottom w:val="none" w:sz="0" w:space="0" w:color="auto"/>
        <w:right w:val="none" w:sz="0" w:space="0" w:color="auto"/>
      </w:divBdr>
    </w:div>
    <w:div w:id="1598755987">
      <w:bodyDiv w:val="1"/>
      <w:marLeft w:val="0"/>
      <w:marRight w:val="0"/>
      <w:marTop w:val="0"/>
      <w:marBottom w:val="0"/>
      <w:divBdr>
        <w:top w:val="none" w:sz="0" w:space="0" w:color="auto"/>
        <w:left w:val="none" w:sz="0" w:space="0" w:color="auto"/>
        <w:bottom w:val="none" w:sz="0" w:space="0" w:color="auto"/>
        <w:right w:val="none" w:sz="0" w:space="0" w:color="auto"/>
      </w:divBdr>
    </w:div>
    <w:div w:id="1620138802">
      <w:bodyDiv w:val="1"/>
      <w:marLeft w:val="0"/>
      <w:marRight w:val="0"/>
      <w:marTop w:val="0"/>
      <w:marBottom w:val="0"/>
      <w:divBdr>
        <w:top w:val="none" w:sz="0" w:space="0" w:color="auto"/>
        <w:left w:val="none" w:sz="0" w:space="0" w:color="auto"/>
        <w:bottom w:val="none" w:sz="0" w:space="0" w:color="auto"/>
        <w:right w:val="none" w:sz="0" w:space="0" w:color="auto"/>
      </w:divBdr>
    </w:div>
    <w:div w:id="1642689645">
      <w:bodyDiv w:val="1"/>
      <w:marLeft w:val="0"/>
      <w:marRight w:val="0"/>
      <w:marTop w:val="0"/>
      <w:marBottom w:val="0"/>
      <w:divBdr>
        <w:top w:val="none" w:sz="0" w:space="0" w:color="auto"/>
        <w:left w:val="none" w:sz="0" w:space="0" w:color="auto"/>
        <w:bottom w:val="none" w:sz="0" w:space="0" w:color="auto"/>
        <w:right w:val="none" w:sz="0" w:space="0" w:color="auto"/>
      </w:divBdr>
    </w:div>
    <w:div w:id="1655060469">
      <w:bodyDiv w:val="1"/>
      <w:marLeft w:val="0"/>
      <w:marRight w:val="0"/>
      <w:marTop w:val="0"/>
      <w:marBottom w:val="0"/>
      <w:divBdr>
        <w:top w:val="none" w:sz="0" w:space="0" w:color="auto"/>
        <w:left w:val="none" w:sz="0" w:space="0" w:color="auto"/>
        <w:bottom w:val="none" w:sz="0" w:space="0" w:color="auto"/>
        <w:right w:val="none" w:sz="0" w:space="0" w:color="auto"/>
      </w:divBdr>
    </w:div>
    <w:div w:id="1663584228">
      <w:bodyDiv w:val="1"/>
      <w:marLeft w:val="0"/>
      <w:marRight w:val="0"/>
      <w:marTop w:val="0"/>
      <w:marBottom w:val="0"/>
      <w:divBdr>
        <w:top w:val="none" w:sz="0" w:space="0" w:color="auto"/>
        <w:left w:val="none" w:sz="0" w:space="0" w:color="auto"/>
        <w:bottom w:val="none" w:sz="0" w:space="0" w:color="auto"/>
        <w:right w:val="none" w:sz="0" w:space="0" w:color="auto"/>
      </w:divBdr>
    </w:div>
    <w:div w:id="1706759358">
      <w:bodyDiv w:val="1"/>
      <w:marLeft w:val="0"/>
      <w:marRight w:val="0"/>
      <w:marTop w:val="0"/>
      <w:marBottom w:val="0"/>
      <w:divBdr>
        <w:top w:val="none" w:sz="0" w:space="0" w:color="auto"/>
        <w:left w:val="none" w:sz="0" w:space="0" w:color="auto"/>
        <w:bottom w:val="none" w:sz="0" w:space="0" w:color="auto"/>
        <w:right w:val="none" w:sz="0" w:space="0" w:color="auto"/>
      </w:divBdr>
    </w:div>
    <w:div w:id="1752966871">
      <w:bodyDiv w:val="1"/>
      <w:marLeft w:val="0"/>
      <w:marRight w:val="0"/>
      <w:marTop w:val="0"/>
      <w:marBottom w:val="0"/>
      <w:divBdr>
        <w:top w:val="none" w:sz="0" w:space="0" w:color="auto"/>
        <w:left w:val="none" w:sz="0" w:space="0" w:color="auto"/>
        <w:bottom w:val="none" w:sz="0" w:space="0" w:color="auto"/>
        <w:right w:val="none" w:sz="0" w:space="0" w:color="auto"/>
      </w:divBdr>
    </w:div>
    <w:div w:id="1792942025">
      <w:bodyDiv w:val="1"/>
      <w:marLeft w:val="0"/>
      <w:marRight w:val="0"/>
      <w:marTop w:val="0"/>
      <w:marBottom w:val="0"/>
      <w:divBdr>
        <w:top w:val="none" w:sz="0" w:space="0" w:color="auto"/>
        <w:left w:val="none" w:sz="0" w:space="0" w:color="auto"/>
        <w:bottom w:val="none" w:sz="0" w:space="0" w:color="auto"/>
        <w:right w:val="none" w:sz="0" w:space="0" w:color="auto"/>
      </w:divBdr>
    </w:div>
    <w:div w:id="1841115729">
      <w:bodyDiv w:val="1"/>
      <w:marLeft w:val="0"/>
      <w:marRight w:val="0"/>
      <w:marTop w:val="0"/>
      <w:marBottom w:val="0"/>
      <w:divBdr>
        <w:top w:val="none" w:sz="0" w:space="0" w:color="auto"/>
        <w:left w:val="none" w:sz="0" w:space="0" w:color="auto"/>
        <w:bottom w:val="none" w:sz="0" w:space="0" w:color="auto"/>
        <w:right w:val="none" w:sz="0" w:space="0" w:color="auto"/>
      </w:divBdr>
    </w:div>
    <w:div w:id="2080252060">
      <w:bodyDiv w:val="1"/>
      <w:marLeft w:val="0"/>
      <w:marRight w:val="0"/>
      <w:marTop w:val="0"/>
      <w:marBottom w:val="0"/>
      <w:divBdr>
        <w:top w:val="none" w:sz="0" w:space="0" w:color="auto"/>
        <w:left w:val="none" w:sz="0" w:space="0" w:color="auto"/>
        <w:bottom w:val="none" w:sz="0" w:space="0" w:color="auto"/>
        <w:right w:val="none" w:sz="0" w:space="0" w:color="auto"/>
      </w:divBdr>
    </w:div>
    <w:div w:id="209624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hart" Target="charts/chart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hart" Target="charts/chart3.xml"/><Relationship Id="rId30" Type="http://schemas.openxmlformats.org/officeDocument/2006/relationships/header" Target="header2.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gea\AppData\Roaming\Microsoft\Templates\Jazzy%20student%20repor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gea\OneDrive\Documents\DataStructures%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gea\OneDrive\Documents\DataStructures%20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agea\OneDrive\Documents\DataStructures%20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agea\OneDrive\Documents\DataStructures%20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Merge Sort</c:v>
          </c:tx>
          <c:spPr>
            <a:ln w="19050" cap="rnd">
              <a:solidFill>
                <a:schemeClr val="bg1">
                  <a:lumMod val="50000"/>
                </a:schemeClr>
              </a:solidFill>
              <a:round/>
            </a:ln>
            <a:effectLst/>
          </c:spPr>
          <c:marker>
            <c:symbol val="none"/>
          </c:marker>
          <c:xVal>
            <c:numRef>
              <c:f>MergeSortSORTED!$D$2:$D$201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MergeSortSORTED!$E$2:$E$201</c:f>
              <c:numCache>
                <c:formatCode>General</c:formatCode>
                <c:ptCount val="200"/>
                <c:pt idx="0">
                  <c:v>998</c:v>
                </c:pt>
                <c:pt idx="1">
                  <c:v>5990</c:v>
                </c:pt>
                <c:pt idx="2">
                  <c:v>14982</c:v>
                </c:pt>
                <c:pt idx="3">
                  <c:v>27974</c:v>
                </c:pt>
                <c:pt idx="4">
                  <c:v>44966</c:v>
                </c:pt>
                <c:pt idx="5">
                  <c:v>65958</c:v>
                </c:pt>
                <c:pt idx="6">
                  <c:v>90950</c:v>
                </c:pt>
                <c:pt idx="7">
                  <c:v>119942</c:v>
                </c:pt>
                <c:pt idx="8">
                  <c:v>152934</c:v>
                </c:pt>
                <c:pt idx="9">
                  <c:v>189926</c:v>
                </c:pt>
                <c:pt idx="10">
                  <c:v>230918</c:v>
                </c:pt>
                <c:pt idx="11">
                  <c:v>275910</c:v>
                </c:pt>
                <c:pt idx="12">
                  <c:v>324902</c:v>
                </c:pt>
                <c:pt idx="13">
                  <c:v>377894</c:v>
                </c:pt>
                <c:pt idx="14">
                  <c:v>434886</c:v>
                </c:pt>
                <c:pt idx="15">
                  <c:v>495878</c:v>
                </c:pt>
                <c:pt idx="16">
                  <c:v>560870</c:v>
                </c:pt>
                <c:pt idx="17">
                  <c:v>629862</c:v>
                </c:pt>
                <c:pt idx="18">
                  <c:v>702854</c:v>
                </c:pt>
                <c:pt idx="19">
                  <c:v>779846</c:v>
                </c:pt>
                <c:pt idx="20">
                  <c:v>860838</c:v>
                </c:pt>
                <c:pt idx="21">
                  <c:v>945830</c:v>
                </c:pt>
                <c:pt idx="22">
                  <c:v>1034822</c:v>
                </c:pt>
                <c:pt idx="23">
                  <c:v>1127814</c:v>
                </c:pt>
                <c:pt idx="24">
                  <c:v>1224806</c:v>
                </c:pt>
                <c:pt idx="25">
                  <c:v>1325798</c:v>
                </c:pt>
                <c:pt idx="26">
                  <c:v>1430790</c:v>
                </c:pt>
                <c:pt idx="27">
                  <c:v>1539782</c:v>
                </c:pt>
                <c:pt idx="28">
                  <c:v>1652774</c:v>
                </c:pt>
                <c:pt idx="29">
                  <c:v>1769766</c:v>
                </c:pt>
                <c:pt idx="30">
                  <c:v>1890758</c:v>
                </c:pt>
                <c:pt idx="31">
                  <c:v>2015750</c:v>
                </c:pt>
                <c:pt idx="32">
                  <c:v>2144742</c:v>
                </c:pt>
                <c:pt idx="33">
                  <c:v>2277734</c:v>
                </c:pt>
                <c:pt idx="34">
                  <c:v>2414726</c:v>
                </c:pt>
                <c:pt idx="35">
                  <c:v>2555718</c:v>
                </c:pt>
                <c:pt idx="36">
                  <c:v>2700710</c:v>
                </c:pt>
                <c:pt idx="37">
                  <c:v>2849702</c:v>
                </c:pt>
                <c:pt idx="38">
                  <c:v>3002694</c:v>
                </c:pt>
                <c:pt idx="39">
                  <c:v>3159686</c:v>
                </c:pt>
                <c:pt idx="40">
                  <c:v>3320678</c:v>
                </c:pt>
                <c:pt idx="41">
                  <c:v>3485670</c:v>
                </c:pt>
                <c:pt idx="42">
                  <c:v>3654662</c:v>
                </c:pt>
                <c:pt idx="43">
                  <c:v>3827654</c:v>
                </c:pt>
                <c:pt idx="44">
                  <c:v>4004646</c:v>
                </c:pt>
                <c:pt idx="45">
                  <c:v>4185638</c:v>
                </c:pt>
                <c:pt idx="46">
                  <c:v>4370630</c:v>
                </c:pt>
                <c:pt idx="47">
                  <c:v>4559622</c:v>
                </c:pt>
                <c:pt idx="48">
                  <c:v>4752614</c:v>
                </c:pt>
                <c:pt idx="49">
                  <c:v>4949606</c:v>
                </c:pt>
                <c:pt idx="50">
                  <c:v>5150598</c:v>
                </c:pt>
                <c:pt idx="51">
                  <c:v>5355590</c:v>
                </c:pt>
                <c:pt idx="52">
                  <c:v>5564582</c:v>
                </c:pt>
                <c:pt idx="53">
                  <c:v>5777574</c:v>
                </c:pt>
                <c:pt idx="54">
                  <c:v>5994566</c:v>
                </c:pt>
                <c:pt idx="55">
                  <c:v>6215558</c:v>
                </c:pt>
                <c:pt idx="56">
                  <c:v>6440550</c:v>
                </c:pt>
                <c:pt idx="57">
                  <c:v>6669542</c:v>
                </c:pt>
                <c:pt idx="58">
                  <c:v>6902534</c:v>
                </c:pt>
                <c:pt idx="59">
                  <c:v>7139526</c:v>
                </c:pt>
                <c:pt idx="60">
                  <c:v>7380518</c:v>
                </c:pt>
                <c:pt idx="61">
                  <c:v>7625510</c:v>
                </c:pt>
                <c:pt idx="62">
                  <c:v>7874502</c:v>
                </c:pt>
                <c:pt idx="63">
                  <c:v>8127494</c:v>
                </c:pt>
                <c:pt idx="64">
                  <c:v>8384486</c:v>
                </c:pt>
                <c:pt idx="65">
                  <c:v>8645478</c:v>
                </c:pt>
                <c:pt idx="66">
                  <c:v>8910470</c:v>
                </c:pt>
                <c:pt idx="67">
                  <c:v>9179462</c:v>
                </c:pt>
                <c:pt idx="68">
                  <c:v>9452454</c:v>
                </c:pt>
                <c:pt idx="69">
                  <c:v>9729446</c:v>
                </c:pt>
                <c:pt idx="70">
                  <c:v>10010438</c:v>
                </c:pt>
                <c:pt idx="71">
                  <c:v>10295430</c:v>
                </c:pt>
                <c:pt idx="72">
                  <c:v>10584422</c:v>
                </c:pt>
                <c:pt idx="73">
                  <c:v>10877414</c:v>
                </c:pt>
                <c:pt idx="74">
                  <c:v>11174406</c:v>
                </c:pt>
                <c:pt idx="75">
                  <c:v>11475398</c:v>
                </c:pt>
                <c:pt idx="76">
                  <c:v>11780390</c:v>
                </c:pt>
                <c:pt idx="77">
                  <c:v>12089382</c:v>
                </c:pt>
                <c:pt idx="78">
                  <c:v>12402374</c:v>
                </c:pt>
                <c:pt idx="79">
                  <c:v>12719366</c:v>
                </c:pt>
                <c:pt idx="80">
                  <c:v>13040358</c:v>
                </c:pt>
                <c:pt idx="81">
                  <c:v>13365350</c:v>
                </c:pt>
                <c:pt idx="82">
                  <c:v>13694342</c:v>
                </c:pt>
                <c:pt idx="83">
                  <c:v>14027334</c:v>
                </c:pt>
                <c:pt idx="84">
                  <c:v>14364326</c:v>
                </c:pt>
                <c:pt idx="85">
                  <c:v>14705318</c:v>
                </c:pt>
                <c:pt idx="86">
                  <c:v>15050310</c:v>
                </c:pt>
                <c:pt idx="87">
                  <c:v>15399302</c:v>
                </c:pt>
                <c:pt idx="88">
                  <c:v>15752294</c:v>
                </c:pt>
                <c:pt idx="89">
                  <c:v>16109286</c:v>
                </c:pt>
                <c:pt idx="90">
                  <c:v>16470278</c:v>
                </c:pt>
                <c:pt idx="91">
                  <c:v>16835270</c:v>
                </c:pt>
                <c:pt idx="92">
                  <c:v>17204262</c:v>
                </c:pt>
                <c:pt idx="93">
                  <c:v>17577254</c:v>
                </c:pt>
                <c:pt idx="94">
                  <c:v>17954246</c:v>
                </c:pt>
                <c:pt idx="95">
                  <c:v>18335238</c:v>
                </c:pt>
                <c:pt idx="96">
                  <c:v>18720230</c:v>
                </c:pt>
                <c:pt idx="97">
                  <c:v>19109222</c:v>
                </c:pt>
                <c:pt idx="98">
                  <c:v>19502214</c:v>
                </c:pt>
                <c:pt idx="99">
                  <c:v>19899206</c:v>
                </c:pt>
                <c:pt idx="100">
                  <c:v>20300198</c:v>
                </c:pt>
                <c:pt idx="101">
                  <c:v>20705190</c:v>
                </c:pt>
                <c:pt idx="102">
                  <c:v>21114182</c:v>
                </c:pt>
                <c:pt idx="103">
                  <c:v>21527174</c:v>
                </c:pt>
                <c:pt idx="104">
                  <c:v>21944166</c:v>
                </c:pt>
                <c:pt idx="105">
                  <c:v>22365158</c:v>
                </c:pt>
                <c:pt idx="106">
                  <c:v>22790150</c:v>
                </c:pt>
                <c:pt idx="107">
                  <c:v>23219142</c:v>
                </c:pt>
                <c:pt idx="108">
                  <c:v>23652134</c:v>
                </c:pt>
                <c:pt idx="109">
                  <c:v>24089126</c:v>
                </c:pt>
                <c:pt idx="110">
                  <c:v>24530118</c:v>
                </c:pt>
                <c:pt idx="111">
                  <c:v>24975110</c:v>
                </c:pt>
                <c:pt idx="112">
                  <c:v>25424102</c:v>
                </c:pt>
                <c:pt idx="113">
                  <c:v>25877094</c:v>
                </c:pt>
                <c:pt idx="114">
                  <c:v>26334086</c:v>
                </c:pt>
                <c:pt idx="115">
                  <c:v>26795078</c:v>
                </c:pt>
                <c:pt idx="116">
                  <c:v>27260070</c:v>
                </c:pt>
                <c:pt idx="117">
                  <c:v>27729062</c:v>
                </c:pt>
                <c:pt idx="118">
                  <c:v>28202054</c:v>
                </c:pt>
                <c:pt idx="119">
                  <c:v>28679046</c:v>
                </c:pt>
                <c:pt idx="120">
                  <c:v>29160038</c:v>
                </c:pt>
                <c:pt idx="121">
                  <c:v>29645030</c:v>
                </c:pt>
                <c:pt idx="122">
                  <c:v>30134022</c:v>
                </c:pt>
                <c:pt idx="123">
                  <c:v>30627014</c:v>
                </c:pt>
                <c:pt idx="124">
                  <c:v>31124006</c:v>
                </c:pt>
                <c:pt idx="125">
                  <c:v>31624998</c:v>
                </c:pt>
                <c:pt idx="126">
                  <c:v>32129990</c:v>
                </c:pt>
                <c:pt idx="127">
                  <c:v>32638982</c:v>
                </c:pt>
                <c:pt idx="128">
                  <c:v>33151974</c:v>
                </c:pt>
                <c:pt idx="129">
                  <c:v>33668966</c:v>
                </c:pt>
                <c:pt idx="130">
                  <c:v>34189958</c:v>
                </c:pt>
                <c:pt idx="131">
                  <c:v>34714950</c:v>
                </c:pt>
                <c:pt idx="132">
                  <c:v>35243942</c:v>
                </c:pt>
                <c:pt idx="133">
                  <c:v>35776934</c:v>
                </c:pt>
                <c:pt idx="134">
                  <c:v>36313926</c:v>
                </c:pt>
                <c:pt idx="135">
                  <c:v>36854918</c:v>
                </c:pt>
                <c:pt idx="136">
                  <c:v>37399910</c:v>
                </c:pt>
                <c:pt idx="137">
                  <c:v>37948902</c:v>
                </c:pt>
                <c:pt idx="138">
                  <c:v>38501894</c:v>
                </c:pt>
                <c:pt idx="139">
                  <c:v>39058886</c:v>
                </c:pt>
                <c:pt idx="140">
                  <c:v>39619878</c:v>
                </c:pt>
                <c:pt idx="141">
                  <c:v>40184870</c:v>
                </c:pt>
                <c:pt idx="142">
                  <c:v>40753862</c:v>
                </c:pt>
                <c:pt idx="143">
                  <c:v>41326854</c:v>
                </c:pt>
                <c:pt idx="144">
                  <c:v>41903846</c:v>
                </c:pt>
                <c:pt idx="145">
                  <c:v>42484838</c:v>
                </c:pt>
                <c:pt idx="146">
                  <c:v>43069830</c:v>
                </c:pt>
                <c:pt idx="147">
                  <c:v>43658822</c:v>
                </c:pt>
                <c:pt idx="148">
                  <c:v>44251814</c:v>
                </c:pt>
                <c:pt idx="149">
                  <c:v>44848806</c:v>
                </c:pt>
                <c:pt idx="150">
                  <c:v>45449798</c:v>
                </c:pt>
                <c:pt idx="151">
                  <c:v>46054790</c:v>
                </c:pt>
                <c:pt idx="152">
                  <c:v>46663782</c:v>
                </c:pt>
                <c:pt idx="153">
                  <c:v>47276774</c:v>
                </c:pt>
                <c:pt idx="154">
                  <c:v>47893766</c:v>
                </c:pt>
                <c:pt idx="155">
                  <c:v>48514758</c:v>
                </c:pt>
                <c:pt idx="156">
                  <c:v>49139750</c:v>
                </c:pt>
                <c:pt idx="157">
                  <c:v>49768742</c:v>
                </c:pt>
                <c:pt idx="158">
                  <c:v>50401734</c:v>
                </c:pt>
                <c:pt idx="159">
                  <c:v>51038726</c:v>
                </c:pt>
                <c:pt idx="160">
                  <c:v>51679718</c:v>
                </c:pt>
                <c:pt idx="161">
                  <c:v>52324710</c:v>
                </c:pt>
                <c:pt idx="162">
                  <c:v>52973702</c:v>
                </c:pt>
                <c:pt idx="163">
                  <c:v>53626694</c:v>
                </c:pt>
                <c:pt idx="164">
                  <c:v>54283686</c:v>
                </c:pt>
                <c:pt idx="165">
                  <c:v>54944678</c:v>
                </c:pt>
                <c:pt idx="166">
                  <c:v>55609670</c:v>
                </c:pt>
                <c:pt idx="167">
                  <c:v>56278662</c:v>
                </c:pt>
                <c:pt idx="168">
                  <c:v>56951654</c:v>
                </c:pt>
                <c:pt idx="169">
                  <c:v>57628646</c:v>
                </c:pt>
                <c:pt idx="170">
                  <c:v>58309638</c:v>
                </c:pt>
                <c:pt idx="171">
                  <c:v>58994630</c:v>
                </c:pt>
                <c:pt idx="172">
                  <c:v>59683622</c:v>
                </c:pt>
                <c:pt idx="173">
                  <c:v>60376614</c:v>
                </c:pt>
                <c:pt idx="174">
                  <c:v>61073606</c:v>
                </c:pt>
                <c:pt idx="175">
                  <c:v>61774598</c:v>
                </c:pt>
                <c:pt idx="176">
                  <c:v>62479590</c:v>
                </c:pt>
                <c:pt idx="177">
                  <c:v>63188582</c:v>
                </c:pt>
                <c:pt idx="178">
                  <c:v>63901574</c:v>
                </c:pt>
                <c:pt idx="179">
                  <c:v>64618566</c:v>
                </c:pt>
                <c:pt idx="180">
                  <c:v>65339558</c:v>
                </c:pt>
                <c:pt idx="181">
                  <c:v>66064550</c:v>
                </c:pt>
                <c:pt idx="182">
                  <c:v>66793542</c:v>
                </c:pt>
                <c:pt idx="183">
                  <c:v>67526534</c:v>
                </c:pt>
                <c:pt idx="184">
                  <c:v>68263526</c:v>
                </c:pt>
                <c:pt idx="185">
                  <c:v>69004518</c:v>
                </c:pt>
                <c:pt idx="186">
                  <c:v>69749510</c:v>
                </c:pt>
                <c:pt idx="187">
                  <c:v>70498502</c:v>
                </c:pt>
                <c:pt idx="188">
                  <c:v>71251494</c:v>
                </c:pt>
                <c:pt idx="189">
                  <c:v>72008486</c:v>
                </c:pt>
                <c:pt idx="190">
                  <c:v>72769478</c:v>
                </c:pt>
                <c:pt idx="191">
                  <c:v>73534470</c:v>
                </c:pt>
                <c:pt idx="192">
                  <c:v>74303462</c:v>
                </c:pt>
                <c:pt idx="193">
                  <c:v>75076454</c:v>
                </c:pt>
                <c:pt idx="194">
                  <c:v>75853446</c:v>
                </c:pt>
                <c:pt idx="195">
                  <c:v>76634438</c:v>
                </c:pt>
                <c:pt idx="196">
                  <c:v>77419430</c:v>
                </c:pt>
                <c:pt idx="197">
                  <c:v>78208422</c:v>
                </c:pt>
                <c:pt idx="198">
                  <c:v>79001414</c:v>
                </c:pt>
                <c:pt idx="199">
                  <c:v>79798406</c:v>
                </c:pt>
              </c:numCache>
            </c:numRef>
          </c:yVal>
          <c:smooth val="0"/>
          <c:extLst>
            <c:ext xmlns:c16="http://schemas.microsoft.com/office/drawing/2014/chart" uri="{C3380CC4-5D6E-409C-BE32-E72D297353CC}">
              <c16:uniqueId val="{00000000-339E-4C0D-8676-76FFA96AFCC6}"/>
            </c:ext>
          </c:extLst>
        </c:ser>
        <c:ser>
          <c:idx val="1"/>
          <c:order val="1"/>
          <c:tx>
            <c:v>Quick Sort</c:v>
          </c:tx>
          <c:spPr>
            <a:ln w="19050" cap="rnd">
              <a:solidFill>
                <a:schemeClr val="accent2"/>
              </a:solidFill>
              <a:round/>
            </a:ln>
            <a:effectLst/>
          </c:spPr>
          <c:marker>
            <c:symbol val="none"/>
          </c:marker>
          <c:xVal>
            <c:numRef>
              <c:f>QuickSortSORTED!$D$2:$D$201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QuickSortSORTED!$E$2:$E$201</c:f>
              <c:numCache>
                <c:formatCode>General</c:formatCode>
                <c:ptCount val="200"/>
                <c:pt idx="0">
                  <c:v>1497</c:v>
                </c:pt>
                <c:pt idx="1">
                  <c:v>55137</c:v>
                </c:pt>
                <c:pt idx="2">
                  <c:v>121423</c:v>
                </c:pt>
                <c:pt idx="3">
                  <c:v>200243</c:v>
                </c:pt>
                <c:pt idx="4">
                  <c:v>291721</c:v>
                </c:pt>
                <c:pt idx="5">
                  <c:v>395877</c:v>
                </c:pt>
                <c:pt idx="6">
                  <c:v>512597</c:v>
                </c:pt>
                <c:pt idx="7">
                  <c:v>641809</c:v>
                </c:pt>
                <c:pt idx="8">
                  <c:v>783605</c:v>
                </c:pt>
                <c:pt idx="9">
                  <c:v>938039</c:v>
                </c:pt>
                <c:pt idx="10">
                  <c:v>1105275</c:v>
                </c:pt>
                <c:pt idx="11">
                  <c:v>1285401</c:v>
                </c:pt>
                <c:pt idx="12">
                  <c:v>1477755</c:v>
                </c:pt>
                <c:pt idx="13">
                  <c:v>1682661</c:v>
                </c:pt>
                <c:pt idx="14">
                  <c:v>1900041</c:v>
                </c:pt>
                <c:pt idx="15">
                  <c:v>2130299</c:v>
                </c:pt>
                <c:pt idx="16">
                  <c:v>2372901</c:v>
                </c:pt>
                <c:pt idx="17">
                  <c:v>2628069</c:v>
                </c:pt>
                <c:pt idx="18">
                  <c:v>2896153</c:v>
                </c:pt>
                <c:pt idx="19">
                  <c:v>3176931</c:v>
                </c:pt>
                <c:pt idx="20">
                  <c:v>3470401</c:v>
                </c:pt>
                <c:pt idx="21">
                  <c:v>3776689</c:v>
                </c:pt>
                <c:pt idx="22">
                  <c:v>4095761</c:v>
                </c:pt>
                <c:pt idx="23">
                  <c:v>4427279</c:v>
                </c:pt>
                <c:pt idx="24">
                  <c:v>4771029</c:v>
                </c:pt>
                <c:pt idx="25">
                  <c:v>5127107</c:v>
                </c:pt>
                <c:pt idx="26">
                  <c:v>5495961</c:v>
                </c:pt>
                <c:pt idx="27">
                  <c:v>5877609</c:v>
                </c:pt>
                <c:pt idx="28">
                  <c:v>6271379</c:v>
                </c:pt>
                <c:pt idx="29">
                  <c:v>6677639</c:v>
                </c:pt>
                <c:pt idx="30">
                  <c:v>7096835</c:v>
                </c:pt>
                <c:pt idx="31">
                  <c:v>7528069</c:v>
                </c:pt>
                <c:pt idx="32">
                  <c:v>7972401</c:v>
                </c:pt>
                <c:pt idx="33">
                  <c:v>8428453</c:v>
                </c:pt>
                <c:pt idx="34">
                  <c:v>8897865</c:v>
                </c:pt>
                <c:pt idx="35">
                  <c:v>9379721</c:v>
                </c:pt>
                <c:pt idx="36">
                  <c:v>9874445</c:v>
                </c:pt>
                <c:pt idx="37">
                  <c:v>10381803</c:v>
                </c:pt>
                <c:pt idx="38">
                  <c:v>10902397</c:v>
                </c:pt>
                <c:pt idx="39">
                  <c:v>11435529</c:v>
                </c:pt>
                <c:pt idx="40">
                  <c:v>11981317</c:v>
                </c:pt>
                <c:pt idx="41">
                  <c:v>12539265</c:v>
                </c:pt>
                <c:pt idx="42">
                  <c:v>13110471</c:v>
                </c:pt>
                <c:pt idx="43">
                  <c:v>13694951</c:v>
                </c:pt>
                <c:pt idx="44">
                  <c:v>14291933</c:v>
                </c:pt>
                <c:pt idx="45">
                  <c:v>14901307</c:v>
                </c:pt>
                <c:pt idx="46">
                  <c:v>15523111</c:v>
                </c:pt>
                <c:pt idx="47">
                  <c:v>16156847</c:v>
                </c:pt>
                <c:pt idx="48">
                  <c:v>16802843</c:v>
                </c:pt>
                <c:pt idx="49">
                  <c:v>17461355</c:v>
                </c:pt>
                <c:pt idx="50">
                  <c:v>18132287</c:v>
                </c:pt>
                <c:pt idx="51">
                  <c:v>18815975</c:v>
                </c:pt>
                <c:pt idx="52">
                  <c:v>19512551</c:v>
                </c:pt>
                <c:pt idx="53">
                  <c:v>20222109</c:v>
                </c:pt>
                <c:pt idx="54">
                  <c:v>20944297</c:v>
                </c:pt>
                <c:pt idx="55">
                  <c:v>21678975</c:v>
                </c:pt>
                <c:pt idx="56">
                  <c:v>22425545</c:v>
                </c:pt>
                <c:pt idx="57">
                  <c:v>23184379</c:v>
                </c:pt>
                <c:pt idx="58">
                  <c:v>23955573</c:v>
                </c:pt>
                <c:pt idx="59">
                  <c:v>24739749</c:v>
                </c:pt>
                <c:pt idx="60">
                  <c:v>25537271</c:v>
                </c:pt>
                <c:pt idx="61">
                  <c:v>26346195</c:v>
                </c:pt>
                <c:pt idx="62">
                  <c:v>27167611</c:v>
                </c:pt>
                <c:pt idx="63">
                  <c:v>28002055</c:v>
                </c:pt>
                <c:pt idx="64">
                  <c:v>28849457</c:v>
                </c:pt>
                <c:pt idx="65">
                  <c:v>29708259</c:v>
                </c:pt>
                <c:pt idx="66">
                  <c:v>30579993</c:v>
                </c:pt>
                <c:pt idx="67">
                  <c:v>31465009</c:v>
                </c:pt>
                <c:pt idx="68">
                  <c:v>32362853</c:v>
                </c:pt>
                <c:pt idx="69">
                  <c:v>33272851</c:v>
                </c:pt>
                <c:pt idx="70">
                  <c:v>34195433</c:v>
                </c:pt>
                <c:pt idx="71">
                  <c:v>35131709</c:v>
                </c:pt>
                <c:pt idx="72">
                  <c:v>36080321</c:v>
                </c:pt>
                <c:pt idx="73">
                  <c:v>37041199</c:v>
                </c:pt>
                <c:pt idx="74">
                  <c:v>38014643</c:v>
                </c:pt>
                <c:pt idx="75">
                  <c:v>39001721</c:v>
                </c:pt>
                <c:pt idx="76">
                  <c:v>40001787</c:v>
                </c:pt>
                <c:pt idx="77">
                  <c:v>41015021</c:v>
                </c:pt>
                <c:pt idx="78">
                  <c:v>42040233</c:v>
                </c:pt>
                <c:pt idx="79">
                  <c:v>43078113</c:v>
                </c:pt>
                <c:pt idx="80">
                  <c:v>44128795</c:v>
                </c:pt>
                <c:pt idx="81">
                  <c:v>45191707</c:v>
                </c:pt>
                <c:pt idx="82">
                  <c:v>46267421</c:v>
                </c:pt>
                <c:pt idx="83">
                  <c:v>47355983</c:v>
                </c:pt>
                <c:pt idx="84">
                  <c:v>48457743</c:v>
                </c:pt>
                <c:pt idx="85">
                  <c:v>49572061</c:v>
                </c:pt>
                <c:pt idx="86">
                  <c:v>50699681</c:v>
                </c:pt>
                <c:pt idx="87">
                  <c:v>51840177</c:v>
                </c:pt>
                <c:pt idx="88">
                  <c:v>52993019</c:v>
                </c:pt>
                <c:pt idx="89">
                  <c:v>54158601</c:v>
                </c:pt>
                <c:pt idx="90">
                  <c:v>55336299</c:v>
                </c:pt>
                <c:pt idx="91">
                  <c:v>56526281</c:v>
                </c:pt>
                <c:pt idx="92">
                  <c:v>57728309</c:v>
                </c:pt>
                <c:pt idx="93">
                  <c:v>58942877</c:v>
                </c:pt>
                <c:pt idx="94">
                  <c:v>60169909</c:v>
                </c:pt>
                <c:pt idx="95">
                  <c:v>61408807</c:v>
                </c:pt>
                <c:pt idx="96">
                  <c:v>62659951</c:v>
                </c:pt>
                <c:pt idx="97">
                  <c:v>63923475</c:v>
                </c:pt>
                <c:pt idx="98">
                  <c:v>65199139</c:v>
                </c:pt>
                <c:pt idx="99">
                  <c:v>66487335</c:v>
                </c:pt>
                <c:pt idx="100">
                  <c:v>67788471</c:v>
                </c:pt>
                <c:pt idx="101">
                  <c:v>69102525</c:v>
                </c:pt>
                <c:pt idx="102">
                  <c:v>70429187</c:v>
                </c:pt>
                <c:pt idx="103">
                  <c:v>71768719</c:v>
                </c:pt>
                <c:pt idx="104">
                  <c:v>73121081</c:v>
                </c:pt>
                <c:pt idx="105">
                  <c:v>74486075</c:v>
                </c:pt>
                <c:pt idx="106">
                  <c:v>75863593</c:v>
                </c:pt>
                <c:pt idx="107">
                  <c:v>77253933</c:v>
                </c:pt>
                <c:pt idx="108">
                  <c:v>78657033</c:v>
                </c:pt>
                <c:pt idx="109">
                  <c:v>80072693</c:v>
                </c:pt>
                <c:pt idx="110">
                  <c:v>81500413</c:v>
                </c:pt>
                <c:pt idx="111">
                  <c:v>82940503</c:v>
                </c:pt>
                <c:pt idx="112">
                  <c:v>84392351</c:v>
                </c:pt>
                <c:pt idx="113">
                  <c:v>85856379</c:v>
                </c:pt>
                <c:pt idx="114">
                  <c:v>87332227</c:v>
                </c:pt>
                <c:pt idx="115">
                  <c:v>88820731</c:v>
                </c:pt>
                <c:pt idx="116">
                  <c:v>90322425</c:v>
                </c:pt>
                <c:pt idx="117">
                  <c:v>91837105</c:v>
                </c:pt>
                <c:pt idx="118">
                  <c:v>93364367</c:v>
                </c:pt>
                <c:pt idx="119">
                  <c:v>94904601</c:v>
                </c:pt>
                <c:pt idx="120">
                  <c:v>96458305</c:v>
                </c:pt>
                <c:pt idx="121">
                  <c:v>98024089</c:v>
                </c:pt>
                <c:pt idx="122">
                  <c:v>99600991</c:v>
                </c:pt>
                <c:pt idx="123">
                  <c:v>101189733</c:v>
                </c:pt>
                <c:pt idx="124">
                  <c:v>102792065</c:v>
                </c:pt>
                <c:pt idx="125">
                  <c:v>104407745</c:v>
                </c:pt>
                <c:pt idx="126">
                  <c:v>106036219</c:v>
                </c:pt>
                <c:pt idx="127">
                  <c:v>107674729</c:v>
                </c:pt>
                <c:pt idx="128">
                  <c:v>109328447</c:v>
                </c:pt>
                <c:pt idx="129">
                  <c:v>110992245</c:v>
                </c:pt>
                <c:pt idx="130">
                  <c:v>112668761</c:v>
                </c:pt>
                <c:pt idx="131">
                  <c:v>114358507</c:v>
                </c:pt>
                <c:pt idx="132">
                  <c:v>116060599</c:v>
                </c:pt>
                <c:pt idx="133">
                  <c:v>117774845</c:v>
                </c:pt>
                <c:pt idx="134">
                  <c:v>119504137</c:v>
                </c:pt>
                <c:pt idx="135">
                  <c:v>121244157</c:v>
                </c:pt>
                <c:pt idx="136">
                  <c:v>122998745</c:v>
                </c:pt>
                <c:pt idx="137">
                  <c:v>124766151</c:v>
                </c:pt>
                <c:pt idx="138">
                  <c:v>126545055</c:v>
                </c:pt>
                <c:pt idx="139">
                  <c:v>128336271</c:v>
                </c:pt>
                <c:pt idx="140">
                  <c:v>130141049</c:v>
                </c:pt>
                <c:pt idx="141">
                  <c:v>131959517</c:v>
                </c:pt>
                <c:pt idx="142">
                  <c:v>133791443</c:v>
                </c:pt>
                <c:pt idx="143">
                  <c:v>135635553</c:v>
                </c:pt>
                <c:pt idx="144">
                  <c:v>137492159</c:v>
                </c:pt>
                <c:pt idx="145">
                  <c:v>139360511</c:v>
                </c:pt>
                <c:pt idx="146">
                  <c:v>141241333</c:v>
                </c:pt>
                <c:pt idx="147">
                  <c:v>143134441</c:v>
                </c:pt>
                <c:pt idx="148">
                  <c:v>145040265</c:v>
                </c:pt>
                <c:pt idx="149">
                  <c:v>146959283</c:v>
                </c:pt>
                <c:pt idx="150">
                  <c:v>148891171</c:v>
                </c:pt>
                <c:pt idx="151">
                  <c:v>150837053</c:v>
                </c:pt>
                <c:pt idx="152">
                  <c:v>152796087</c:v>
                </c:pt>
                <c:pt idx="153">
                  <c:v>154768075</c:v>
                </c:pt>
                <c:pt idx="154">
                  <c:v>156752773</c:v>
                </c:pt>
                <c:pt idx="155">
                  <c:v>158750521</c:v>
                </c:pt>
                <c:pt idx="156">
                  <c:v>160759735</c:v>
                </c:pt>
                <c:pt idx="157">
                  <c:v>162782239</c:v>
                </c:pt>
                <c:pt idx="158">
                  <c:v>164816655</c:v>
                </c:pt>
                <c:pt idx="159">
                  <c:v>166863865</c:v>
                </c:pt>
                <c:pt idx="160">
                  <c:v>168923919</c:v>
                </c:pt>
                <c:pt idx="161">
                  <c:v>170996055</c:v>
                </c:pt>
                <c:pt idx="162">
                  <c:v>173081123</c:v>
                </c:pt>
                <c:pt idx="163">
                  <c:v>175178465</c:v>
                </c:pt>
                <c:pt idx="164">
                  <c:v>177288687</c:v>
                </c:pt>
                <c:pt idx="165">
                  <c:v>179411605</c:v>
                </c:pt>
                <c:pt idx="166">
                  <c:v>181546963</c:v>
                </c:pt>
                <c:pt idx="167">
                  <c:v>183695895</c:v>
                </c:pt>
                <c:pt idx="168">
                  <c:v>185857961</c:v>
                </c:pt>
                <c:pt idx="169">
                  <c:v>188032711</c:v>
                </c:pt>
                <c:pt idx="170">
                  <c:v>190221051</c:v>
                </c:pt>
                <c:pt idx="171">
                  <c:v>192421993</c:v>
                </c:pt>
                <c:pt idx="172">
                  <c:v>194636147</c:v>
                </c:pt>
                <c:pt idx="173">
                  <c:v>196863805</c:v>
                </c:pt>
                <c:pt idx="174">
                  <c:v>199103651</c:v>
                </c:pt>
                <c:pt idx="175">
                  <c:v>201356431</c:v>
                </c:pt>
                <c:pt idx="176">
                  <c:v>203622015</c:v>
                </c:pt>
                <c:pt idx="177">
                  <c:v>205899165</c:v>
                </c:pt>
                <c:pt idx="178">
                  <c:v>208188627</c:v>
                </c:pt>
                <c:pt idx="179">
                  <c:v>210490949</c:v>
                </c:pt>
                <c:pt idx="180">
                  <c:v>212805787</c:v>
                </c:pt>
                <c:pt idx="181">
                  <c:v>215132051</c:v>
                </c:pt>
                <c:pt idx="182">
                  <c:v>217470525</c:v>
                </c:pt>
                <c:pt idx="183">
                  <c:v>219821803</c:v>
                </c:pt>
                <c:pt idx="184">
                  <c:v>222185195</c:v>
                </c:pt>
                <c:pt idx="185">
                  <c:v>224561133</c:v>
                </c:pt>
                <c:pt idx="186">
                  <c:v>226948753</c:v>
                </c:pt>
                <c:pt idx="187">
                  <c:v>229348619</c:v>
                </c:pt>
                <c:pt idx="188">
                  <c:v>231761369</c:v>
                </c:pt>
                <c:pt idx="189">
                  <c:v>234185527</c:v>
                </c:pt>
                <c:pt idx="190">
                  <c:v>236622491</c:v>
                </c:pt>
                <c:pt idx="191">
                  <c:v>239072471</c:v>
                </c:pt>
                <c:pt idx="192">
                  <c:v>241534189</c:v>
                </c:pt>
                <c:pt idx="193">
                  <c:v>244008033</c:v>
                </c:pt>
                <c:pt idx="194">
                  <c:v>246493909</c:v>
                </c:pt>
                <c:pt idx="195">
                  <c:v>248992811</c:v>
                </c:pt>
                <c:pt idx="196">
                  <c:v>251503837</c:v>
                </c:pt>
                <c:pt idx="197">
                  <c:v>254027201</c:v>
                </c:pt>
                <c:pt idx="198">
                  <c:v>256562609</c:v>
                </c:pt>
                <c:pt idx="199">
                  <c:v>259111725</c:v>
                </c:pt>
              </c:numCache>
            </c:numRef>
          </c:yVal>
          <c:smooth val="0"/>
          <c:extLst>
            <c:ext xmlns:c16="http://schemas.microsoft.com/office/drawing/2014/chart" uri="{C3380CC4-5D6E-409C-BE32-E72D297353CC}">
              <c16:uniqueId val="{00000001-339E-4C0D-8676-76FFA96AFCC6}"/>
            </c:ext>
          </c:extLst>
        </c:ser>
        <c:ser>
          <c:idx val="3"/>
          <c:order val="2"/>
          <c:tx>
            <c:v>Heap Sort</c:v>
          </c:tx>
          <c:spPr>
            <a:ln w="19050" cap="rnd">
              <a:solidFill>
                <a:schemeClr val="accent4">
                  <a:lumMod val="10000"/>
                </a:schemeClr>
              </a:solidFill>
              <a:round/>
            </a:ln>
            <a:effectLst/>
          </c:spPr>
          <c:marker>
            <c:symbol val="none"/>
          </c:marker>
          <c:xVal>
            <c:numRef>
              <c:f>HeapSortSORTED!$D$2:$D$201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HeapSortSORTED!$E$2:$E$201</c:f>
              <c:numCache>
                <c:formatCode>General</c:formatCode>
                <c:ptCount val="200"/>
                <c:pt idx="0">
                  <c:v>749</c:v>
                </c:pt>
                <c:pt idx="1">
                  <c:v>25487</c:v>
                </c:pt>
                <c:pt idx="2">
                  <c:v>56225</c:v>
                </c:pt>
                <c:pt idx="3">
                  <c:v>92963</c:v>
                </c:pt>
                <c:pt idx="4">
                  <c:v>135701</c:v>
                </c:pt>
                <c:pt idx="5">
                  <c:v>184439</c:v>
                </c:pt>
                <c:pt idx="6">
                  <c:v>239177</c:v>
                </c:pt>
                <c:pt idx="7">
                  <c:v>299915</c:v>
                </c:pt>
                <c:pt idx="8">
                  <c:v>366653</c:v>
                </c:pt>
                <c:pt idx="9">
                  <c:v>439391</c:v>
                </c:pt>
                <c:pt idx="10">
                  <c:v>518129</c:v>
                </c:pt>
                <c:pt idx="11">
                  <c:v>602867</c:v>
                </c:pt>
                <c:pt idx="12">
                  <c:v>693605</c:v>
                </c:pt>
                <c:pt idx="13">
                  <c:v>790343</c:v>
                </c:pt>
                <c:pt idx="14">
                  <c:v>893081</c:v>
                </c:pt>
                <c:pt idx="15">
                  <c:v>1001819</c:v>
                </c:pt>
                <c:pt idx="16">
                  <c:v>1116557</c:v>
                </c:pt>
                <c:pt idx="17">
                  <c:v>1237295</c:v>
                </c:pt>
                <c:pt idx="18">
                  <c:v>1364033</c:v>
                </c:pt>
                <c:pt idx="19">
                  <c:v>1496771</c:v>
                </c:pt>
                <c:pt idx="20">
                  <c:v>1635509</c:v>
                </c:pt>
                <c:pt idx="21">
                  <c:v>1780247</c:v>
                </c:pt>
                <c:pt idx="22">
                  <c:v>1930985</c:v>
                </c:pt>
                <c:pt idx="23">
                  <c:v>2087723</c:v>
                </c:pt>
                <c:pt idx="24">
                  <c:v>2250461</c:v>
                </c:pt>
                <c:pt idx="25">
                  <c:v>2419199</c:v>
                </c:pt>
                <c:pt idx="26">
                  <c:v>2593937</c:v>
                </c:pt>
                <c:pt idx="27">
                  <c:v>2774675</c:v>
                </c:pt>
                <c:pt idx="28">
                  <c:v>2961413</c:v>
                </c:pt>
                <c:pt idx="29">
                  <c:v>3154151</c:v>
                </c:pt>
                <c:pt idx="30">
                  <c:v>3352889</c:v>
                </c:pt>
                <c:pt idx="31">
                  <c:v>3557627</c:v>
                </c:pt>
                <c:pt idx="32">
                  <c:v>3768365</c:v>
                </c:pt>
                <c:pt idx="33">
                  <c:v>3985103</c:v>
                </c:pt>
                <c:pt idx="34">
                  <c:v>4207841</c:v>
                </c:pt>
                <c:pt idx="35">
                  <c:v>4436579</c:v>
                </c:pt>
                <c:pt idx="36">
                  <c:v>4671317</c:v>
                </c:pt>
                <c:pt idx="37">
                  <c:v>4912055</c:v>
                </c:pt>
                <c:pt idx="38">
                  <c:v>5158793</c:v>
                </c:pt>
                <c:pt idx="39">
                  <c:v>5411531</c:v>
                </c:pt>
                <c:pt idx="40">
                  <c:v>5670269</c:v>
                </c:pt>
                <c:pt idx="41">
                  <c:v>5935007</c:v>
                </c:pt>
                <c:pt idx="42">
                  <c:v>6205745</c:v>
                </c:pt>
                <c:pt idx="43">
                  <c:v>6482483</c:v>
                </c:pt>
                <c:pt idx="44">
                  <c:v>6765221</c:v>
                </c:pt>
                <c:pt idx="45">
                  <c:v>7053959</c:v>
                </c:pt>
                <c:pt idx="46">
                  <c:v>7348697</c:v>
                </c:pt>
                <c:pt idx="47">
                  <c:v>7649435</c:v>
                </c:pt>
                <c:pt idx="48">
                  <c:v>7956173</c:v>
                </c:pt>
                <c:pt idx="49">
                  <c:v>8268911</c:v>
                </c:pt>
                <c:pt idx="50">
                  <c:v>8587649</c:v>
                </c:pt>
                <c:pt idx="51">
                  <c:v>8912387</c:v>
                </c:pt>
                <c:pt idx="52">
                  <c:v>9243125</c:v>
                </c:pt>
                <c:pt idx="53">
                  <c:v>9579863</c:v>
                </c:pt>
                <c:pt idx="54">
                  <c:v>9922601</c:v>
                </c:pt>
                <c:pt idx="55">
                  <c:v>10271339</c:v>
                </c:pt>
                <c:pt idx="56">
                  <c:v>10626077</c:v>
                </c:pt>
                <c:pt idx="57">
                  <c:v>10986815</c:v>
                </c:pt>
                <c:pt idx="58">
                  <c:v>11353553</c:v>
                </c:pt>
                <c:pt idx="59">
                  <c:v>11726291</c:v>
                </c:pt>
                <c:pt idx="60">
                  <c:v>12105029</c:v>
                </c:pt>
                <c:pt idx="61">
                  <c:v>12489767</c:v>
                </c:pt>
                <c:pt idx="62">
                  <c:v>12880505</c:v>
                </c:pt>
                <c:pt idx="63">
                  <c:v>13277243</c:v>
                </c:pt>
                <c:pt idx="64">
                  <c:v>13679981</c:v>
                </c:pt>
                <c:pt idx="65">
                  <c:v>14088719</c:v>
                </c:pt>
                <c:pt idx="66">
                  <c:v>14503457</c:v>
                </c:pt>
                <c:pt idx="67">
                  <c:v>14924195</c:v>
                </c:pt>
                <c:pt idx="68">
                  <c:v>15350933</c:v>
                </c:pt>
                <c:pt idx="69">
                  <c:v>15783671</c:v>
                </c:pt>
                <c:pt idx="70">
                  <c:v>16222409</c:v>
                </c:pt>
                <c:pt idx="71">
                  <c:v>16667147</c:v>
                </c:pt>
                <c:pt idx="72">
                  <c:v>17117885</c:v>
                </c:pt>
                <c:pt idx="73">
                  <c:v>17574623</c:v>
                </c:pt>
                <c:pt idx="74">
                  <c:v>18037361</c:v>
                </c:pt>
                <c:pt idx="75">
                  <c:v>18506099</c:v>
                </c:pt>
                <c:pt idx="76">
                  <c:v>18980837</c:v>
                </c:pt>
                <c:pt idx="77">
                  <c:v>19461575</c:v>
                </c:pt>
                <c:pt idx="78">
                  <c:v>19948313</c:v>
                </c:pt>
                <c:pt idx="79">
                  <c:v>20441051</c:v>
                </c:pt>
                <c:pt idx="80">
                  <c:v>20939789</c:v>
                </c:pt>
                <c:pt idx="81">
                  <c:v>21444527</c:v>
                </c:pt>
                <c:pt idx="82">
                  <c:v>21955265</c:v>
                </c:pt>
                <c:pt idx="83">
                  <c:v>22472003</c:v>
                </c:pt>
                <c:pt idx="84">
                  <c:v>22994741</c:v>
                </c:pt>
                <c:pt idx="85">
                  <c:v>23523479</c:v>
                </c:pt>
                <c:pt idx="86">
                  <c:v>24058217</c:v>
                </c:pt>
                <c:pt idx="87">
                  <c:v>24598955</c:v>
                </c:pt>
                <c:pt idx="88">
                  <c:v>25145693</c:v>
                </c:pt>
                <c:pt idx="89">
                  <c:v>25698431</c:v>
                </c:pt>
                <c:pt idx="90">
                  <c:v>26257169</c:v>
                </c:pt>
                <c:pt idx="91">
                  <c:v>26821907</c:v>
                </c:pt>
                <c:pt idx="92">
                  <c:v>27392645</c:v>
                </c:pt>
                <c:pt idx="93">
                  <c:v>27969383</c:v>
                </c:pt>
                <c:pt idx="94">
                  <c:v>28552121</c:v>
                </c:pt>
                <c:pt idx="95">
                  <c:v>29140859</c:v>
                </c:pt>
                <c:pt idx="96">
                  <c:v>29735597</c:v>
                </c:pt>
                <c:pt idx="97">
                  <c:v>30336335</c:v>
                </c:pt>
                <c:pt idx="98">
                  <c:v>30943073</c:v>
                </c:pt>
                <c:pt idx="99">
                  <c:v>31555811</c:v>
                </c:pt>
                <c:pt idx="100">
                  <c:v>32174549</c:v>
                </c:pt>
                <c:pt idx="101">
                  <c:v>32799287</c:v>
                </c:pt>
                <c:pt idx="102">
                  <c:v>33430025</c:v>
                </c:pt>
                <c:pt idx="103">
                  <c:v>34066763</c:v>
                </c:pt>
                <c:pt idx="104">
                  <c:v>34709501</c:v>
                </c:pt>
                <c:pt idx="105">
                  <c:v>35358239</c:v>
                </c:pt>
                <c:pt idx="106">
                  <c:v>36012977</c:v>
                </c:pt>
                <c:pt idx="107">
                  <c:v>36673715</c:v>
                </c:pt>
                <c:pt idx="108">
                  <c:v>37340453</c:v>
                </c:pt>
                <c:pt idx="109">
                  <c:v>38013191</c:v>
                </c:pt>
                <c:pt idx="110">
                  <c:v>38691929</c:v>
                </c:pt>
                <c:pt idx="111">
                  <c:v>39376667</c:v>
                </c:pt>
                <c:pt idx="112">
                  <c:v>40067405</c:v>
                </c:pt>
                <c:pt idx="113">
                  <c:v>40764143</c:v>
                </c:pt>
                <c:pt idx="114">
                  <c:v>41466881</c:v>
                </c:pt>
                <c:pt idx="115">
                  <c:v>42175619</c:v>
                </c:pt>
                <c:pt idx="116">
                  <c:v>42890357</c:v>
                </c:pt>
                <c:pt idx="117">
                  <c:v>43611095</c:v>
                </c:pt>
                <c:pt idx="118">
                  <c:v>44337833</c:v>
                </c:pt>
                <c:pt idx="119">
                  <c:v>45070571</c:v>
                </c:pt>
                <c:pt idx="120">
                  <c:v>45809309</c:v>
                </c:pt>
                <c:pt idx="121">
                  <c:v>46554047</c:v>
                </c:pt>
                <c:pt idx="122">
                  <c:v>47304785</c:v>
                </c:pt>
                <c:pt idx="123">
                  <c:v>48061523</c:v>
                </c:pt>
                <c:pt idx="124">
                  <c:v>48824261</c:v>
                </c:pt>
                <c:pt idx="125">
                  <c:v>49592999</c:v>
                </c:pt>
                <c:pt idx="126">
                  <c:v>50367737</c:v>
                </c:pt>
                <c:pt idx="127">
                  <c:v>51148475</c:v>
                </c:pt>
                <c:pt idx="128">
                  <c:v>51935213</c:v>
                </c:pt>
                <c:pt idx="129">
                  <c:v>52727951</c:v>
                </c:pt>
                <c:pt idx="130">
                  <c:v>53526689</c:v>
                </c:pt>
                <c:pt idx="131">
                  <c:v>54331427</c:v>
                </c:pt>
                <c:pt idx="132">
                  <c:v>55142165</c:v>
                </c:pt>
                <c:pt idx="133">
                  <c:v>55958903</c:v>
                </c:pt>
                <c:pt idx="134">
                  <c:v>56781641</c:v>
                </c:pt>
                <c:pt idx="135">
                  <c:v>57610379</c:v>
                </c:pt>
                <c:pt idx="136">
                  <c:v>58445117</c:v>
                </c:pt>
                <c:pt idx="137">
                  <c:v>59285855</c:v>
                </c:pt>
                <c:pt idx="138">
                  <c:v>60132593</c:v>
                </c:pt>
                <c:pt idx="139">
                  <c:v>60985331</c:v>
                </c:pt>
                <c:pt idx="140">
                  <c:v>61844069</c:v>
                </c:pt>
                <c:pt idx="141">
                  <c:v>62708807</c:v>
                </c:pt>
                <c:pt idx="142">
                  <c:v>63579545</c:v>
                </c:pt>
                <c:pt idx="143">
                  <c:v>64456283</c:v>
                </c:pt>
                <c:pt idx="144">
                  <c:v>65339021</c:v>
                </c:pt>
                <c:pt idx="145">
                  <c:v>66227759</c:v>
                </c:pt>
                <c:pt idx="146">
                  <c:v>67122497</c:v>
                </c:pt>
                <c:pt idx="147">
                  <c:v>68023235</c:v>
                </c:pt>
                <c:pt idx="148">
                  <c:v>68929973</c:v>
                </c:pt>
                <c:pt idx="149">
                  <c:v>69842711</c:v>
                </c:pt>
                <c:pt idx="150">
                  <c:v>70761449</c:v>
                </c:pt>
                <c:pt idx="151">
                  <c:v>71686187</c:v>
                </c:pt>
                <c:pt idx="152">
                  <c:v>72616925</c:v>
                </c:pt>
                <c:pt idx="153">
                  <c:v>73553663</c:v>
                </c:pt>
                <c:pt idx="154">
                  <c:v>74496401</c:v>
                </c:pt>
                <c:pt idx="155">
                  <c:v>75445139</c:v>
                </c:pt>
                <c:pt idx="156">
                  <c:v>76399877</c:v>
                </c:pt>
                <c:pt idx="157">
                  <c:v>77360615</c:v>
                </c:pt>
                <c:pt idx="158">
                  <c:v>78327353</c:v>
                </c:pt>
                <c:pt idx="159">
                  <c:v>79300091</c:v>
                </c:pt>
                <c:pt idx="160">
                  <c:v>80278829</c:v>
                </c:pt>
                <c:pt idx="161">
                  <c:v>81263567</c:v>
                </c:pt>
                <c:pt idx="162">
                  <c:v>82254305</c:v>
                </c:pt>
                <c:pt idx="163">
                  <c:v>83251043</c:v>
                </c:pt>
                <c:pt idx="164">
                  <c:v>84253781</c:v>
                </c:pt>
                <c:pt idx="165">
                  <c:v>85262519</c:v>
                </c:pt>
                <c:pt idx="166">
                  <c:v>86277257</c:v>
                </c:pt>
                <c:pt idx="167">
                  <c:v>87297995</c:v>
                </c:pt>
                <c:pt idx="168">
                  <c:v>88324733</c:v>
                </c:pt>
                <c:pt idx="169">
                  <c:v>89357471</c:v>
                </c:pt>
                <c:pt idx="170">
                  <c:v>90396209</c:v>
                </c:pt>
                <c:pt idx="171">
                  <c:v>91440947</c:v>
                </c:pt>
                <c:pt idx="172">
                  <c:v>92491685</c:v>
                </c:pt>
                <c:pt idx="173">
                  <c:v>93548423</c:v>
                </c:pt>
                <c:pt idx="174">
                  <c:v>94611161</c:v>
                </c:pt>
                <c:pt idx="175">
                  <c:v>95679899</c:v>
                </c:pt>
                <c:pt idx="176">
                  <c:v>96754637</c:v>
                </c:pt>
                <c:pt idx="177">
                  <c:v>97835375</c:v>
                </c:pt>
                <c:pt idx="178">
                  <c:v>98922113</c:v>
                </c:pt>
                <c:pt idx="179">
                  <c:v>100014851</c:v>
                </c:pt>
                <c:pt idx="180">
                  <c:v>101113589</c:v>
                </c:pt>
                <c:pt idx="181">
                  <c:v>102218327</c:v>
                </c:pt>
                <c:pt idx="182">
                  <c:v>103329065</c:v>
                </c:pt>
                <c:pt idx="183">
                  <c:v>104445803</c:v>
                </c:pt>
                <c:pt idx="184">
                  <c:v>105568541</c:v>
                </c:pt>
                <c:pt idx="185">
                  <c:v>106697279</c:v>
                </c:pt>
                <c:pt idx="186">
                  <c:v>107832017</c:v>
                </c:pt>
                <c:pt idx="187">
                  <c:v>108972755</c:v>
                </c:pt>
                <c:pt idx="188">
                  <c:v>110119493</c:v>
                </c:pt>
                <c:pt idx="189">
                  <c:v>111272231</c:v>
                </c:pt>
                <c:pt idx="190">
                  <c:v>112430969</c:v>
                </c:pt>
                <c:pt idx="191">
                  <c:v>113595707</c:v>
                </c:pt>
                <c:pt idx="192">
                  <c:v>114766445</c:v>
                </c:pt>
                <c:pt idx="193">
                  <c:v>115943183</c:v>
                </c:pt>
                <c:pt idx="194">
                  <c:v>117125921</c:v>
                </c:pt>
                <c:pt idx="195">
                  <c:v>118314659</c:v>
                </c:pt>
                <c:pt idx="196">
                  <c:v>119509397</c:v>
                </c:pt>
                <c:pt idx="197">
                  <c:v>120710135</c:v>
                </c:pt>
                <c:pt idx="198">
                  <c:v>121916873</c:v>
                </c:pt>
                <c:pt idx="199">
                  <c:v>123129611</c:v>
                </c:pt>
              </c:numCache>
            </c:numRef>
          </c:yVal>
          <c:smooth val="0"/>
          <c:extLst>
            <c:ext xmlns:c16="http://schemas.microsoft.com/office/drawing/2014/chart" uri="{C3380CC4-5D6E-409C-BE32-E72D297353CC}">
              <c16:uniqueId val="{00000002-339E-4C0D-8676-76FFA96AFCC6}"/>
            </c:ext>
          </c:extLst>
        </c:ser>
        <c:ser>
          <c:idx val="4"/>
          <c:order val="3"/>
          <c:tx>
            <c:v>Insertion Sort</c:v>
          </c:tx>
          <c:spPr>
            <a:ln w="19050" cap="rnd">
              <a:solidFill>
                <a:srgbClr val="FFC000"/>
              </a:solidFill>
              <a:round/>
            </a:ln>
            <a:effectLst/>
          </c:spPr>
          <c:marker>
            <c:symbol val="none"/>
          </c:marker>
          <c:xVal>
            <c:numRef>
              <c:f>InsertionSortSORTED!$D$2:$D$201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InsertionSortSORTED!$E$2:$E$201</c:f>
              <c:numCache>
                <c:formatCode>General</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numCache>
            </c:numRef>
          </c:yVal>
          <c:smooth val="0"/>
          <c:extLst>
            <c:ext xmlns:c16="http://schemas.microsoft.com/office/drawing/2014/chart" uri="{C3380CC4-5D6E-409C-BE32-E72D297353CC}">
              <c16:uniqueId val="{00000003-339E-4C0D-8676-76FFA96AFCC6}"/>
            </c:ext>
          </c:extLst>
        </c:ser>
        <c:ser>
          <c:idx val="0"/>
          <c:order val="4"/>
          <c:tx>
            <c:v>Bubble Sort</c:v>
          </c:tx>
          <c:spPr>
            <a:ln w="19050" cap="rnd">
              <a:solidFill>
                <a:srgbClr val="7030A0"/>
              </a:solidFill>
              <a:round/>
            </a:ln>
            <a:effectLst/>
          </c:spPr>
          <c:marker>
            <c:symbol val="none"/>
          </c:marker>
          <c:xVal>
            <c:numRef>
              <c:f>BubbleSortSORTED!$D$2:$D$201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BubbleSortSORTED!$E$2:$E$201</c:f>
              <c:numCache>
                <c:formatCode>General</c:formatCode>
                <c:ptCount val="20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numCache>
            </c:numRef>
          </c:yVal>
          <c:smooth val="0"/>
          <c:extLst>
            <c:ext xmlns:c16="http://schemas.microsoft.com/office/drawing/2014/chart" uri="{C3380CC4-5D6E-409C-BE32-E72D297353CC}">
              <c16:uniqueId val="{00000004-339E-4C0D-8676-76FFA96AFCC6}"/>
            </c:ext>
          </c:extLst>
        </c:ser>
        <c:dLbls>
          <c:showLegendKey val="0"/>
          <c:showVal val="0"/>
          <c:showCatName val="0"/>
          <c:showSerName val="0"/>
          <c:showPercent val="0"/>
          <c:showBubbleSize val="0"/>
        </c:dLbls>
        <c:axId val="75988000"/>
        <c:axId val="75985504"/>
      </c:scatterChart>
      <c:valAx>
        <c:axId val="75988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85504"/>
        <c:crosses val="autoZero"/>
        <c:crossBetween val="midCat"/>
      </c:valAx>
      <c:valAx>
        <c:axId val="75985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9880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Partially 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Merge Sort</c:v>
          </c:tx>
          <c:spPr>
            <a:ln w="19050" cap="rnd">
              <a:solidFill>
                <a:schemeClr val="bg1">
                  <a:lumMod val="50000"/>
                </a:schemeClr>
              </a:solidFill>
              <a:round/>
            </a:ln>
            <a:effectLst/>
          </c:spPr>
          <c:marker>
            <c:symbol val="none"/>
          </c:marker>
          <c:xVal>
            <c:numRef>
              <c:f>MergeSortPARTIALLY_SORTED!$D$2:$D$201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MergeSortPARTIALLY_SORTED!$E$2:$E$201</c:f>
              <c:numCache>
                <c:formatCode>General</c:formatCode>
                <c:ptCount val="200"/>
                <c:pt idx="0">
                  <c:v>14428</c:v>
                </c:pt>
                <c:pt idx="1">
                  <c:v>71108</c:v>
                </c:pt>
                <c:pt idx="2">
                  <c:v>140451</c:v>
                </c:pt>
                <c:pt idx="3">
                  <c:v>222294</c:v>
                </c:pt>
                <c:pt idx="4">
                  <c:v>316868</c:v>
                </c:pt>
                <c:pt idx="5">
                  <c:v>424042</c:v>
                </c:pt>
                <c:pt idx="6">
                  <c:v>543786</c:v>
                </c:pt>
                <c:pt idx="7">
                  <c:v>676020</c:v>
                </c:pt>
                <c:pt idx="8">
                  <c:v>820907</c:v>
                </c:pt>
                <c:pt idx="9">
                  <c:v>978442</c:v>
                </c:pt>
                <c:pt idx="10">
                  <c:v>1148839</c:v>
                </c:pt>
                <c:pt idx="11">
                  <c:v>1331840</c:v>
                </c:pt>
                <c:pt idx="12">
                  <c:v>1527247</c:v>
                </c:pt>
                <c:pt idx="13">
                  <c:v>1735148</c:v>
                </c:pt>
                <c:pt idx="14">
                  <c:v>1955610</c:v>
                </c:pt>
                <c:pt idx="15">
                  <c:v>2188830</c:v>
                </c:pt>
                <c:pt idx="16">
                  <c:v>2434485</c:v>
                </c:pt>
                <c:pt idx="17">
                  <c:v>2692782</c:v>
                </c:pt>
                <c:pt idx="18">
                  <c:v>2964025</c:v>
                </c:pt>
                <c:pt idx="19">
                  <c:v>3247846</c:v>
                </c:pt>
                <c:pt idx="20">
                  <c:v>3544446</c:v>
                </c:pt>
                <c:pt idx="21">
                  <c:v>3853926</c:v>
                </c:pt>
                <c:pt idx="22">
                  <c:v>4175873</c:v>
                </c:pt>
                <c:pt idx="23">
                  <c:v>4510266</c:v>
                </c:pt>
                <c:pt idx="24">
                  <c:v>4856997</c:v>
                </c:pt>
                <c:pt idx="25">
                  <c:v>5216200</c:v>
                </c:pt>
                <c:pt idx="26">
                  <c:v>5588179</c:v>
                </c:pt>
                <c:pt idx="27">
                  <c:v>5972692</c:v>
                </c:pt>
                <c:pt idx="28">
                  <c:v>6369376</c:v>
                </c:pt>
                <c:pt idx="29">
                  <c:v>6778886</c:v>
                </c:pt>
                <c:pt idx="30">
                  <c:v>7200890</c:v>
                </c:pt>
                <c:pt idx="31">
                  <c:v>7635240</c:v>
                </c:pt>
                <c:pt idx="32">
                  <c:v>8082441</c:v>
                </c:pt>
                <c:pt idx="33">
                  <c:v>8541730</c:v>
                </c:pt>
                <c:pt idx="34">
                  <c:v>9014151</c:v>
                </c:pt>
                <c:pt idx="35">
                  <c:v>9499256</c:v>
                </c:pt>
                <c:pt idx="36">
                  <c:v>9996923</c:v>
                </c:pt>
                <c:pt idx="37">
                  <c:v>10507656</c:v>
                </c:pt>
                <c:pt idx="38">
                  <c:v>11031336</c:v>
                </c:pt>
                <c:pt idx="39">
                  <c:v>11567468</c:v>
                </c:pt>
                <c:pt idx="40">
                  <c:v>12116266</c:v>
                </c:pt>
                <c:pt idx="41">
                  <c:v>12677464</c:v>
                </c:pt>
                <c:pt idx="42">
                  <c:v>13251920</c:v>
                </c:pt>
                <c:pt idx="43">
                  <c:v>13839534</c:v>
                </c:pt>
                <c:pt idx="44">
                  <c:v>14439391</c:v>
                </c:pt>
                <c:pt idx="45">
                  <c:v>15051640</c:v>
                </c:pt>
                <c:pt idx="46">
                  <c:v>15676319</c:v>
                </c:pt>
                <c:pt idx="47">
                  <c:v>16312930</c:v>
                </c:pt>
                <c:pt idx="48">
                  <c:v>16961801</c:v>
                </c:pt>
                <c:pt idx="49">
                  <c:v>17623400</c:v>
                </c:pt>
                <c:pt idx="50">
                  <c:v>18297457</c:v>
                </c:pt>
                <c:pt idx="51">
                  <c:v>18984270</c:v>
                </c:pt>
                <c:pt idx="52">
                  <c:v>19683971</c:v>
                </c:pt>
                <c:pt idx="53">
                  <c:v>20396654</c:v>
                </c:pt>
                <c:pt idx="54">
                  <c:v>21121822</c:v>
                </c:pt>
                <c:pt idx="55">
                  <c:v>21859250</c:v>
                </c:pt>
                <c:pt idx="56">
                  <c:v>22608570</c:v>
                </c:pt>
                <c:pt idx="57">
                  <c:v>23370482</c:v>
                </c:pt>
                <c:pt idx="58">
                  <c:v>24144926</c:v>
                </c:pt>
                <c:pt idx="59">
                  <c:v>24932352</c:v>
                </c:pt>
                <c:pt idx="60">
                  <c:v>25732430</c:v>
                </c:pt>
                <c:pt idx="61">
                  <c:v>26544414</c:v>
                </c:pt>
                <c:pt idx="62">
                  <c:v>27369038</c:v>
                </c:pt>
                <c:pt idx="63">
                  <c:v>28206506</c:v>
                </c:pt>
                <c:pt idx="64">
                  <c:v>29056492</c:v>
                </c:pt>
                <c:pt idx="65">
                  <c:v>29918448</c:v>
                </c:pt>
                <c:pt idx="66">
                  <c:v>30793699</c:v>
                </c:pt>
                <c:pt idx="67">
                  <c:v>31681672</c:v>
                </c:pt>
                <c:pt idx="68">
                  <c:v>32582541</c:v>
                </c:pt>
                <c:pt idx="69">
                  <c:v>33495532</c:v>
                </c:pt>
                <c:pt idx="70">
                  <c:v>34421737</c:v>
                </c:pt>
                <c:pt idx="71">
                  <c:v>35360888</c:v>
                </c:pt>
                <c:pt idx="72">
                  <c:v>36312375</c:v>
                </c:pt>
                <c:pt idx="73">
                  <c:v>37276264</c:v>
                </c:pt>
                <c:pt idx="74">
                  <c:v>38253083</c:v>
                </c:pt>
                <c:pt idx="75">
                  <c:v>39243536</c:v>
                </c:pt>
                <c:pt idx="76">
                  <c:v>40246774</c:v>
                </c:pt>
                <c:pt idx="77">
                  <c:v>41263008</c:v>
                </c:pt>
                <c:pt idx="78">
                  <c:v>42291220</c:v>
                </c:pt>
                <c:pt idx="79">
                  <c:v>43332100</c:v>
                </c:pt>
                <c:pt idx="80">
                  <c:v>44385782</c:v>
                </c:pt>
                <c:pt idx="81">
                  <c:v>45451714</c:v>
                </c:pt>
                <c:pt idx="82">
                  <c:v>46530678</c:v>
                </c:pt>
                <c:pt idx="83">
                  <c:v>47622490</c:v>
                </c:pt>
                <c:pt idx="84">
                  <c:v>48727500</c:v>
                </c:pt>
                <c:pt idx="85">
                  <c:v>49845068</c:v>
                </c:pt>
                <c:pt idx="86">
                  <c:v>50975938</c:v>
                </c:pt>
                <c:pt idx="87">
                  <c:v>52119452</c:v>
                </c:pt>
                <c:pt idx="88">
                  <c:v>53275169</c:v>
                </c:pt>
                <c:pt idx="89">
                  <c:v>54443626</c:v>
                </c:pt>
                <c:pt idx="90">
                  <c:v>55624199</c:v>
                </c:pt>
                <c:pt idx="91">
                  <c:v>56817056</c:v>
                </c:pt>
                <c:pt idx="92">
                  <c:v>58021959</c:v>
                </c:pt>
                <c:pt idx="93">
                  <c:v>59239402</c:v>
                </c:pt>
                <c:pt idx="94">
                  <c:v>60469309</c:v>
                </c:pt>
                <c:pt idx="95">
                  <c:v>61711082</c:v>
                </c:pt>
                <c:pt idx="96">
                  <c:v>62965101</c:v>
                </c:pt>
                <c:pt idx="97">
                  <c:v>64231500</c:v>
                </c:pt>
                <c:pt idx="98">
                  <c:v>65510213</c:v>
                </c:pt>
                <c:pt idx="99">
                  <c:v>66801534</c:v>
                </c:pt>
                <c:pt idx="100">
                  <c:v>68105795</c:v>
                </c:pt>
                <c:pt idx="101">
                  <c:v>69422974</c:v>
                </c:pt>
                <c:pt idx="102">
                  <c:v>70752761</c:v>
                </c:pt>
                <c:pt idx="103">
                  <c:v>72095418</c:v>
                </c:pt>
                <c:pt idx="104">
                  <c:v>73450905</c:v>
                </c:pt>
                <c:pt idx="105">
                  <c:v>74819024</c:v>
                </c:pt>
                <c:pt idx="106">
                  <c:v>76199667</c:v>
                </c:pt>
                <c:pt idx="107">
                  <c:v>77593132</c:v>
                </c:pt>
                <c:pt idx="108">
                  <c:v>78999357</c:v>
                </c:pt>
                <c:pt idx="109">
                  <c:v>80417852</c:v>
                </c:pt>
                <c:pt idx="110">
                  <c:v>81848322</c:v>
                </c:pt>
                <c:pt idx="111">
                  <c:v>83291162</c:v>
                </c:pt>
                <c:pt idx="112">
                  <c:v>84745760</c:v>
                </c:pt>
                <c:pt idx="113">
                  <c:v>86212538</c:v>
                </c:pt>
                <c:pt idx="114">
                  <c:v>87691292</c:v>
                </c:pt>
                <c:pt idx="115">
                  <c:v>89183046</c:v>
                </c:pt>
                <c:pt idx="116">
                  <c:v>90687990</c:v>
                </c:pt>
                <c:pt idx="117">
                  <c:v>92205920</c:v>
                </c:pt>
                <c:pt idx="118">
                  <c:v>93736432</c:v>
                </c:pt>
                <c:pt idx="119">
                  <c:v>95279916</c:v>
                </c:pt>
                <c:pt idx="120">
                  <c:v>96836232</c:v>
                </c:pt>
                <c:pt idx="121">
                  <c:v>98404516</c:v>
                </c:pt>
                <c:pt idx="122">
                  <c:v>99984038</c:v>
                </c:pt>
                <c:pt idx="123">
                  <c:v>101576280</c:v>
                </c:pt>
                <c:pt idx="124">
                  <c:v>103182112</c:v>
                </c:pt>
                <c:pt idx="125">
                  <c:v>104800708</c:v>
                </c:pt>
                <c:pt idx="126">
                  <c:v>106431230</c:v>
                </c:pt>
                <c:pt idx="127">
                  <c:v>108073740</c:v>
                </c:pt>
                <c:pt idx="128">
                  <c:v>109729482</c:v>
                </c:pt>
                <c:pt idx="129">
                  <c:v>111396424</c:v>
                </c:pt>
                <c:pt idx="130">
                  <c:v>113076260</c:v>
                </c:pt>
                <c:pt idx="131">
                  <c:v>114768994</c:v>
                </c:pt>
                <c:pt idx="132">
                  <c:v>116474067</c:v>
                </c:pt>
                <c:pt idx="133">
                  <c:v>118192366</c:v>
                </c:pt>
                <c:pt idx="134">
                  <c:v>119923783</c:v>
                </c:pt>
                <c:pt idx="135">
                  <c:v>121667592</c:v>
                </c:pt>
                <c:pt idx="136">
                  <c:v>123425605</c:v>
                </c:pt>
                <c:pt idx="137">
                  <c:v>125195636</c:v>
                </c:pt>
                <c:pt idx="138">
                  <c:v>126977165</c:v>
                </c:pt>
                <c:pt idx="139">
                  <c:v>128771742</c:v>
                </c:pt>
                <c:pt idx="140">
                  <c:v>130580145</c:v>
                </c:pt>
                <c:pt idx="141">
                  <c:v>132402234</c:v>
                </c:pt>
                <c:pt idx="142">
                  <c:v>134237035</c:v>
                </c:pt>
                <c:pt idx="143">
                  <c:v>136084020</c:v>
                </c:pt>
                <c:pt idx="144">
                  <c:v>137943501</c:v>
                </c:pt>
                <c:pt idx="145">
                  <c:v>139814728</c:v>
                </c:pt>
                <c:pt idx="146">
                  <c:v>141698425</c:v>
                </c:pt>
                <c:pt idx="147">
                  <c:v>143594680</c:v>
                </c:pt>
                <c:pt idx="148">
                  <c:v>145503879</c:v>
                </c:pt>
                <c:pt idx="149">
                  <c:v>147426272</c:v>
                </c:pt>
                <c:pt idx="150">
                  <c:v>149361535</c:v>
                </c:pt>
                <c:pt idx="151">
                  <c:v>151310792</c:v>
                </c:pt>
                <c:pt idx="152">
                  <c:v>153273170</c:v>
                </c:pt>
                <c:pt idx="153">
                  <c:v>155248158</c:v>
                </c:pt>
                <c:pt idx="154">
                  <c:v>157235856</c:v>
                </c:pt>
                <c:pt idx="155">
                  <c:v>159236604</c:v>
                </c:pt>
                <c:pt idx="156">
                  <c:v>161248818</c:v>
                </c:pt>
                <c:pt idx="157">
                  <c:v>163274322</c:v>
                </c:pt>
                <c:pt idx="158">
                  <c:v>165311738</c:v>
                </c:pt>
                <c:pt idx="159">
                  <c:v>167361948</c:v>
                </c:pt>
                <c:pt idx="160">
                  <c:v>169425002</c:v>
                </c:pt>
                <c:pt idx="161">
                  <c:v>171500138</c:v>
                </c:pt>
                <c:pt idx="162">
                  <c:v>173588206</c:v>
                </c:pt>
                <c:pt idx="163">
                  <c:v>175688588</c:v>
                </c:pt>
                <c:pt idx="164">
                  <c:v>177802060</c:v>
                </c:pt>
                <c:pt idx="165">
                  <c:v>179928228</c:v>
                </c:pt>
                <c:pt idx="166">
                  <c:v>182066836</c:v>
                </c:pt>
                <c:pt idx="167">
                  <c:v>184219018</c:v>
                </c:pt>
                <c:pt idx="168">
                  <c:v>186384334</c:v>
                </c:pt>
                <c:pt idx="169">
                  <c:v>188562334</c:v>
                </c:pt>
                <c:pt idx="170">
                  <c:v>190753924</c:v>
                </c:pt>
                <c:pt idx="171">
                  <c:v>192958116</c:v>
                </c:pt>
                <c:pt idx="172">
                  <c:v>195175520</c:v>
                </c:pt>
                <c:pt idx="173">
                  <c:v>197406428</c:v>
                </c:pt>
                <c:pt idx="174">
                  <c:v>199649435</c:v>
                </c:pt>
                <c:pt idx="175">
                  <c:v>201905090</c:v>
                </c:pt>
                <c:pt idx="176">
                  <c:v>204173549</c:v>
                </c:pt>
                <c:pt idx="177">
                  <c:v>206453574</c:v>
                </c:pt>
                <c:pt idx="178">
                  <c:v>208745911</c:v>
                </c:pt>
                <c:pt idx="179">
                  <c:v>211051108</c:v>
                </c:pt>
                <c:pt idx="180">
                  <c:v>213368821</c:v>
                </c:pt>
                <c:pt idx="181">
                  <c:v>215697960</c:v>
                </c:pt>
                <c:pt idx="182">
                  <c:v>218039309</c:v>
                </c:pt>
                <c:pt idx="183">
                  <c:v>220393462</c:v>
                </c:pt>
                <c:pt idx="184">
                  <c:v>222759729</c:v>
                </c:pt>
                <c:pt idx="185">
                  <c:v>225138542</c:v>
                </c:pt>
                <c:pt idx="186">
                  <c:v>227529037</c:v>
                </c:pt>
                <c:pt idx="187">
                  <c:v>229931778</c:v>
                </c:pt>
                <c:pt idx="188">
                  <c:v>232347403</c:v>
                </c:pt>
                <c:pt idx="189">
                  <c:v>234774436</c:v>
                </c:pt>
                <c:pt idx="190">
                  <c:v>237214275</c:v>
                </c:pt>
                <c:pt idx="191">
                  <c:v>239667130</c:v>
                </c:pt>
                <c:pt idx="192">
                  <c:v>242131723</c:v>
                </c:pt>
                <c:pt idx="193">
                  <c:v>244608442</c:v>
                </c:pt>
                <c:pt idx="194">
                  <c:v>247097193</c:v>
                </c:pt>
                <c:pt idx="195">
                  <c:v>249598970</c:v>
                </c:pt>
                <c:pt idx="196">
                  <c:v>252112969</c:v>
                </c:pt>
                <c:pt idx="197">
                  <c:v>254639458</c:v>
                </c:pt>
                <c:pt idx="198">
                  <c:v>257177991</c:v>
                </c:pt>
                <c:pt idx="199">
                  <c:v>259730232</c:v>
                </c:pt>
              </c:numCache>
            </c:numRef>
          </c:yVal>
          <c:smooth val="0"/>
          <c:extLst>
            <c:ext xmlns:c16="http://schemas.microsoft.com/office/drawing/2014/chart" uri="{C3380CC4-5D6E-409C-BE32-E72D297353CC}">
              <c16:uniqueId val="{00000000-E14F-42B5-B88E-8E109CAAFFA3}"/>
            </c:ext>
          </c:extLst>
        </c:ser>
        <c:ser>
          <c:idx val="3"/>
          <c:order val="1"/>
          <c:tx>
            <c:v>Bubble Sort</c:v>
          </c:tx>
          <c:spPr>
            <a:ln w="19050" cap="rnd">
              <a:solidFill>
                <a:srgbClr val="7030A0"/>
              </a:solidFill>
              <a:round/>
            </a:ln>
            <a:effectLst/>
          </c:spPr>
          <c:marker>
            <c:symbol val="none"/>
          </c:marker>
          <c:xVal>
            <c:numRef>
              <c:f>BubbleSortPARTIALLY_SORTED!$D$2:$D$201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BubbleSortPARTIALLY_SORTED!$E$2:$E$201</c:f>
              <c:numCache>
                <c:formatCode>General</c:formatCode>
                <c:ptCount val="200"/>
                <c:pt idx="0">
                  <c:v>124</c:v>
                </c:pt>
                <c:pt idx="1">
                  <c:v>249</c:v>
                </c:pt>
                <c:pt idx="2">
                  <c:v>374</c:v>
                </c:pt>
                <c:pt idx="3">
                  <c:v>499</c:v>
                </c:pt>
                <c:pt idx="4">
                  <c:v>624</c:v>
                </c:pt>
                <c:pt idx="5">
                  <c:v>749</c:v>
                </c:pt>
                <c:pt idx="6">
                  <c:v>874</c:v>
                </c:pt>
                <c:pt idx="7">
                  <c:v>999</c:v>
                </c:pt>
                <c:pt idx="8">
                  <c:v>1124</c:v>
                </c:pt>
                <c:pt idx="9">
                  <c:v>1249</c:v>
                </c:pt>
                <c:pt idx="10">
                  <c:v>1374</c:v>
                </c:pt>
                <c:pt idx="11">
                  <c:v>1499</c:v>
                </c:pt>
                <c:pt idx="12">
                  <c:v>1624</c:v>
                </c:pt>
                <c:pt idx="13">
                  <c:v>1749</c:v>
                </c:pt>
                <c:pt idx="14">
                  <c:v>1874</c:v>
                </c:pt>
                <c:pt idx="15">
                  <c:v>1999</c:v>
                </c:pt>
                <c:pt idx="16">
                  <c:v>2124</c:v>
                </c:pt>
                <c:pt idx="17">
                  <c:v>2249</c:v>
                </c:pt>
                <c:pt idx="18">
                  <c:v>2374</c:v>
                </c:pt>
                <c:pt idx="19">
                  <c:v>2499</c:v>
                </c:pt>
                <c:pt idx="20">
                  <c:v>2624</c:v>
                </c:pt>
                <c:pt idx="21">
                  <c:v>2749</c:v>
                </c:pt>
                <c:pt idx="22">
                  <c:v>2874</c:v>
                </c:pt>
                <c:pt idx="23">
                  <c:v>2999</c:v>
                </c:pt>
                <c:pt idx="24">
                  <c:v>3124</c:v>
                </c:pt>
                <c:pt idx="25">
                  <c:v>3249</c:v>
                </c:pt>
                <c:pt idx="26">
                  <c:v>3374</c:v>
                </c:pt>
                <c:pt idx="27">
                  <c:v>3499</c:v>
                </c:pt>
                <c:pt idx="28">
                  <c:v>3624</c:v>
                </c:pt>
                <c:pt idx="29">
                  <c:v>3749</c:v>
                </c:pt>
                <c:pt idx="30">
                  <c:v>3874</c:v>
                </c:pt>
                <c:pt idx="31">
                  <c:v>3999</c:v>
                </c:pt>
                <c:pt idx="32">
                  <c:v>4124</c:v>
                </c:pt>
                <c:pt idx="33">
                  <c:v>4249</c:v>
                </c:pt>
                <c:pt idx="34">
                  <c:v>4374</c:v>
                </c:pt>
                <c:pt idx="35">
                  <c:v>4499</c:v>
                </c:pt>
                <c:pt idx="36">
                  <c:v>4624</c:v>
                </c:pt>
                <c:pt idx="37">
                  <c:v>4749</c:v>
                </c:pt>
                <c:pt idx="38">
                  <c:v>4874</c:v>
                </c:pt>
                <c:pt idx="39">
                  <c:v>4999</c:v>
                </c:pt>
                <c:pt idx="40">
                  <c:v>5124</c:v>
                </c:pt>
                <c:pt idx="41">
                  <c:v>5249</c:v>
                </c:pt>
                <c:pt idx="42">
                  <c:v>5374</c:v>
                </c:pt>
                <c:pt idx="43">
                  <c:v>5499</c:v>
                </c:pt>
                <c:pt idx="44">
                  <c:v>5624</c:v>
                </c:pt>
                <c:pt idx="45">
                  <c:v>5749</c:v>
                </c:pt>
                <c:pt idx="46">
                  <c:v>5874</c:v>
                </c:pt>
                <c:pt idx="47">
                  <c:v>5999</c:v>
                </c:pt>
                <c:pt idx="48">
                  <c:v>6124</c:v>
                </c:pt>
                <c:pt idx="49">
                  <c:v>6249</c:v>
                </c:pt>
                <c:pt idx="50">
                  <c:v>6374</c:v>
                </c:pt>
                <c:pt idx="51">
                  <c:v>6499</c:v>
                </c:pt>
                <c:pt idx="52">
                  <c:v>6624</c:v>
                </c:pt>
                <c:pt idx="53">
                  <c:v>6749</c:v>
                </c:pt>
                <c:pt idx="54">
                  <c:v>6874</c:v>
                </c:pt>
                <c:pt idx="55">
                  <c:v>6999</c:v>
                </c:pt>
                <c:pt idx="56">
                  <c:v>7124</c:v>
                </c:pt>
                <c:pt idx="57">
                  <c:v>7249</c:v>
                </c:pt>
                <c:pt idx="58">
                  <c:v>7374</c:v>
                </c:pt>
                <c:pt idx="59">
                  <c:v>7499</c:v>
                </c:pt>
                <c:pt idx="60">
                  <c:v>7624</c:v>
                </c:pt>
                <c:pt idx="61">
                  <c:v>7749</c:v>
                </c:pt>
                <c:pt idx="62">
                  <c:v>7874</c:v>
                </c:pt>
                <c:pt idx="63">
                  <c:v>7999</c:v>
                </c:pt>
                <c:pt idx="64">
                  <c:v>8124</c:v>
                </c:pt>
                <c:pt idx="65">
                  <c:v>8249</c:v>
                </c:pt>
                <c:pt idx="66">
                  <c:v>8374</c:v>
                </c:pt>
                <c:pt idx="67">
                  <c:v>8499</c:v>
                </c:pt>
                <c:pt idx="68">
                  <c:v>8624</c:v>
                </c:pt>
                <c:pt idx="69">
                  <c:v>8749</c:v>
                </c:pt>
                <c:pt idx="70">
                  <c:v>8874</c:v>
                </c:pt>
                <c:pt idx="71">
                  <c:v>8999</c:v>
                </c:pt>
                <c:pt idx="72">
                  <c:v>9124</c:v>
                </c:pt>
                <c:pt idx="73">
                  <c:v>9249</c:v>
                </c:pt>
                <c:pt idx="74">
                  <c:v>9374</c:v>
                </c:pt>
                <c:pt idx="75">
                  <c:v>9499</c:v>
                </c:pt>
                <c:pt idx="76">
                  <c:v>9624</c:v>
                </c:pt>
                <c:pt idx="77">
                  <c:v>9749</c:v>
                </c:pt>
                <c:pt idx="78">
                  <c:v>9874</c:v>
                </c:pt>
                <c:pt idx="79">
                  <c:v>9999</c:v>
                </c:pt>
                <c:pt idx="80">
                  <c:v>10124</c:v>
                </c:pt>
                <c:pt idx="81">
                  <c:v>10249</c:v>
                </c:pt>
                <c:pt idx="82">
                  <c:v>10374</c:v>
                </c:pt>
                <c:pt idx="83">
                  <c:v>10499</c:v>
                </c:pt>
                <c:pt idx="84">
                  <c:v>10624</c:v>
                </c:pt>
                <c:pt idx="85">
                  <c:v>10749</c:v>
                </c:pt>
                <c:pt idx="86">
                  <c:v>10874</c:v>
                </c:pt>
                <c:pt idx="87">
                  <c:v>10999</c:v>
                </c:pt>
                <c:pt idx="88">
                  <c:v>11124</c:v>
                </c:pt>
                <c:pt idx="89">
                  <c:v>11249</c:v>
                </c:pt>
                <c:pt idx="90">
                  <c:v>11374</c:v>
                </c:pt>
                <c:pt idx="91">
                  <c:v>11499</c:v>
                </c:pt>
                <c:pt idx="92">
                  <c:v>11624</c:v>
                </c:pt>
                <c:pt idx="93">
                  <c:v>11749</c:v>
                </c:pt>
                <c:pt idx="94">
                  <c:v>11874</c:v>
                </c:pt>
                <c:pt idx="95">
                  <c:v>11999</c:v>
                </c:pt>
                <c:pt idx="96">
                  <c:v>12124</c:v>
                </c:pt>
                <c:pt idx="97">
                  <c:v>12249</c:v>
                </c:pt>
                <c:pt idx="98">
                  <c:v>12374</c:v>
                </c:pt>
                <c:pt idx="99">
                  <c:v>12499</c:v>
                </c:pt>
                <c:pt idx="100">
                  <c:v>12624</c:v>
                </c:pt>
                <c:pt idx="101">
                  <c:v>12749</c:v>
                </c:pt>
                <c:pt idx="102">
                  <c:v>12874</c:v>
                </c:pt>
                <c:pt idx="103">
                  <c:v>12999</c:v>
                </c:pt>
                <c:pt idx="104">
                  <c:v>13124</c:v>
                </c:pt>
                <c:pt idx="105">
                  <c:v>13249</c:v>
                </c:pt>
                <c:pt idx="106">
                  <c:v>13374</c:v>
                </c:pt>
                <c:pt idx="107">
                  <c:v>13499</c:v>
                </c:pt>
                <c:pt idx="108">
                  <c:v>13624</c:v>
                </c:pt>
                <c:pt idx="109">
                  <c:v>13749</c:v>
                </c:pt>
                <c:pt idx="110">
                  <c:v>13874</c:v>
                </c:pt>
                <c:pt idx="111">
                  <c:v>13999</c:v>
                </c:pt>
                <c:pt idx="112">
                  <c:v>14124</c:v>
                </c:pt>
                <c:pt idx="113">
                  <c:v>14249</c:v>
                </c:pt>
                <c:pt idx="114">
                  <c:v>14374</c:v>
                </c:pt>
                <c:pt idx="115">
                  <c:v>14499</c:v>
                </c:pt>
                <c:pt idx="116">
                  <c:v>14624</c:v>
                </c:pt>
                <c:pt idx="117">
                  <c:v>14749</c:v>
                </c:pt>
                <c:pt idx="118">
                  <c:v>14874</c:v>
                </c:pt>
                <c:pt idx="119">
                  <c:v>14999</c:v>
                </c:pt>
                <c:pt idx="120">
                  <c:v>15124</c:v>
                </c:pt>
                <c:pt idx="121">
                  <c:v>15249</c:v>
                </c:pt>
                <c:pt idx="122">
                  <c:v>15374</c:v>
                </c:pt>
                <c:pt idx="123">
                  <c:v>15499</c:v>
                </c:pt>
                <c:pt idx="124">
                  <c:v>15624</c:v>
                </c:pt>
                <c:pt idx="125">
                  <c:v>15749</c:v>
                </c:pt>
                <c:pt idx="126">
                  <c:v>15874</c:v>
                </c:pt>
                <c:pt idx="127">
                  <c:v>15999</c:v>
                </c:pt>
                <c:pt idx="128">
                  <c:v>16124</c:v>
                </c:pt>
                <c:pt idx="129">
                  <c:v>16249</c:v>
                </c:pt>
                <c:pt idx="130">
                  <c:v>16374</c:v>
                </c:pt>
                <c:pt idx="131">
                  <c:v>16499</c:v>
                </c:pt>
                <c:pt idx="132">
                  <c:v>16624</c:v>
                </c:pt>
                <c:pt idx="133">
                  <c:v>16749</c:v>
                </c:pt>
                <c:pt idx="134">
                  <c:v>16874</c:v>
                </c:pt>
                <c:pt idx="135">
                  <c:v>16999</c:v>
                </c:pt>
                <c:pt idx="136">
                  <c:v>17124</c:v>
                </c:pt>
                <c:pt idx="137">
                  <c:v>17249</c:v>
                </c:pt>
                <c:pt idx="138">
                  <c:v>17374</c:v>
                </c:pt>
                <c:pt idx="139">
                  <c:v>17499</c:v>
                </c:pt>
                <c:pt idx="140">
                  <c:v>17624</c:v>
                </c:pt>
                <c:pt idx="141">
                  <c:v>17749</c:v>
                </c:pt>
                <c:pt idx="142">
                  <c:v>17874</c:v>
                </c:pt>
                <c:pt idx="143">
                  <c:v>17999</c:v>
                </c:pt>
                <c:pt idx="144">
                  <c:v>18124</c:v>
                </c:pt>
                <c:pt idx="145">
                  <c:v>18249</c:v>
                </c:pt>
                <c:pt idx="146">
                  <c:v>18374</c:v>
                </c:pt>
                <c:pt idx="147">
                  <c:v>18499</c:v>
                </c:pt>
                <c:pt idx="148">
                  <c:v>18624</c:v>
                </c:pt>
                <c:pt idx="149">
                  <c:v>18749</c:v>
                </c:pt>
                <c:pt idx="150">
                  <c:v>18874</c:v>
                </c:pt>
                <c:pt idx="151">
                  <c:v>18999</c:v>
                </c:pt>
                <c:pt idx="152">
                  <c:v>19124</c:v>
                </c:pt>
                <c:pt idx="153">
                  <c:v>19249</c:v>
                </c:pt>
                <c:pt idx="154">
                  <c:v>19374</c:v>
                </c:pt>
                <c:pt idx="155">
                  <c:v>19499</c:v>
                </c:pt>
                <c:pt idx="156">
                  <c:v>19624</c:v>
                </c:pt>
                <c:pt idx="157">
                  <c:v>19749</c:v>
                </c:pt>
                <c:pt idx="158">
                  <c:v>19874</c:v>
                </c:pt>
                <c:pt idx="159">
                  <c:v>19999</c:v>
                </c:pt>
                <c:pt idx="160">
                  <c:v>20124</c:v>
                </c:pt>
                <c:pt idx="161">
                  <c:v>20249</c:v>
                </c:pt>
                <c:pt idx="162">
                  <c:v>20374</c:v>
                </c:pt>
                <c:pt idx="163">
                  <c:v>20499</c:v>
                </c:pt>
                <c:pt idx="164">
                  <c:v>20624</c:v>
                </c:pt>
                <c:pt idx="165">
                  <c:v>20749</c:v>
                </c:pt>
                <c:pt idx="166">
                  <c:v>20874</c:v>
                </c:pt>
                <c:pt idx="167">
                  <c:v>20999</c:v>
                </c:pt>
                <c:pt idx="168">
                  <c:v>21124</c:v>
                </c:pt>
                <c:pt idx="169">
                  <c:v>21249</c:v>
                </c:pt>
                <c:pt idx="170">
                  <c:v>21374</c:v>
                </c:pt>
                <c:pt idx="171">
                  <c:v>21499</c:v>
                </c:pt>
                <c:pt idx="172">
                  <c:v>21624</c:v>
                </c:pt>
                <c:pt idx="173">
                  <c:v>21749</c:v>
                </c:pt>
                <c:pt idx="174">
                  <c:v>21874</c:v>
                </c:pt>
                <c:pt idx="175">
                  <c:v>21999</c:v>
                </c:pt>
                <c:pt idx="176">
                  <c:v>22124</c:v>
                </c:pt>
                <c:pt idx="177">
                  <c:v>22249</c:v>
                </c:pt>
                <c:pt idx="178">
                  <c:v>22374</c:v>
                </c:pt>
                <c:pt idx="179">
                  <c:v>22499</c:v>
                </c:pt>
                <c:pt idx="180">
                  <c:v>22624</c:v>
                </c:pt>
                <c:pt idx="181">
                  <c:v>22749</c:v>
                </c:pt>
                <c:pt idx="182">
                  <c:v>22874</c:v>
                </c:pt>
                <c:pt idx="183">
                  <c:v>22999</c:v>
                </c:pt>
                <c:pt idx="184">
                  <c:v>23124</c:v>
                </c:pt>
                <c:pt idx="185">
                  <c:v>23249</c:v>
                </c:pt>
                <c:pt idx="186">
                  <c:v>23374</c:v>
                </c:pt>
                <c:pt idx="187">
                  <c:v>23499</c:v>
                </c:pt>
                <c:pt idx="188">
                  <c:v>23624</c:v>
                </c:pt>
                <c:pt idx="189">
                  <c:v>23749</c:v>
                </c:pt>
                <c:pt idx="190">
                  <c:v>23874</c:v>
                </c:pt>
                <c:pt idx="191">
                  <c:v>23999</c:v>
                </c:pt>
                <c:pt idx="192">
                  <c:v>24124</c:v>
                </c:pt>
                <c:pt idx="193">
                  <c:v>24249</c:v>
                </c:pt>
                <c:pt idx="194">
                  <c:v>24374</c:v>
                </c:pt>
                <c:pt idx="195">
                  <c:v>24499</c:v>
                </c:pt>
                <c:pt idx="196">
                  <c:v>24624</c:v>
                </c:pt>
                <c:pt idx="197">
                  <c:v>24749</c:v>
                </c:pt>
                <c:pt idx="198">
                  <c:v>24874</c:v>
                </c:pt>
                <c:pt idx="199">
                  <c:v>24999</c:v>
                </c:pt>
              </c:numCache>
            </c:numRef>
          </c:yVal>
          <c:smooth val="0"/>
          <c:extLst>
            <c:ext xmlns:c16="http://schemas.microsoft.com/office/drawing/2014/chart" uri="{C3380CC4-5D6E-409C-BE32-E72D297353CC}">
              <c16:uniqueId val="{00000001-E14F-42B5-B88E-8E109CAAFFA3}"/>
            </c:ext>
          </c:extLst>
        </c:ser>
        <c:ser>
          <c:idx val="4"/>
          <c:order val="2"/>
          <c:tx>
            <c:v>Quick Sort</c:v>
          </c:tx>
          <c:spPr>
            <a:ln w="19050" cap="rnd">
              <a:solidFill>
                <a:schemeClr val="accent2"/>
              </a:solidFill>
              <a:round/>
            </a:ln>
            <a:effectLst/>
          </c:spPr>
          <c:marker>
            <c:symbol val="none"/>
          </c:marker>
          <c:xVal>
            <c:numRef>
              <c:f>QuickSortPARTIALLY_SORTED!$D$2:$D$201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QuickSortPARTIALLY_SORTED!$E$2:$E$201</c:f>
              <c:numCache>
                <c:formatCode>General</c:formatCode>
                <c:ptCount val="200"/>
                <c:pt idx="0">
                  <c:v>14428</c:v>
                </c:pt>
                <c:pt idx="1">
                  <c:v>71108</c:v>
                </c:pt>
                <c:pt idx="2">
                  <c:v>140451</c:v>
                </c:pt>
                <c:pt idx="3">
                  <c:v>222294</c:v>
                </c:pt>
                <c:pt idx="4">
                  <c:v>316868</c:v>
                </c:pt>
                <c:pt idx="5">
                  <c:v>424042</c:v>
                </c:pt>
                <c:pt idx="6">
                  <c:v>543786</c:v>
                </c:pt>
                <c:pt idx="7">
                  <c:v>676020</c:v>
                </c:pt>
                <c:pt idx="8">
                  <c:v>820907</c:v>
                </c:pt>
                <c:pt idx="9">
                  <c:v>978442</c:v>
                </c:pt>
                <c:pt idx="10">
                  <c:v>1148839</c:v>
                </c:pt>
                <c:pt idx="11">
                  <c:v>1331840</c:v>
                </c:pt>
                <c:pt idx="12">
                  <c:v>1527247</c:v>
                </c:pt>
                <c:pt idx="13">
                  <c:v>1735148</c:v>
                </c:pt>
                <c:pt idx="14">
                  <c:v>1955610</c:v>
                </c:pt>
                <c:pt idx="15">
                  <c:v>2188830</c:v>
                </c:pt>
                <c:pt idx="16">
                  <c:v>2434485</c:v>
                </c:pt>
                <c:pt idx="17">
                  <c:v>2692782</c:v>
                </c:pt>
                <c:pt idx="18">
                  <c:v>2964025</c:v>
                </c:pt>
                <c:pt idx="19">
                  <c:v>3247846</c:v>
                </c:pt>
                <c:pt idx="20">
                  <c:v>3544446</c:v>
                </c:pt>
                <c:pt idx="21">
                  <c:v>3853926</c:v>
                </c:pt>
                <c:pt idx="22">
                  <c:v>4175873</c:v>
                </c:pt>
                <c:pt idx="23">
                  <c:v>4510266</c:v>
                </c:pt>
                <c:pt idx="24">
                  <c:v>4856997</c:v>
                </c:pt>
                <c:pt idx="25">
                  <c:v>5216200</c:v>
                </c:pt>
                <c:pt idx="26">
                  <c:v>5588179</c:v>
                </c:pt>
                <c:pt idx="27">
                  <c:v>5972692</c:v>
                </c:pt>
                <c:pt idx="28">
                  <c:v>6369376</c:v>
                </c:pt>
                <c:pt idx="29">
                  <c:v>6778886</c:v>
                </c:pt>
                <c:pt idx="30">
                  <c:v>7200890</c:v>
                </c:pt>
                <c:pt idx="31">
                  <c:v>7635240</c:v>
                </c:pt>
                <c:pt idx="32">
                  <c:v>8082441</c:v>
                </c:pt>
                <c:pt idx="33">
                  <c:v>8541730</c:v>
                </c:pt>
                <c:pt idx="34">
                  <c:v>9014151</c:v>
                </c:pt>
                <c:pt idx="35">
                  <c:v>9499256</c:v>
                </c:pt>
                <c:pt idx="36">
                  <c:v>9996923</c:v>
                </c:pt>
                <c:pt idx="37">
                  <c:v>10507656</c:v>
                </c:pt>
                <c:pt idx="38">
                  <c:v>11031336</c:v>
                </c:pt>
                <c:pt idx="39">
                  <c:v>11567468</c:v>
                </c:pt>
                <c:pt idx="40">
                  <c:v>12116266</c:v>
                </c:pt>
                <c:pt idx="41">
                  <c:v>12677464</c:v>
                </c:pt>
                <c:pt idx="42">
                  <c:v>13251920</c:v>
                </c:pt>
                <c:pt idx="43">
                  <c:v>13839534</c:v>
                </c:pt>
                <c:pt idx="44">
                  <c:v>14439391</c:v>
                </c:pt>
                <c:pt idx="45">
                  <c:v>15051640</c:v>
                </c:pt>
                <c:pt idx="46">
                  <c:v>15676319</c:v>
                </c:pt>
                <c:pt idx="47">
                  <c:v>16312930</c:v>
                </c:pt>
                <c:pt idx="48">
                  <c:v>16961801</c:v>
                </c:pt>
                <c:pt idx="49">
                  <c:v>17623400</c:v>
                </c:pt>
                <c:pt idx="50">
                  <c:v>18297457</c:v>
                </c:pt>
                <c:pt idx="51">
                  <c:v>18984270</c:v>
                </c:pt>
                <c:pt idx="52">
                  <c:v>19683971</c:v>
                </c:pt>
                <c:pt idx="53">
                  <c:v>20396654</c:v>
                </c:pt>
                <c:pt idx="54">
                  <c:v>21121822</c:v>
                </c:pt>
                <c:pt idx="55">
                  <c:v>21859250</c:v>
                </c:pt>
                <c:pt idx="56">
                  <c:v>22608570</c:v>
                </c:pt>
                <c:pt idx="57">
                  <c:v>23370482</c:v>
                </c:pt>
                <c:pt idx="58">
                  <c:v>24144926</c:v>
                </c:pt>
                <c:pt idx="59">
                  <c:v>24932352</c:v>
                </c:pt>
                <c:pt idx="60">
                  <c:v>25732430</c:v>
                </c:pt>
                <c:pt idx="61">
                  <c:v>26544414</c:v>
                </c:pt>
                <c:pt idx="62">
                  <c:v>27369038</c:v>
                </c:pt>
                <c:pt idx="63">
                  <c:v>28206506</c:v>
                </c:pt>
                <c:pt idx="64">
                  <c:v>29056492</c:v>
                </c:pt>
                <c:pt idx="65">
                  <c:v>29918448</c:v>
                </c:pt>
                <c:pt idx="66">
                  <c:v>30793699</c:v>
                </c:pt>
                <c:pt idx="67">
                  <c:v>31681672</c:v>
                </c:pt>
                <c:pt idx="68">
                  <c:v>32582541</c:v>
                </c:pt>
                <c:pt idx="69">
                  <c:v>33495532</c:v>
                </c:pt>
                <c:pt idx="70">
                  <c:v>34421737</c:v>
                </c:pt>
                <c:pt idx="71">
                  <c:v>35360888</c:v>
                </c:pt>
                <c:pt idx="72">
                  <c:v>36312375</c:v>
                </c:pt>
                <c:pt idx="73">
                  <c:v>37276264</c:v>
                </c:pt>
                <c:pt idx="74">
                  <c:v>38253083</c:v>
                </c:pt>
                <c:pt idx="75">
                  <c:v>39243536</c:v>
                </c:pt>
                <c:pt idx="76">
                  <c:v>40246774</c:v>
                </c:pt>
                <c:pt idx="77">
                  <c:v>41263008</c:v>
                </c:pt>
                <c:pt idx="78">
                  <c:v>42291220</c:v>
                </c:pt>
                <c:pt idx="79">
                  <c:v>43332100</c:v>
                </c:pt>
                <c:pt idx="80">
                  <c:v>44385782</c:v>
                </c:pt>
                <c:pt idx="81">
                  <c:v>45451714</c:v>
                </c:pt>
                <c:pt idx="82">
                  <c:v>46530678</c:v>
                </c:pt>
                <c:pt idx="83">
                  <c:v>47622490</c:v>
                </c:pt>
                <c:pt idx="84">
                  <c:v>48727500</c:v>
                </c:pt>
                <c:pt idx="85">
                  <c:v>49845068</c:v>
                </c:pt>
                <c:pt idx="86">
                  <c:v>50975938</c:v>
                </c:pt>
                <c:pt idx="87">
                  <c:v>52119452</c:v>
                </c:pt>
                <c:pt idx="88">
                  <c:v>53275169</c:v>
                </c:pt>
                <c:pt idx="89">
                  <c:v>54443626</c:v>
                </c:pt>
                <c:pt idx="90">
                  <c:v>55624199</c:v>
                </c:pt>
                <c:pt idx="91">
                  <c:v>56817056</c:v>
                </c:pt>
                <c:pt idx="92">
                  <c:v>58021959</c:v>
                </c:pt>
                <c:pt idx="93">
                  <c:v>59239402</c:v>
                </c:pt>
                <c:pt idx="94">
                  <c:v>60469309</c:v>
                </c:pt>
                <c:pt idx="95">
                  <c:v>61711082</c:v>
                </c:pt>
                <c:pt idx="96">
                  <c:v>62965101</c:v>
                </c:pt>
                <c:pt idx="97">
                  <c:v>64231500</c:v>
                </c:pt>
                <c:pt idx="98">
                  <c:v>65510213</c:v>
                </c:pt>
                <c:pt idx="99">
                  <c:v>66801534</c:v>
                </c:pt>
                <c:pt idx="100">
                  <c:v>68105795</c:v>
                </c:pt>
                <c:pt idx="101">
                  <c:v>69422974</c:v>
                </c:pt>
                <c:pt idx="102">
                  <c:v>70752761</c:v>
                </c:pt>
                <c:pt idx="103">
                  <c:v>72095418</c:v>
                </c:pt>
                <c:pt idx="104">
                  <c:v>73450905</c:v>
                </c:pt>
                <c:pt idx="105">
                  <c:v>74819024</c:v>
                </c:pt>
                <c:pt idx="106">
                  <c:v>76199667</c:v>
                </c:pt>
                <c:pt idx="107">
                  <c:v>77593132</c:v>
                </c:pt>
                <c:pt idx="108">
                  <c:v>78999357</c:v>
                </c:pt>
                <c:pt idx="109">
                  <c:v>80417852</c:v>
                </c:pt>
                <c:pt idx="110">
                  <c:v>81848322</c:v>
                </c:pt>
                <c:pt idx="111">
                  <c:v>83291162</c:v>
                </c:pt>
                <c:pt idx="112">
                  <c:v>84745760</c:v>
                </c:pt>
                <c:pt idx="113">
                  <c:v>86212538</c:v>
                </c:pt>
                <c:pt idx="114">
                  <c:v>87691292</c:v>
                </c:pt>
                <c:pt idx="115">
                  <c:v>89183046</c:v>
                </c:pt>
                <c:pt idx="116">
                  <c:v>90687990</c:v>
                </c:pt>
                <c:pt idx="117">
                  <c:v>92205920</c:v>
                </c:pt>
                <c:pt idx="118">
                  <c:v>93736432</c:v>
                </c:pt>
                <c:pt idx="119">
                  <c:v>95279916</c:v>
                </c:pt>
                <c:pt idx="120">
                  <c:v>96836232</c:v>
                </c:pt>
                <c:pt idx="121">
                  <c:v>98404516</c:v>
                </c:pt>
                <c:pt idx="122">
                  <c:v>99984038</c:v>
                </c:pt>
                <c:pt idx="123">
                  <c:v>101576280</c:v>
                </c:pt>
                <c:pt idx="124">
                  <c:v>103182112</c:v>
                </c:pt>
                <c:pt idx="125">
                  <c:v>104800708</c:v>
                </c:pt>
                <c:pt idx="126">
                  <c:v>106431230</c:v>
                </c:pt>
                <c:pt idx="127">
                  <c:v>108073740</c:v>
                </c:pt>
                <c:pt idx="128">
                  <c:v>109729482</c:v>
                </c:pt>
                <c:pt idx="129">
                  <c:v>111396424</c:v>
                </c:pt>
                <c:pt idx="130">
                  <c:v>113076260</c:v>
                </c:pt>
                <c:pt idx="131">
                  <c:v>114768994</c:v>
                </c:pt>
                <c:pt idx="132">
                  <c:v>116474067</c:v>
                </c:pt>
                <c:pt idx="133">
                  <c:v>118192366</c:v>
                </c:pt>
                <c:pt idx="134">
                  <c:v>119923783</c:v>
                </c:pt>
                <c:pt idx="135">
                  <c:v>121667592</c:v>
                </c:pt>
                <c:pt idx="136">
                  <c:v>123425605</c:v>
                </c:pt>
                <c:pt idx="137">
                  <c:v>125195636</c:v>
                </c:pt>
                <c:pt idx="138">
                  <c:v>126977165</c:v>
                </c:pt>
                <c:pt idx="139">
                  <c:v>128771742</c:v>
                </c:pt>
                <c:pt idx="140">
                  <c:v>130580145</c:v>
                </c:pt>
                <c:pt idx="141">
                  <c:v>132402234</c:v>
                </c:pt>
                <c:pt idx="142">
                  <c:v>134237035</c:v>
                </c:pt>
                <c:pt idx="143">
                  <c:v>136084020</c:v>
                </c:pt>
                <c:pt idx="144">
                  <c:v>137943501</c:v>
                </c:pt>
                <c:pt idx="145">
                  <c:v>139814728</c:v>
                </c:pt>
                <c:pt idx="146">
                  <c:v>141698425</c:v>
                </c:pt>
                <c:pt idx="147">
                  <c:v>143594680</c:v>
                </c:pt>
                <c:pt idx="148">
                  <c:v>145503879</c:v>
                </c:pt>
                <c:pt idx="149">
                  <c:v>147426272</c:v>
                </c:pt>
                <c:pt idx="150">
                  <c:v>149361535</c:v>
                </c:pt>
                <c:pt idx="151">
                  <c:v>151310792</c:v>
                </c:pt>
                <c:pt idx="152">
                  <c:v>153273170</c:v>
                </c:pt>
                <c:pt idx="153">
                  <c:v>155248158</c:v>
                </c:pt>
                <c:pt idx="154">
                  <c:v>157235856</c:v>
                </c:pt>
                <c:pt idx="155">
                  <c:v>159236604</c:v>
                </c:pt>
                <c:pt idx="156">
                  <c:v>161248818</c:v>
                </c:pt>
                <c:pt idx="157">
                  <c:v>163274322</c:v>
                </c:pt>
                <c:pt idx="158">
                  <c:v>165311738</c:v>
                </c:pt>
                <c:pt idx="159">
                  <c:v>167361948</c:v>
                </c:pt>
                <c:pt idx="160">
                  <c:v>169425002</c:v>
                </c:pt>
                <c:pt idx="161">
                  <c:v>171500138</c:v>
                </c:pt>
                <c:pt idx="162">
                  <c:v>173588206</c:v>
                </c:pt>
                <c:pt idx="163">
                  <c:v>175688588</c:v>
                </c:pt>
                <c:pt idx="164">
                  <c:v>177802060</c:v>
                </c:pt>
                <c:pt idx="165">
                  <c:v>179928228</c:v>
                </c:pt>
                <c:pt idx="166">
                  <c:v>182066836</c:v>
                </c:pt>
                <c:pt idx="167">
                  <c:v>184219018</c:v>
                </c:pt>
                <c:pt idx="168">
                  <c:v>186384334</c:v>
                </c:pt>
                <c:pt idx="169">
                  <c:v>188562334</c:v>
                </c:pt>
                <c:pt idx="170">
                  <c:v>190753924</c:v>
                </c:pt>
                <c:pt idx="171">
                  <c:v>192958116</c:v>
                </c:pt>
                <c:pt idx="172">
                  <c:v>195175520</c:v>
                </c:pt>
                <c:pt idx="173">
                  <c:v>197406428</c:v>
                </c:pt>
                <c:pt idx="174">
                  <c:v>199649435</c:v>
                </c:pt>
                <c:pt idx="175">
                  <c:v>201905090</c:v>
                </c:pt>
                <c:pt idx="176">
                  <c:v>204173549</c:v>
                </c:pt>
                <c:pt idx="177">
                  <c:v>206453574</c:v>
                </c:pt>
                <c:pt idx="178">
                  <c:v>208745911</c:v>
                </c:pt>
                <c:pt idx="179">
                  <c:v>211051108</c:v>
                </c:pt>
                <c:pt idx="180">
                  <c:v>213368821</c:v>
                </c:pt>
                <c:pt idx="181">
                  <c:v>215697960</c:v>
                </c:pt>
                <c:pt idx="182">
                  <c:v>218039309</c:v>
                </c:pt>
                <c:pt idx="183">
                  <c:v>220393462</c:v>
                </c:pt>
                <c:pt idx="184">
                  <c:v>222759729</c:v>
                </c:pt>
                <c:pt idx="185">
                  <c:v>225138542</c:v>
                </c:pt>
                <c:pt idx="186">
                  <c:v>227529037</c:v>
                </c:pt>
                <c:pt idx="187">
                  <c:v>229931778</c:v>
                </c:pt>
                <c:pt idx="188">
                  <c:v>232347403</c:v>
                </c:pt>
                <c:pt idx="189">
                  <c:v>234774436</c:v>
                </c:pt>
                <c:pt idx="190">
                  <c:v>237214275</c:v>
                </c:pt>
                <c:pt idx="191">
                  <c:v>239667130</c:v>
                </c:pt>
                <c:pt idx="192">
                  <c:v>242131723</c:v>
                </c:pt>
                <c:pt idx="193">
                  <c:v>244608442</c:v>
                </c:pt>
                <c:pt idx="194">
                  <c:v>247097193</c:v>
                </c:pt>
                <c:pt idx="195">
                  <c:v>249598970</c:v>
                </c:pt>
                <c:pt idx="196">
                  <c:v>252112969</c:v>
                </c:pt>
                <c:pt idx="197">
                  <c:v>254639458</c:v>
                </c:pt>
                <c:pt idx="198">
                  <c:v>257177991</c:v>
                </c:pt>
                <c:pt idx="199">
                  <c:v>259730232</c:v>
                </c:pt>
              </c:numCache>
            </c:numRef>
          </c:yVal>
          <c:smooth val="0"/>
          <c:extLst>
            <c:ext xmlns:c16="http://schemas.microsoft.com/office/drawing/2014/chart" uri="{C3380CC4-5D6E-409C-BE32-E72D297353CC}">
              <c16:uniqueId val="{00000002-E14F-42B5-B88E-8E109CAAFFA3}"/>
            </c:ext>
          </c:extLst>
        </c:ser>
        <c:ser>
          <c:idx val="5"/>
          <c:order val="3"/>
          <c:tx>
            <c:v>Heap Sort</c:v>
          </c:tx>
          <c:spPr>
            <a:ln w="19050" cap="rnd">
              <a:solidFill>
                <a:schemeClr val="tx1"/>
              </a:solidFill>
              <a:round/>
            </a:ln>
            <a:effectLst/>
          </c:spPr>
          <c:marker>
            <c:symbol val="none"/>
          </c:marker>
          <c:xVal>
            <c:numRef>
              <c:f>HeapSortPARTIALLY_SORTED!$D$2:$D$201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HeapSortPARTIALLY_SORTED!$E$2:$E$201</c:f>
              <c:numCache>
                <c:formatCode>General</c:formatCode>
                <c:ptCount val="200"/>
                <c:pt idx="0">
                  <c:v>6746</c:v>
                </c:pt>
                <c:pt idx="1">
                  <c:v>32984</c:v>
                </c:pt>
                <c:pt idx="2">
                  <c:v>65222</c:v>
                </c:pt>
                <c:pt idx="3">
                  <c:v>103460</c:v>
                </c:pt>
                <c:pt idx="4">
                  <c:v>147698</c:v>
                </c:pt>
                <c:pt idx="5">
                  <c:v>197936</c:v>
                </c:pt>
                <c:pt idx="6">
                  <c:v>254174</c:v>
                </c:pt>
                <c:pt idx="7">
                  <c:v>316412</c:v>
                </c:pt>
                <c:pt idx="8">
                  <c:v>384650</c:v>
                </c:pt>
                <c:pt idx="9">
                  <c:v>458888</c:v>
                </c:pt>
                <c:pt idx="10">
                  <c:v>539126</c:v>
                </c:pt>
                <c:pt idx="11">
                  <c:v>625364</c:v>
                </c:pt>
                <c:pt idx="12">
                  <c:v>717602</c:v>
                </c:pt>
                <c:pt idx="13">
                  <c:v>815840</c:v>
                </c:pt>
                <c:pt idx="14">
                  <c:v>920078</c:v>
                </c:pt>
                <c:pt idx="15">
                  <c:v>1030316</c:v>
                </c:pt>
                <c:pt idx="16">
                  <c:v>1146554</c:v>
                </c:pt>
                <c:pt idx="17">
                  <c:v>1268792</c:v>
                </c:pt>
                <c:pt idx="18">
                  <c:v>1397030</c:v>
                </c:pt>
                <c:pt idx="19">
                  <c:v>1531268</c:v>
                </c:pt>
                <c:pt idx="20">
                  <c:v>1671506</c:v>
                </c:pt>
                <c:pt idx="21">
                  <c:v>1817744</c:v>
                </c:pt>
                <c:pt idx="22">
                  <c:v>1969982</c:v>
                </c:pt>
                <c:pt idx="23">
                  <c:v>2128220</c:v>
                </c:pt>
                <c:pt idx="24">
                  <c:v>2292458</c:v>
                </c:pt>
                <c:pt idx="25">
                  <c:v>2462696</c:v>
                </c:pt>
                <c:pt idx="26">
                  <c:v>2638934</c:v>
                </c:pt>
                <c:pt idx="27">
                  <c:v>2821172</c:v>
                </c:pt>
                <c:pt idx="28">
                  <c:v>3009410</c:v>
                </c:pt>
                <c:pt idx="29">
                  <c:v>3203648</c:v>
                </c:pt>
                <c:pt idx="30">
                  <c:v>3403886</c:v>
                </c:pt>
                <c:pt idx="31">
                  <c:v>3610124</c:v>
                </c:pt>
                <c:pt idx="32">
                  <c:v>3822362</c:v>
                </c:pt>
                <c:pt idx="33">
                  <c:v>4040600</c:v>
                </c:pt>
                <c:pt idx="34">
                  <c:v>4264838</c:v>
                </c:pt>
                <c:pt idx="35">
                  <c:v>4495076</c:v>
                </c:pt>
                <c:pt idx="36">
                  <c:v>4731314</c:v>
                </c:pt>
                <c:pt idx="37">
                  <c:v>4973552</c:v>
                </c:pt>
                <c:pt idx="38">
                  <c:v>5221790</c:v>
                </c:pt>
                <c:pt idx="39">
                  <c:v>5476028</c:v>
                </c:pt>
                <c:pt idx="40">
                  <c:v>5736266</c:v>
                </c:pt>
                <c:pt idx="41">
                  <c:v>6002504</c:v>
                </c:pt>
                <c:pt idx="42">
                  <c:v>6274742</c:v>
                </c:pt>
                <c:pt idx="43">
                  <c:v>6552980</c:v>
                </c:pt>
                <c:pt idx="44">
                  <c:v>6837218</c:v>
                </c:pt>
                <c:pt idx="45">
                  <c:v>7127456</c:v>
                </c:pt>
                <c:pt idx="46">
                  <c:v>7423694</c:v>
                </c:pt>
                <c:pt idx="47">
                  <c:v>7725932</c:v>
                </c:pt>
                <c:pt idx="48">
                  <c:v>8034170</c:v>
                </c:pt>
                <c:pt idx="49">
                  <c:v>8348408</c:v>
                </c:pt>
                <c:pt idx="50">
                  <c:v>8668646</c:v>
                </c:pt>
                <c:pt idx="51">
                  <c:v>8994884</c:v>
                </c:pt>
                <c:pt idx="52">
                  <c:v>9327122</c:v>
                </c:pt>
                <c:pt idx="53">
                  <c:v>9665360</c:v>
                </c:pt>
                <c:pt idx="54">
                  <c:v>10009598</c:v>
                </c:pt>
                <c:pt idx="55">
                  <c:v>10359836</c:v>
                </c:pt>
                <c:pt idx="56">
                  <c:v>10716074</c:v>
                </c:pt>
                <c:pt idx="57">
                  <c:v>11078312</c:v>
                </c:pt>
                <c:pt idx="58">
                  <c:v>11446550</c:v>
                </c:pt>
                <c:pt idx="59">
                  <c:v>11820788</c:v>
                </c:pt>
                <c:pt idx="60">
                  <c:v>12201026</c:v>
                </c:pt>
                <c:pt idx="61">
                  <c:v>12587264</c:v>
                </c:pt>
                <c:pt idx="62">
                  <c:v>12979502</c:v>
                </c:pt>
                <c:pt idx="63">
                  <c:v>13377740</c:v>
                </c:pt>
                <c:pt idx="64">
                  <c:v>13781978</c:v>
                </c:pt>
                <c:pt idx="65">
                  <c:v>14192216</c:v>
                </c:pt>
                <c:pt idx="66">
                  <c:v>14608454</c:v>
                </c:pt>
                <c:pt idx="67">
                  <c:v>15030692</c:v>
                </c:pt>
                <c:pt idx="68">
                  <c:v>15458930</c:v>
                </c:pt>
                <c:pt idx="69">
                  <c:v>15893168</c:v>
                </c:pt>
                <c:pt idx="70">
                  <c:v>16333406</c:v>
                </c:pt>
                <c:pt idx="71">
                  <c:v>16779644</c:v>
                </c:pt>
                <c:pt idx="72">
                  <c:v>17231882</c:v>
                </c:pt>
                <c:pt idx="73">
                  <c:v>17690120</c:v>
                </c:pt>
                <c:pt idx="74">
                  <c:v>18154358</c:v>
                </c:pt>
                <c:pt idx="75">
                  <c:v>18624596</c:v>
                </c:pt>
                <c:pt idx="76">
                  <c:v>19100834</c:v>
                </c:pt>
                <c:pt idx="77">
                  <c:v>19583072</c:v>
                </c:pt>
                <c:pt idx="78">
                  <c:v>20071310</c:v>
                </c:pt>
                <c:pt idx="79">
                  <c:v>20565548</c:v>
                </c:pt>
                <c:pt idx="80">
                  <c:v>21065786</c:v>
                </c:pt>
                <c:pt idx="81">
                  <c:v>21572024</c:v>
                </c:pt>
                <c:pt idx="82">
                  <c:v>22084262</c:v>
                </c:pt>
                <c:pt idx="83">
                  <c:v>22602500</c:v>
                </c:pt>
                <c:pt idx="84">
                  <c:v>23126738</c:v>
                </c:pt>
                <c:pt idx="85">
                  <c:v>23656976</c:v>
                </c:pt>
                <c:pt idx="86">
                  <c:v>24193214</c:v>
                </c:pt>
                <c:pt idx="87">
                  <c:v>24735452</c:v>
                </c:pt>
                <c:pt idx="88">
                  <c:v>25283690</c:v>
                </c:pt>
                <c:pt idx="89">
                  <c:v>25837928</c:v>
                </c:pt>
                <c:pt idx="90">
                  <c:v>26398166</c:v>
                </c:pt>
                <c:pt idx="91">
                  <c:v>26964404</c:v>
                </c:pt>
                <c:pt idx="92">
                  <c:v>27536642</c:v>
                </c:pt>
                <c:pt idx="93">
                  <c:v>28114880</c:v>
                </c:pt>
                <c:pt idx="94">
                  <c:v>28699118</c:v>
                </c:pt>
                <c:pt idx="95">
                  <c:v>29289356</c:v>
                </c:pt>
                <c:pt idx="96">
                  <c:v>29885594</c:v>
                </c:pt>
                <c:pt idx="97">
                  <c:v>30487832</c:v>
                </c:pt>
                <c:pt idx="98">
                  <c:v>31096070</c:v>
                </c:pt>
                <c:pt idx="99">
                  <c:v>31710308</c:v>
                </c:pt>
                <c:pt idx="100">
                  <c:v>32330546</c:v>
                </c:pt>
                <c:pt idx="101">
                  <c:v>32956784</c:v>
                </c:pt>
                <c:pt idx="102">
                  <c:v>33589022</c:v>
                </c:pt>
                <c:pt idx="103">
                  <c:v>34227260</c:v>
                </c:pt>
                <c:pt idx="104">
                  <c:v>34871498</c:v>
                </c:pt>
                <c:pt idx="105">
                  <c:v>35521736</c:v>
                </c:pt>
                <c:pt idx="106">
                  <c:v>36177974</c:v>
                </c:pt>
                <c:pt idx="107">
                  <c:v>36840212</c:v>
                </c:pt>
                <c:pt idx="108">
                  <c:v>37508450</c:v>
                </c:pt>
                <c:pt idx="109">
                  <c:v>38182688</c:v>
                </c:pt>
                <c:pt idx="110">
                  <c:v>38862926</c:v>
                </c:pt>
                <c:pt idx="111">
                  <c:v>39549164</c:v>
                </c:pt>
                <c:pt idx="112">
                  <c:v>40241402</c:v>
                </c:pt>
                <c:pt idx="113">
                  <c:v>40939640</c:v>
                </c:pt>
                <c:pt idx="114">
                  <c:v>41643878</c:v>
                </c:pt>
                <c:pt idx="115">
                  <c:v>42354116</c:v>
                </c:pt>
                <c:pt idx="116">
                  <c:v>43070354</c:v>
                </c:pt>
                <c:pt idx="117">
                  <c:v>43792592</c:v>
                </c:pt>
                <c:pt idx="118">
                  <c:v>44520830</c:v>
                </c:pt>
                <c:pt idx="119">
                  <c:v>45255068</c:v>
                </c:pt>
                <c:pt idx="120">
                  <c:v>45995306</c:v>
                </c:pt>
                <c:pt idx="121">
                  <c:v>46741544</c:v>
                </c:pt>
                <c:pt idx="122">
                  <c:v>47493782</c:v>
                </c:pt>
                <c:pt idx="123">
                  <c:v>48252020</c:v>
                </c:pt>
                <c:pt idx="124">
                  <c:v>49016258</c:v>
                </c:pt>
                <c:pt idx="125">
                  <c:v>49786496</c:v>
                </c:pt>
                <c:pt idx="126">
                  <c:v>50562734</c:v>
                </c:pt>
                <c:pt idx="127">
                  <c:v>51344972</c:v>
                </c:pt>
                <c:pt idx="128">
                  <c:v>52133210</c:v>
                </c:pt>
                <c:pt idx="129">
                  <c:v>52927448</c:v>
                </c:pt>
                <c:pt idx="130">
                  <c:v>53727686</c:v>
                </c:pt>
                <c:pt idx="131">
                  <c:v>54533924</c:v>
                </c:pt>
                <c:pt idx="132">
                  <c:v>55346162</c:v>
                </c:pt>
                <c:pt idx="133">
                  <c:v>56164400</c:v>
                </c:pt>
                <c:pt idx="134">
                  <c:v>56988638</c:v>
                </c:pt>
                <c:pt idx="135">
                  <c:v>57818876</c:v>
                </c:pt>
                <c:pt idx="136">
                  <c:v>58655114</c:v>
                </c:pt>
                <c:pt idx="137">
                  <c:v>59497352</c:v>
                </c:pt>
                <c:pt idx="138">
                  <c:v>60345590</c:v>
                </c:pt>
                <c:pt idx="139">
                  <c:v>61199828</c:v>
                </c:pt>
                <c:pt idx="140">
                  <c:v>62060066</c:v>
                </c:pt>
                <c:pt idx="141">
                  <c:v>62926304</c:v>
                </c:pt>
                <c:pt idx="142">
                  <c:v>63798542</c:v>
                </c:pt>
                <c:pt idx="143">
                  <c:v>64676780</c:v>
                </c:pt>
                <c:pt idx="144">
                  <c:v>65561018</c:v>
                </c:pt>
                <c:pt idx="145">
                  <c:v>66451256</c:v>
                </c:pt>
                <c:pt idx="146">
                  <c:v>67347494</c:v>
                </c:pt>
                <c:pt idx="147">
                  <c:v>68249732</c:v>
                </c:pt>
                <c:pt idx="148">
                  <c:v>69157970</c:v>
                </c:pt>
                <c:pt idx="149">
                  <c:v>70072208</c:v>
                </c:pt>
                <c:pt idx="150">
                  <c:v>70992446</c:v>
                </c:pt>
                <c:pt idx="151">
                  <c:v>71918684</c:v>
                </c:pt>
                <c:pt idx="152">
                  <c:v>72850922</c:v>
                </c:pt>
                <c:pt idx="153">
                  <c:v>73789160</c:v>
                </c:pt>
                <c:pt idx="154">
                  <c:v>74733398</c:v>
                </c:pt>
                <c:pt idx="155">
                  <c:v>75683636</c:v>
                </c:pt>
                <c:pt idx="156">
                  <c:v>76639874</c:v>
                </c:pt>
                <c:pt idx="157">
                  <c:v>77602112</c:v>
                </c:pt>
                <c:pt idx="158">
                  <c:v>78570350</c:v>
                </c:pt>
                <c:pt idx="159">
                  <c:v>79544588</c:v>
                </c:pt>
                <c:pt idx="160">
                  <c:v>80524826</c:v>
                </c:pt>
                <c:pt idx="161">
                  <c:v>81511064</c:v>
                </c:pt>
                <c:pt idx="162">
                  <c:v>82503302</c:v>
                </c:pt>
                <c:pt idx="163">
                  <c:v>83501540</c:v>
                </c:pt>
                <c:pt idx="164">
                  <c:v>84505778</c:v>
                </c:pt>
                <c:pt idx="165">
                  <c:v>85516016</c:v>
                </c:pt>
                <c:pt idx="166">
                  <c:v>86532254</c:v>
                </c:pt>
                <c:pt idx="167">
                  <c:v>87554492</c:v>
                </c:pt>
                <c:pt idx="168">
                  <c:v>88582730</c:v>
                </c:pt>
                <c:pt idx="169">
                  <c:v>89616968</c:v>
                </c:pt>
                <c:pt idx="170">
                  <c:v>90657206</c:v>
                </c:pt>
                <c:pt idx="171">
                  <c:v>91703444</c:v>
                </c:pt>
                <c:pt idx="172">
                  <c:v>92755682</c:v>
                </c:pt>
                <c:pt idx="173">
                  <c:v>93813920</c:v>
                </c:pt>
                <c:pt idx="174">
                  <c:v>94878158</c:v>
                </c:pt>
                <c:pt idx="175">
                  <c:v>95948396</c:v>
                </c:pt>
                <c:pt idx="176">
                  <c:v>97024634</c:v>
                </c:pt>
                <c:pt idx="177">
                  <c:v>98106872</c:v>
                </c:pt>
                <c:pt idx="178">
                  <c:v>99195110</c:v>
                </c:pt>
                <c:pt idx="179">
                  <c:v>100289348</c:v>
                </c:pt>
                <c:pt idx="180">
                  <c:v>101389586</c:v>
                </c:pt>
                <c:pt idx="181">
                  <c:v>102495824</c:v>
                </c:pt>
                <c:pt idx="182">
                  <c:v>103608062</c:v>
                </c:pt>
                <c:pt idx="183">
                  <c:v>104726300</c:v>
                </c:pt>
                <c:pt idx="184">
                  <c:v>105850538</c:v>
                </c:pt>
                <c:pt idx="185">
                  <c:v>106980776</c:v>
                </c:pt>
                <c:pt idx="186">
                  <c:v>108117014</c:v>
                </c:pt>
                <c:pt idx="187">
                  <c:v>109259252</c:v>
                </c:pt>
                <c:pt idx="188">
                  <c:v>110407490</c:v>
                </c:pt>
                <c:pt idx="189">
                  <c:v>111561728</c:v>
                </c:pt>
                <c:pt idx="190">
                  <c:v>112721966</c:v>
                </c:pt>
                <c:pt idx="191">
                  <c:v>113888204</c:v>
                </c:pt>
                <c:pt idx="192">
                  <c:v>115060442</c:v>
                </c:pt>
                <c:pt idx="193">
                  <c:v>116238680</c:v>
                </c:pt>
                <c:pt idx="194">
                  <c:v>117422918</c:v>
                </c:pt>
                <c:pt idx="195">
                  <c:v>118613156</c:v>
                </c:pt>
                <c:pt idx="196">
                  <c:v>119809394</c:v>
                </c:pt>
                <c:pt idx="197">
                  <c:v>121011632</c:v>
                </c:pt>
                <c:pt idx="198">
                  <c:v>122219870</c:v>
                </c:pt>
                <c:pt idx="199">
                  <c:v>123434108</c:v>
                </c:pt>
              </c:numCache>
            </c:numRef>
          </c:yVal>
          <c:smooth val="0"/>
          <c:extLst>
            <c:ext xmlns:c16="http://schemas.microsoft.com/office/drawing/2014/chart" uri="{C3380CC4-5D6E-409C-BE32-E72D297353CC}">
              <c16:uniqueId val="{00000003-E14F-42B5-B88E-8E109CAAFFA3}"/>
            </c:ext>
          </c:extLst>
        </c:ser>
        <c:ser>
          <c:idx val="0"/>
          <c:order val="4"/>
          <c:tx>
            <c:v>Insertion Sort</c:v>
          </c:tx>
          <c:spPr>
            <a:ln w="19050" cap="rnd">
              <a:solidFill>
                <a:srgbClr val="FFC000"/>
              </a:solidFill>
              <a:round/>
            </a:ln>
            <a:effectLst/>
          </c:spPr>
          <c:marker>
            <c:symbol val="none"/>
          </c:marker>
          <c:xVal>
            <c:numRef>
              <c:f>InsertionSortPARTIALLY_SORTED!$D$2:$D$201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InsertionSortPARTIALLY_SORTED!$E$2:$E$201</c:f>
              <c:numCache>
                <c:formatCode>General</c:formatCode>
                <c:ptCount val="200"/>
                <c:pt idx="0">
                  <c:v>124</c:v>
                </c:pt>
                <c:pt idx="1">
                  <c:v>249</c:v>
                </c:pt>
                <c:pt idx="2">
                  <c:v>374</c:v>
                </c:pt>
                <c:pt idx="3">
                  <c:v>499</c:v>
                </c:pt>
                <c:pt idx="4">
                  <c:v>624</c:v>
                </c:pt>
                <c:pt idx="5">
                  <c:v>749</c:v>
                </c:pt>
                <c:pt idx="6">
                  <c:v>874</c:v>
                </c:pt>
                <c:pt idx="7">
                  <c:v>999</c:v>
                </c:pt>
                <c:pt idx="8">
                  <c:v>1124</c:v>
                </c:pt>
                <c:pt idx="9">
                  <c:v>1249</c:v>
                </c:pt>
                <c:pt idx="10">
                  <c:v>1374</c:v>
                </c:pt>
                <c:pt idx="11">
                  <c:v>1499</c:v>
                </c:pt>
                <c:pt idx="12">
                  <c:v>1624</c:v>
                </c:pt>
                <c:pt idx="13">
                  <c:v>1749</c:v>
                </c:pt>
                <c:pt idx="14">
                  <c:v>1874</c:v>
                </c:pt>
                <c:pt idx="15">
                  <c:v>1999</c:v>
                </c:pt>
                <c:pt idx="16">
                  <c:v>2124</c:v>
                </c:pt>
                <c:pt idx="17">
                  <c:v>2249</c:v>
                </c:pt>
                <c:pt idx="18">
                  <c:v>2374</c:v>
                </c:pt>
                <c:pt idx="19">
                  <c:v>2499</c:v>
                </c:pt>
                <c:pt idx="20">
                  <c:v>2624</c:v>
                </c:pt>
                <c:pt idx="21">
                  <c:v>2749</c:v>
                </c:pt>
                <c:pt idx="22">
                  <c:v>2874</c:v>
                </c:pt>
                <c:pt idx="23">
                  <c:v>2999</c:v>
                </c:pt>
                <c:pt idx="24">
                  <c:v>3124</c:v>
                </c:pt>
                <c:pt idx="25">
                  <c:v>3249</c:v>
                </c:pt>
                <c:pt idx="26">
                  <c:v>3374</c:v>
                </c:pt>
                <c:pt idx="27">
                  <c:v>3499</c:v>
                </c:pt>
                <c:pt idx="28">
                  <c:v>3624</c:v>
                </c:pt>
                <c:pt idx="29">
                  <c:v>3749</c:v>
                </c:pt>
                <c:pt idx="30">
                  <c:v>3874</c:v>
                </c:pt>
                <c:pt idx="31">
                  <c:v>3999</c:v>
                </c:pt>
                <c:pt idx="32">
                  <c:v>4124</c:v>
                </c:pt>
                <c:pt idx="33">
                  <c:v>4249</c:v>
                </c:pt>
                <c:pt idx="34">
                  <c:v>4374</c:v>
                </c:pt>
                <c:pt idx="35">
                  <c:v>4499</c:v>
                </c:pt>
                <c:pt idx="36">
                  <c:v>4624</c:v>
                </c:pt>
                <c:pt idx="37">
                  <c:v>4749</c:v>
                </c:pt>
                <c:pt idx="38">
                  <c:v>4874</c:v>
                </c:pt>
                <c:pt idx="39">
                  <c:v>4999</c:v>
                </c:pt>
                <c:pt idx="40">
                  <c:v>5124</c:v>
                </c:pt>
                <c:pt idx="41">
                  <c:v>5249</c:v>
                </c:pt>
                <c:pt idx="42">
                  <c:v>5374</c:v>
                </c:pt>
                <c:pt idx="43">
                  <c:v>5499</c:v>
                </c:pt>
                <c:pt idx="44">
                  <c:v>5624</c:v>
                </c:pt>
                <c:pt idx="45">
                  <c:v>5749</c:v>
                </c:pt>
                <c:pt idx="46">
                  <c:v>5874</c:v>
                </c:pt>
                <c:pt idx="47">
                  <c:v>5999</c:v>
                </c:pt>
                <c:pt idx="48">
                  <c:v>6124</c:v>
                </c:pt>
                <c:pt idx="49">
                  <c:v>6249</c:v>
                </c:pt>
                <c:pt idx="50">
                  <c:v>6374</c:v>
                </c:pt>
                <c:pt idx="51">
                  <c:v>6499</c:v>
                </c:pt>
                <c:pt idx="52">
                  <c:v>6624</c:v>
                </c:pt>
                <c:pt idx="53">
                  <c:v>6749</c:v>
                </c:pt>
                <c:pt idx="54">
                  <c:v>6874</c:v>
                </c:pt>
                <c:pt idx="55">
                  <c:v>6999</c:v>
                </c:pt>
                <c:pt idx="56">
                  <c:v>7124</c:v>
                </c:pt>
                <c:pt idx="57">
                  <c:v>7249</c:v>
                </c:pt>
                <c:pt idx="58">
                  <c:v>7374</c:v>
                </c:pt>
                <c:pt idx="59">
                  <c:v>7499</c:v>
                </c:pt>
                <c:pt idx="60">
                  <c:v>7624</c:v>
                </c:pt>
                <c:pt idx="61">
                  <c:v>7749</c:v>
                </c:pt>
                <c:pt idx="62">
                  <c:v>7874</c:v>
                </c:pt>
                <c:pt idx="63">
                  <c:v>7999</c:v>
                </c:pt>
                <c:pt idx="64">
                  <c:v>8124</c:v>
                </c:pt>
                <c:pt idx="65">
                  <c:v>8249</c:v>
                </c:pt>
                <c:pt idx="66">
                  <c:v>8374</c:v>
                </c:pt>
                <c:pt idx="67">
                  <c:v>8499</c:v>
                </c:pt>
                <c:pt idx="68">
                  <c:v>8624</c:v>
                </c:pt>
                <c:pt idx="69">
                  <c:v>8749</c:v>
                </c:pt>
                <c:pt idx="70">
                  <c:v>8874</c:v>
                </c:pt>
                <c:pt idx="71">
                  <c:v>8999</c:v>
                </c:pt>
                <c:pt idx="72">
                  <c:v>9124</c:v>
                </c:pt>
                <c:pt idx="73">
                  <c:v>9249</c:v>
                </c:pt>
                <c:pt idx="74">
                  <c:v>9374</c:v>
                </c:pt>
                <c:pt idx="75">
                  <c:v>9499</c:v>
                </c:pt>
                <c:pt idx="76">
                  <c:v>9624</c:v>
                </c:pt>
                <c:pt idx="77">
                  <c:v>9749</c:v>
                </c:pt>
                <c:pt idx="78">
                  <c:v>9874</c:v>
                </c:pt>
                <c:pt idx="79">
                  <c:v>9999</c:v>
                </c:pt>
                <c:pt idx="80">
                  <c:v>10124</c:v>
                </c:pt>
                <c:pt idx="81">
                  <c:v>10249</c:v>
                </c:pt>
                <c:pt idx="82">
                  <c:v>10374</c:v>
                </c:pt>
                <c:pt idx="83">
                  <c:v>10499</c:v>
                </c:pt>
                <c:pt idx="84">
                  <c:v>10624</c:v>
                </c:pt>
                <c:pt idx="85">
                  <c:v>10749</c:v>
                </c:pt>
                <c:pt idx="86">
                  <c:v>10874</c:v>
                </c:pt>
                <c:pt idx="87">
                  <c:v>10999</c:v>
                </c:pt>
                <c:pt idx="88">
                  <c:v>11124</c:v>
                </c:pt>
                <c:pt idx="89">
                  <c:v>11249</c:v>
                </c:pt>
                <c:pt idx="90">
                  <c:v>11374</c:v>
                </c:pt>
                <c:pt idx="91">
                  <c:v>11499</c:v>
                </c:pt>
                <c:pt idx="92">
                  <c:v>11624</c:v>
                </c:pt>
                <c:pt idx="93">
                  <c:v>11749</c:v>
                </c:pt>
                <c:pt idx="94">
                  <c:v>11874</c:v>
                </c:pt>
                <c:pt idx="95">
                  <c:v>11999</c:v>
                </c:pt>
                <c:pt idx="96">
                  <c:v>12124</c:v>
                </c:pt>
                <c:pt idx="97">
                  <c:v>12249</c:v>
                </c:pt>
                <c:pt idx="98">
                  <c:v>12374</c:v>
                </c:pt>
                <c:pt idx="99">
                  <c:v>12499</c:v>
                </c:pt>
                <c:pt idx="100">
                  <c:v>12624</c:v>
                </c:pt>
                <c:pt idx="101">
                  <c:v>12749</c:v>
                </c:pt>
                <c:pt idx="102">
                  <c:v>12874</c:v>
                </c:pt>
                <c:pt idx="103">
                  <c:v>12999</c:v>
                </c:pt>
                <c:pt idx="104">
                  <c:v>13124</c:v>
                </c:pt>
                <c:pt idx="105">
                  <c:v>13249</c:v>
                </c:pt>
                <c:pt idx="106">
                  <c:v>13374</c:v>
                </c:pt>
                <c:pt idx="107">
                  <c:v>13499</c:v>
                </c:pt>
                <c:pt idx="108">
                  <c:v>13624</c:v>
                </c:pt>
                <c:pt idx="109">
                  <c:v>13749</c:v>
                </c:pt>
                <c:pt idx="110">
                  <c:v>13874</c:v>
                </c:pt>
                <c:pt idx="111">
                  <c:v>13999</c:v>
                </c:pt>
                <c:pt idx="112">
                  <c:v>14124</c:v>
                </c:pt>
                <c:pt idx="113">
                  <c:v>14249</c:v>
                </c:pt>
                <c:pt idx="114">
                  <c:v>14374</c:v>
                </c:pt>
                <c:pt idx="115">
                  <c:v>14499</c:v>
                </c:pt>
                <c:pt idx="116">
                  <c:v>14624</c:v>
                </c:pt>
                <c:pt idx="117">
                  <c:v>14749</c:v>
                </c:pt>
                <c:pt idx="118">
                  <c:v>14874</c:v>
                </c:pt>
                <c:pt idx="119">
                  <c:v>14999</c:v>
                </c:pt>
                <c:pt idx="120">
                  <c:v>15124</c:v>
                </c:pt>
                <c:pt idx="121">
                  <c:v>15249</c:v>
                </c:pt>
                <c:pt idx="122">
                  <c:v>15374</c:v>
                </c:pt>
                <c:pt idx="123">
                  <c:v>15499</c:v>
                </c:pt>
                <c:pt idx="124">
                  <c:v>15624</c:v>
                </c:pt>
                <c:pt idx="125">
                  <c:v>15749</c:v>
                </c:pt>
                <c:pt idx="126">
                  <c:v>15874</c:v>
                </c:pt>
                <c:pt idx="127">
                  <c:v>15999</c:v>
                </c:pt>
                <c:pt idx="128">
                  <c:v>16124</c:v>
                </c:pt>
                <c:pt idx="129">
                  <c:v>16249</c:v>
                </c:pt>
                <c:pt idx="130">
                  <c:v>16374</c:v>
                </c:pt>
                <c:pt idx="131">
                  <c:v>16499</c:v>
                </c:pt>
                <c:pt idx="132">
                  <c:v>16624</c:v>
                </c:pt>
                <c:pt idx="133">
                  <c:v>16749</c:v>
                </c:pt>
                <c:pt idx="134">
                  <c:v>16874</c:v>
                </c:pt>
                <c:pt idx="135">
                  <c:v>16999</c:v>
                </c:pt>
                <c:pt idx="136">
                  <c:v>17124</c:v>
                </c:pt>
                <c:pt idx="137">
                  <c:v>17249</c:v>
                </c:pt>
                <c:pt idx="138">
                  <c:v>17374</c:v>
                </c:pt>
                <c:pt idx="139">
                  <c:v>17499</c:v>
                </c:pt>
                <c:pt idx="140">
                  <c:v>17624</c:v>
                </c:pt>
                <c:pt idx="141">
                  <c:v>17749</c:v>
                </c:pt>
                <c:pt idx="142">
                  <c:v>17874</c:v>
                </c:pt>
                <c:pt idx="143">
                  <c:v>17999</c:v>
                </c:pt>
                <c:pt idx="144">
                  <c:v>18124</c:v>
                </c:pt>
                <c:pt idx="145">
                  <c:v>18249</c:v>
                </c:pt>
                <c:pt idx="146">
                  <c:v>18374</c:v>
                </c:pt>
                <c:pt idx="147">
                  <c:v>18499</c:v>
                </c:pt>
                <c:pt idx="148">
                  <c:v>18624</c:v>
                </c:pt>
                <c:pt idx="149">
                  <c:v>18749</c:v>
                </c:pt>
                <c:pt idx="150">
                  <c:v>18874</c:v>
                </c:pt>
                <c:pt idx="151">
                  <c:v>18999</c:v>
                </c:pt>
                <c:pt idx="152">
                  <c:v>19124</c:v>
                </c:pt>
                <c:pt idx="153">
                  <c:v>19249</c:v>
                </c:pt>
                <c:pt idx="154">
                  <c:v>19374</c:v>
                </c:pt>
                <c:pt idx="155">
                  <c:v>19499</c:v>
                </c:pt>
                <c:pt idx="156">
                  <c:v>19624</c:v>
                </c:pt>
                <c:pt idx="157">
                  <c:v>19749</c:v>
                </c:pt>
                <c:pt idx="158">
                  <c:v>19874</c:v>
                </c:pt>
                <c:pt idx="159">
                  <c:v>19999</c:v>
                </c:pt>
                <c:pt idx="160">
                  <c:v>20124</c:v>
                </c:pt>
                <c:pt idx="161">
                  <c:v>20249</c:v>
                </c:pt>
                <c:pt idx="162">
                  <c:v>20374</c:v>
                </c:pt>
                <c:pt idx="163">
                  <c:v>20499</c:v>
                </c:pt>
                <c:pt idx="164">
                  <c:v>20624</c:v>
                </c:pt>
                <c:pt idx="165">
                  <c:v>20749</c:v>
                </c:pt>
                <c:pt idx="166">
                  <c:v>20874</c:v>
                </c:pt>
                <c:pt idx="167">
                  <c:v>20999</c:v>
                </c:pt>
                <c:pt idx="168">
                  <c:v>21124</c:v>
                </c:pt>
                <c:pt idx="169">
                  <c:v>21249</c:v>
                </c:pt>
                <c:pt idx="170">
                  <c:v>21374</c:v>
                </c:pt>
                <c:pt idx="171">
                  <c:v>21499</c:v>
                </c:pt>
                <c:pt idx="172">
                  <c:v>21624</c:v>
                </c:pt>
                <c:pt idx="173">
                  <c:v>21749</c:v>
                </c:pt>
                <c:pt idx="174">
                  <c:v>21874</c:v>
                </c:pt>
                <c:pt idx="175">
                  <c:v>21999</c:v>
                </c:pt>
                <c:pt idx="176">
                  <c:v>22124</c:v>
                </c:pt>
                <c:pt idx="177">
                  <c:v>22249</c:v>
                </c:pt>
                <c:pt idx="178">
                  <c:v>22374</c:v>
                </c:pt>
                <c:pt idx="179">
                  <c:v>22499</c:v>
                </c:pt>
                <c:pt idx="180">
                  <c:v>22624</c:v>
                </c:pt>
                <c:pt idx="181">
                  <c:v>22749</c:v>
                </c:pt>
                <c:pt idx="182">
                  <c:v>22874</c:v>
                </c:pt>
                <c:pt idx="183">
                  <c:v>22999</c:v>
                </c:pt>
                <c:pt idx="184">
                  <c:v>23124</c:v>
                </c:pt>
                <c:pt idx="185">
                  <c:v>23249</c:v>
                </c:pt>
                <c:pt idx="186">
                  <c:v>23374</c:v>
                </c:pt>
                <c:pt idx="187">
                  <c:v>23499</c:v>
                </c:pt>
                <c:pt idx="188">
                  <c:v>23624</c:v>
                </c:pt>
                <c:pt idx="189">
                  <c:v>23749</c:v>
                </c:pt>
                <c:pt idx="190">
                  <c:v>23874</c:v>
                </c:pt>
                <c:pt idx="191">
                  <c:v>23999</c:v>
                </c:pt>
                <c:pt idx="192">
                  <c:v>24124</c:v>
                </c:pt>
                <c:pt idx="193">
                  <c:v>24249</c:v>
                </c:pt>
                <c:pt idx="194">
                  <c:v>24374</c:v>
                </c:pt>
                <c:pt idx="195">
                  <c:v>24499</c:v>
                </c:pt>
                <c:pt idx="196">
                  <c:v>24624</c:v>
                </c:pt>
                <c:pt idx="197">
                  <c:v>24749</c:v>
                </c:pt>
                <c:pt idx="198">
                  <c:v>24874</c:v>
                </c:pt>
                <c:pt idx="199">
                  <c:v>24999</c:v>
                </c:pt>
              </c:numCache>
            </c:numRef>
          </c:yVal>
          <c:smooth val="0"/>
          <c:extLst>
            <c:ext xmlns:c16="http://schemas.microsoft.com/office/drawing/2014/chart" uri="{C3380CC4-5D6E-409C-BE32-E72D297353CC}">
              <c16:uniqueId val="{00000004-E14F-42B5-B88E-8E109CAAFFA3}"/>
            </c:ext>
          </c:extLst>
        </c:ser>
        <c:dLbls>
          <c:showLegendKey val="0"/>
          <c:showVal val="0"/>
          <c:showCatName val="0"/>
          <c:showSerName val="0"/>
          <c:showPercent val="0"/>
          <c:showBubbleSize val="0"/>
        </c:dLbls>
        <c:axId val="142884560"/>
        <c:axId val="142883312"/>
      </c:scatterChart>
      <c:valAx>
        <c:axId val="142884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3312"/>
        <c:crosses val="autoZero"/>
        <c:crossBetween val="midCat"/>
      </c:valAx>
      <c:valAx>
        <c:axId val="14288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884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Unsorted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Insertion Sort</c:v>
          </c:tx>
          <c:spPr>
            <a:ln w="19050" cap="rnd">
              <a:solidFill>
                <a:srgbClr val="FFC000"/>
              </a:solidFill>
              <a:round/>
            </a:ln>
            <a:effectLst/>
          </c:spPr>
          <c:marker>
            <c:symbol val="none"/>
          </c:marker>
          <c:xVal>
            <c:numRef>
              <c:f>InsertionSortUNSORTED!$D$2:$D$201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InsertionSortUNSORTED!$E$2:$E$201</c:f>
              <c:numCache>
                <c:formatCode>General</c:formatCode>
                <c:ptCount val="200"/>
                <c:pt idx="0">
                  <c:v>63908</c:v>
                </c:pt>
                <c:pt idx="1">
                  <c:v>245435</c:v>
                </c:pt>
                <c:pt idx="2">
                  <c:v>545616</c:v>
                </c:pt>
                <c:pt idx="3">
                  <c:v>1008657</c:v>
                </c:pt>
                <c:pt idx="4">
                  <c:v>1562325</c:v>
                </c:pt>
                <c:pt idx="5">
                  <c:v>2241641</c:v>
                </c:pt>
                <c:pt idx="6">
                  <c:v>3085840</c:v>
                </c:pt>
                <c:pt idx="7">
                  <c:v>3993575</c:v>
                </c:pt>
                <c:pt idx="8">
                  <c:v>5081009</c:v>
                </c:pt>
                <c:pt idx="9">
                  <c:v>6342769</c:v>
                </c:pt>
                <c:pt idx="10">
                  <c:v>7502779</c:v>
                </c:pt>
                <c:pt idx="11">
                  <c:v>9101932</c:v>
                </c:pt>
                <c:pt idx="12">
                  <c:v>10458628</c:v>
                </c:pt>
                <c:pt idx="13">
                  <c:v>12338427</c:v>
                </c:pt>
                <c:pt idx="14">
                  <c:v>14230916</c:v>
                </c:pt>
                <c:pt idx="15">
                  <c:v>15954043</c:v>
                </c:pt>
                <c:pt idx="16">
                  <c:v>17723942</c:v>
                </c:pt>
                <c:pt idx="17">
                  <c:v>20043408</c:v>
                </c:pt>
                <c:pt idx="18">
                  <c:v>22720154</c:v>
                </c:pt>
                <c:pt idx="19">
                  <c:v>24869684</c:v>
                </c:pt>
                <c:pt idx="20">
                  <c:v>27372016</c:v>
                </c:pt>
                <c:pt idx="21">
                  <c:v>30696691</c:v>
                </c:pt>
                <c:pt idx="22">
                  <c:v>33131962</c:v>
                </c:pt>
                <c:pt idx="23">
                  <c:v>36245675</c:v>
                </c:pt>
                <c:pt idx="24">
                  <c:v>39121922</c:v>
                </c:pt>
                <c:pt idx="25">
                  <c:v>42242925</c:v>
                </c:pt>
                <c:pt idx="26">
                  <c:v>45689325</c:v>
                </c:pt>
                <c:pt idx="27">
                  <c:v>48381767</c:v>
                </c:pt>
                <c:pt idx="28">
                  <c:v>52359815</c:v>
                </c:pt>
                <c:pt idx="29">
                  <c:v>56248037</c:v>
                </c:pt>
                <c:pt idx="30">
                  <c:v>59868263</c:v>
                </c:pt>
                <c:pt idx="31">
                  <c:v>64504169</c:v>
                </c:pt>
                <c:pt idx="32">
                  <c:v>67878663</c:v>
                </c:pt>
                <c:pt idx="33">
                  <c:v>72560278</c:v>
                </c:pt>
                <c:pt idx="34">
                  <c:v>76645000</c:v>
                </c:pt>
                <c:pt idx="35">
                  <c:v>80240789</c:v>
                </c:pt>
                <c:pt idx="36">
                  <c:v>86219443</c:v>
                </c:pt>
                <c:pt idx="37">
                  <c:v>90339540</c:v>
                </c:pt>
                <c:pt idx="38">
                  <c:v>95111828</c:v>
                </c:pt>
                <c:pt idx="39">
                  <c:v>99812742</c:v>
                </c:pt>
                <c:pt idx="40">
                  <c:v>105657795</c:v>
                </c:pt>
                <c:pt idx="41">
                  <c:v>110537065</c:v>
                </c:pt>
                <c:pt idx="42">
                  <c:v>115007715</c:v>
                </c:pt>
                <c:pt idx="43">
                  <c:v>121671308</c:v>
                </c:pt>
                <c:pt idx="44">
                  <c:v>126680528</c:v>
                </c:pt>
                <c:pt idx="45">
                  <c:v>131130885</c:v>
                </c:pt>
                <c:pt idx="46">
                  <c:v>136999244</c:v>
                </c:pt>
                <c:pt idx="47">
                  <c:v>142992938</c:v>
                </c:pt>
                <c:pt idx="48">
                  <c:v>148897410</c:v>
                </c:pt>
                <c:pt idx="49">
                  <c:v>155940852</c:v>
                </c:pt>
                <c:pt idx="50">
                  <c:v>162277933</c:v>
                </c:pt>
                <c:pt idx="51">
                  <c:v>167633792</c:v>
                </c:pt>
                <c:pt idx="52">
                  <c:v>175985159</c:v>
                </c:pt>
                <c:pt idx="53">
                  <c:v>182585720</c:v>
                </c:pt>
                <c:pt idx="54">
                  <c:v>189437352</c:v>
                </c:pt>
                <c:pt idx="55">
                  <c:v>195846410</c:v>
                </c:pt>
                <c:pt idx="56">
                  <c:v>201895402</c:v>
                </c:pt>
                <c:pt idx="57">
                  <c:v>209357040</c:v>
                </c:pt>
                <c:pt idx="58">
                  <c:v>216599730</c:v>
                </c:pt>
                <c:pt idx="59">
                  <c:v>224142429</c:v>
                </c:pt>
                <c:pt idx="60">
                  <c:v>232460283</c:v>
                </c:pt>
                <c:pt idx="61">
                  <c:v>240624095</c:v>
                </c:pt>
                <c:pt idx="62">
                  <c:v>250002341</c:v>
                </c:pt>
                <c:pt idx="63">
                  <c:v>254448224</c:v>
                </c:pt>
                <c:pt idx="64">
                  <c:v>265147672</c:v>
                </c:pt>
                <c:pt idx="65">
                  <c:v>274425781</c:v>
                </c:pt>
                <c:pt idx="66">
                  <c:v>280019815</c:v>
                </c:pt>
                <c:pt idx="67">
                  <c:v>288077209</c:v>
                </c:pt>
                <c:pt idx="68">
                  <c:v>299311247</c:v>
                </c:pt>
                <c:pt idx="69">
                  <c:v>307390486</c:v>
                </c:pt>
                <c:pt idx="70">
                  <c:v>314013862</c:v>
                </c:pt>
                <c:pt idx="71">
                  <c:v>324899922</c:v>
                </c:pt>
                <c:pt idx="72">
                  <c:v>331124867</c:v>
                </c:pt>
                <c:pt idx="73">
                  <c:v>341853260</c:v>
                </c:pt>
                <c:pt idx="74">
                  <c:v>352769713</c:v>
                </c:pt>
                <c:pt idx="75">
                  <c:v>360444645</c:v>
                </c:pt>
                <c:pt idx="76">
                  <c:v>368528760</c:v>
                </c:pt>
                <c:pt idx="77">
                  <c:v>379963448</c:v>
                </c:pt>
                <c:pt idx="78">
                  <c:v>392214871</c:v>
                </c:pt>
                <c:pt idx="79">
                  <c:v>401355971</c:v>
                </c:pt>
                <c:pt idx="80">
                  <c:v>409833571</c:v>
                </c:pt>
                <c:pt idx="81">
                  <c:v>420741653</c:v>
                </c:pt>
                <c:pt idx="82">
                  <c:v>428691712</c:v>
                </c:pt>
                <c:pt idx="83">
                  <c:v>440009883</c:v>
                </c:pt>
                <c:pt idx="84">
                  <c:v>451018670</c:v>
                </c:pt>
                <c:pt idx="85">
                  <c:v>462597804</c:v>
                </c:pt>
                <c:pt idx="86">
                  <c:v>470823016</c:v>
                </c:pt>
                <c:pt idx="87">
                  <c:v>482027346</c:v>
                </c:pt>
                <c:pt idx="88">
                  <c:v>494737986</c:v>
                </c:pt>
                <c:pt idx="89">
                  <c:v>506805561</c:v>
                </c:pt>
                <c:pt idx="90">
                  <c:v>519658793</c:v>
                </c:pt>
                <c:pt idx="91">
                  <c:v>532234477</c:v>
                </c:pt>
                <c:pt idx="92">
                  <c:v>541823396</c:v>
                </c:pt>
                <c:pt idx="93">
                  <c:v>551031313</c:v>
                </c:pt>
                <c:pt idx="94">
                  <c:v>564580829</c:v>
                </c:pt>
                <c:pt idx="95">
                  <c:v>577554355</c:v>
                </c:pt>
                <c:pt idx="96">
                  <c:v>588967387</c:v>
                </c:pt>
                <c:pt idx="97">
                  <c:v>598619982</c:v>
                </c:pt>
                <c:pt idx="98">
                  <c:v>614916649</c:v>
                </c:pt>
                <c:pt idx="99">
                  <c:v>628749433</c:v>
                </c:pt>
                <c:pt idx="100">
                  <c:v>636467922</c:v>
                </c:pt>
                <c:pt idx="101">
                  <c:v>652433401</c:v>
                </c:pt>
                <c:pt idx="102">
                  <c:v>662360937</c:v>
                </c:pt>
                <c:pt idx="103">
                  <c:v>673296661</c:v>
                </c:pt>
                <c:pt idx="104">
                  <c:v>687575729</c:v>
                </c:pt>
                <c:pt idx="105">
                  <c:v>699473264</c:v>
                </c:pt>
                <c:pt idx="106">
                  <c:v>716628727</c:v>
                </c:pt>
                <c:pt idx="107">
                  <c:v>732091803</c:v>
                </c:pt>
                <c:pt idx="108">
                  <c:v>741083012</c:v>
                </c:pt>
                <c:pt idx="109">
                  <c:v>756406539</c:v>
                </c:pt>
                <c:pt idx="110">
                  <c:v>768826844</c:v>
                </c:pt>
                <c:pt idx="111">
                  <c:v>784216476</c:v>
                </c:pt>
                <c:pt idx="112">
                  <c:v>794517537</c:v>
                </c:pt>
                <c:pt idx="113">
                  <c:v>812002549</c:v>
                </c:pt>
                <c:pt idx="114">
                  <c:v>829758822</c:v>
                </c:pt>
                <c:pt idx="115">
                  <c:v>845650926</c:v>
                </c:pt>
                <c:pt idx="116">
                  <c:v>858616115</c:v>
                </c:pt>
                <c:pt idx="117">
                  <c:v>871071366</c:v>
                </c:pt>
                <c:pt idx="118">
                  <c:v>887155524</c:v>
                </c:pt>
                <c:pt idx="119">
                  <c:v>901728542</c:v>
                </c:pt>
                <c:pt idx="120">
                  <c:v>913340521</c:v>
                </c:pt>
                <c:pt idx="121">
                  <c:v>929868491</c:v>
                </c:pt>
                <c:pt idx="122">
                  <c:v>945018984</c:v>
                </c:pt>
                <c:pt idx="123">
                  <c:v>958832466</c:v>
                </c:pt>
                <c:pt idx="124">
                  <c:v>976248309</c:v>
                </c:pt>
                <c:pt idx="125">
                  <c:v>992195937</c:v>
                </c:pt>
                <c:pt idx="126">
                  <c:v>1005447231</c:v>
                </c:pt>
                <c:pt idx="127">
                  <c:v>1024021485</c:v>
                </c:pt>
                <c:pt idx="128">
                  <c:v>1036610626</c:v>
                </c:pt>
                <c:pt idx="129">
                  <c:v>1054094062</c:v>
                </c:pt>
                <c:pt idx="130">
                  <c:v>1074616926</c:v>
                </c:pt>
                <c:pt idx="131">
                  <c:v>1093407787</c:v>
                </c:pt>
                <c:pt idx="132">
                  <c:v>1108674840</c:v>
                </c:pt>
                <c:pt idx="133">
                  <c:v>1118855104</c:v>
                </c:pt>
                <c:pt idx="134">
                  <c:v>1143412708</c:v>
                </c:pt>
                <c:pt idx="135">
                  <c:v>1156766402</c:v>
                </c:pt>
                <c:pt idx="136">
                  <c:v>1170921562</c:v>
                </c:pt>
                <c:pt idx="137">
                  <c:v>1188663688</c:v>
                </c:pt>
                <c:pt idx="138">
                  <c:v>1208199387</c:v>
                </c:pt>
                <c:pt idx="139">
                  <c:v>1226171770</c:v>
                </c:pt>
                <c:pt idx="140">
                  <c:v>1242045859</c:v>
                </c:pt>
                <c:pt idx="141">
                  <c:v>1260358556</c:v>
                </c:pt>
                <c:pt idx="142">
                  <c:v>1281125859</c:v>
                </c:pt>
                <c:pt idx="143">
                  <c:v>1299351058</c:v>
                </c:pt>
                <c:pt idx="144">
                  <c:v>1312787216</c:v>
                </c:pt>
                <c:pt idx="145">
                  <c:v>1335845912</c:v>
                </c:pt>
                <c:pt idx="146">
                  <c:v>1352006730</c:v>
                </c:pt>
                <c:pt idx="147">
                  <c:v>1364521966</c:v>
                </c:pt>
                <c:pt idx="148">
                  <c:v>1387685105</c:v>
                </c:pt>
                <c:pt idx="149">
                  <c:v>1404487508</c:v>
                </c:pt>
                <c:pt idx="150">
                  <c:v>1419568168</c:v>
                </c:pt>
                <c:pt idx="151">
                  <c:v>1444174520</c:v>
                </c:pt>
                <c:pt idx="152">
                  <c:v>1466864789</c:v>
                </c:pt>
                <c:pt idx="153">
                  <c:v>1480896641</c:v>
                </c:pt>
                <c:pt idx="154">
                  <c:v>1499305392</c:v>
                </c:pt>
                <c:pt idx="155">
                  <c:v>1516248875</c:v>
                </c:pt>
                <c:pt idx="156">
                  <c:v>1534709477</c:v>
                </c:pt>
                <c:pt idx="157">
                  <c:v>1563164035</c:v>
                </c:pt>
                <c:pt idx="158">
                  <c:v>1579966933</c:v>
                </c:pt>
                <c:pt idx="159">
                  <c:v>1602825878</c:v>
                </c:pt>
                <c:pt idx="160">
                  <c:v>1615147032</c:v>
                </c:pt>
                <c:pt idx="161">
                  <c:v>1635090709</c:v>
                </c:pt>
                <c:pt idx="162">
                  <c:v>1662200510</c:v>
                </c:pt>
                <c:pt idx="163">
                  <c:v>1681242145</c:v>
                </c:pt>
                <c:pt idx="164">
                  <c:v>1699513275</c:v>
                </c:pt>
                <c:pt idx="165">
                  <c:v>1721293472</c:v>
                </c:pt>
                <c:pt idx="166">
                  <c:v>1748451535</c:v>
                </c:pt>
                <c:pt idx="167">
                  <c:v>1760095596</c:v>
                </c:pt>
                <c:pt idx="168">
                  <c:v>1787778285</c:v>
                </c:pt>
                <c:pt idx="169">
                  <c:v>1805809715</c:v>
                </c:pt>
                <c:pt idx="170">
                  <c:v>1824881199</c:v>
                </c:pt>
                <c:pt idx="171">
                  <c:v>1848212201</c:v>
                </c:pt>
                <c:pt idx="172">
                  <c:v>1867706308</c:v>
                </c:pt>
                <c:pt idx="173">
                  <c:v>1895555230</c:v>
                </c:pt>
                <c:pt idx="174">
                  <c:v>1916734017</c:v>
                </c:pt>
                <c:pt idx="175">
                  <c:v>1931125828</c:v>
                </c:pt>
                <c:pt idx="176">
                  <c:v>1951837449</c:v>
                </c:pt>
                <c:pt idx="177">
                  <c:v>1977597154</c:v>
                </c:pt>
                <c:pt idx="178">
                  <c:v>2000675633</c:v>
                </c:pt>
                <c:pt idx="179">
                  <c:v>2021856860</c:v>
                </c:pt>
                <c:pt idx="180">
                  <c:v>2051215557</c:v>
                </c:pt>
                <c:pt idx="181">
                  <c:v>2067696239</c:v>
                </c:pt>
                <c:pt idx="182">
                  <c:v>2087716675</c:v>
                </c:pt>
                <c:pt idx="183">
                  <c:v>2118485476</c:v>
                </c:pt>
                <c:pt idx="184">
                  <c:v>2139588875</c:v>
                </c:pt>
                <c:pt idx="185">
                  <c:v>2155297283</c:v>
                </c:pt>
                <c:pt idx="186">
                  <c:v>2188259882</c:v>
                </c:pt>
                <c:pt idx="187">
                  <c:v>2200247084</c:v>
                </c:pt>
                <c:pt idx="188">
                  <c:v>2233944604</c:v>
                </c:pt>
                <c:pt idx="189">
                  <c:v>2256686269</c:v>
                </c:pt>
                <c:pt idx="190">
                  <c:v>2286339193</c:v>
                </c:pt>
                <c:pt idx="191">
                  <c:v>2309923976</c:v>
                </c:pt>
                <c:pt idx="192">
                  <c:v>2329421816</c:v>
                </c:pt>
                <c:pt idx="193">
                  <c:v>2342576295</c:v>
                </c:pt>
                <c:pt idx="194">
                  <c:v>2376370272</c:v>
                </c:pt>
                <c:pt idx="195">
                  <c:v>2390200063</c:v>
                </c:pt>
                <c:pt idx="196">
                  <c:v>2422384688</c:v>
                </c:pt>
                <c:pt idx="197">
                  <c:v>2455484688</c:v>
                </c:pt>
                <c:pt idx="198">
                  <c:v>2478699465</c:v>
                </c:pt>
                <c:pt idx="199">
                  <c:v>2500682566</c:v>
                </c:pt>
              </c:numCache>
            </c:numRef>
          </c:yVal>
          <c:smooth val="0"/>
          <c:extLst>
            <c:ext xmlns:c16="http://schemas.microsoft.com/office/drawing/2014/chart" uri="{C3380CC4-5D6E-409C-BE32-E72D297353CC}">
              <c16:uniqueId val="{00000000-EFD7-4A9C-B7DE-37F8CF4211A3}"/>
            </c:ext>
          </c:extLst>
        </c:ser>
        <c:ser>
          <c:idx val="2"/>
          <c:order val="1"/>
          <c:tx>
            <c:v>Quick Sort</c:v>
          </c:tx>
          <c:spPr>
            <a:ln w="19050" cap="rnd">
              <a:solidFill>
                <a:schemeClr val="accent2"/>
              </a:solidFill>
              <a:round/>
            </a:ln>
            <a:effectLst/>
          </c:spPr>
          <c:marker>
            <c:symbol val="none"/>
          </c:marker>
          <c:xVal>
            <c:numRef>
              <c:f>QuickSortUNSORTED!$D$2:$D$201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QuickSortUNSORTED!$E$2:$E$201</c:f>
              <c:numCache>
                <c:formatCode>General</c:formatCode>
                <c:ptCount val="200"/>
                <c:pt idx="0">
                  <c:v>40498</c:v>
                </c:pt>
                <c:pt idx="1">
                  <c:v>103501</c:v>
                </c:pt>
                <c:pt idx="2">
                  <c:v>179111</c:v>
                </c:pt>
                <c:pt idx="3">
                  <c:v>267283</c:v>
                </c:pt>
                <c:pt idx="4">
                  <c:v>368196</c:v>
                </c:pt>
                <c:pt idx="5">
                  <c:v>481652</c:v>
                </c:pt>
                <c:pt idx="6">
                  <c:v>607642</c:v>
                </c:pt>
                <c:pt idx="7">
                  <c:v>746168</c:v>
                </c:pt>
                <c:pt idx="8">
                  <c:v>897374</c:v>
                </c:pt>
                <c:pt idx="9">
                  <c:v>1061310</c:v>
                </c:pt>
                <c:pt idx="10">
                  <c:v>1238152</c:v>
                </c:pt>
                <c:pt idx="11">
                  <c:v>1427267</c:v>
                </c:pt>
                <c:pt idx="12">
                  <c:v>1628950</c:v>
                </c:pt>
                <c:pt idx="13">
                  <c:v>1843088</c:v>
                </c:pt>
                <c:pt idx="14">
                  <c:v>2069989</c:v>
                </c:pt>
                <c:pt idx="15">
                  <c:v>2309381</c:v>
                </c:pt>
                <c:pt idx="16">
                  <c:v>2561319</c:v>
                </c:pt>
                <c:pt idx="17">
                  <c:v>2826074</c:v>
                </c:pt>
                <c:pt idx="18">
                  <c:v>3103664</c:v>
                </c:pt>
                <c:pt idx="19">
                  <c:v>3393831</c:v>
                </c:pt>
                <c:pt idx="20">
                  <c:v>3696840</c:v>
                </c:pt>
                <c:pt idx="21">
                  <c:v>4012712</c:v>
                </c:pt>
                <c:pt idx="22">
                  <c:v>4340882</c:v>
                </c:pt>
                <c:pt idx="23">
                  <c:v>4681391</c:v>
                </c:pt>
                <c:pt idx="24">
                  <c:v>5034286</c:v>
                </c:pt>
                <c:pt idx="25">
                  <c:v>5399877</c:v>
                </c:pt>
                <c:pt idx="26">
                  <c:v>5778253</c:v>
                </c:pt>
                <c:pt idx="27">
                  <c:v>6168827</c:v>
                </c:pt>
                <c:pt idx="28">
                  <c:v>6571756</c:v>
                </c:pt>
                <c:pt idx="29">
                  <c:v>6987734</c:v>
                </c:pt>
                <c:pt idx="30">
                  <c:v>7415757</c:v>
                </c:pt>
                <c:pt idx="31">
                  <c:v>7856656</c:v>
                </c:pt>
                <c:pt idx="32">
                  <c:v>8309717</c:v>
                </c:pt>
                <c:pt idx="33">
                  <c:v>8775686</c:v>
                </c:pt>
                <c:pt idx="34">
                  <c:v>9254329</c:v>
                </c:pt>
                <c:pt idx="35">
                  <c:v>9745868</c:v>
                </c:pt>
                <c:pt idx="36">
                  <c:v>10249852</c:v>
                </c:pt>
                <c:pt idx="37">
                  <c:v>10767203</c:v>
                </c:pt>
                <c:pt idx="38">
                  <c:v>11297152</c:v>
                </c:pt>
                <c:pt idx="39">
                  <c:v>11839612</c:v>
                </c:pt>
                <c:pt idx="40">
                  <c:v>12394490</c:v>
                </c:pt>
                <c:pt idx="41">
                  <c:v>12962317</c:v>
                </c:pt>
                <c:pt idx="42">
                  <c:v>13543410</c:v>
                </c:pt>
                <c:pt idx="43">
                  <c:v>14137275</c:v>
                </c:pt>
                <c:pt idx="44">
                  <c:v>14743328</c:v>
                </c:pt>
                <c:pt idx="45">
                  <c:v>15361792</c:v>
                </c:pt>
                <c:pt idx="46">
                  <c:v>15992437</c:v>
                </c:pt>
                <c:pt idx="47">
                  <c:v>16635178</c:v>
                </c:pt>
                <c:pt idx="48">
                  <c:v>17290307</c:v>
                </c:pt>
                <c:pt idx="49">
                  <c:v>17958116</c:v>
                </c:pt>
                <c:pt idx="50">
                  <c:v>18638551</c:v>
                </c:pt>
                <c:pt idx="51">
                  <c:v>19331808</c:v>
                </c:pt>
                <c:pt idx="52">
                  <c:v>20038000</c:v>
                </c:pt>
                <c:pt idx="53">
                  <c:v>20756998</c:v>
                </c:pt>
                <c:pt idx="54">
                  <c:v>21488411</c:v>
                </c:pt>
                <c:pt idx="55">
                  <c:v>22231785</c:v>
                </c:pt>
                <c:pt idx="56">
                  <c:v>22987237</c:v>
                </c:pt>
                <c:pt idx="57">
                  <c:v>23755329</c:v>
                </c:pt>
                <c:pt idx="58">
                  <c:v>24536264</c:v>
                </c:pt>
                <c:pt idx="59">
                  <c:v>25330363</c:v>
                </c:pt>
                <c:pt idx="60">
                  <c:v>26136142</c:v>
                </c:pt>
                <c:pt idx="61">
                  <c:v>26954372</c:v>
                </c:pt>
                <c:pt idx="62">
                  <c:v>27785510</c:v>
                </c:pt>
                <c:pt idx="63">
                  <c:v>28629457</c:v>
                </c:pt>
                <c:pt idx="64">
                  <c:v>29485143</c:v>
                </c:pt>
                <c:pt idx="65">
                  <c:v>30353565</c:v>
                </c:pt>
                <c:pt idx="66">
                  <c:v>31235457</c:v>
                </c:pt>
                <c:pt idx="67">
                  <c:v>32129844</c:v>
                </c:pt>
                <c:pt idx="68">
                  <c:v>33036790</c:v>
                </c:pt>
                <c:pt idx="69">
                  <c:v>33956073</c:v>
                </c:pt>
                <c:pt idx="70">
                  <c:v>34889125</c:v>
                </c:pt>
                <c:pt idx="71">
                  <c:v>35834444</c:v>
                </c:pt>
                <c:pt idx="72">
                  <c:v>36792064</c:v>
                </c:pt>
                <c:pt idx="73">
                  <c:v>37762236</c:v>
                </c:pt>
                <c:pt idx="74">
                  <c:v>38745872</c:v>
                </c:pt>
                <c:pt idx="75">
                  <c:v>39742819</c:v>
                </c:pt>
                <c:pt idx="76">
                  <c:v>40752641</c:v>
                </c:pt>
                <c:pt idx="77">
                  <c:v>41774864</c:v>
                </c:pt>
                <c:pt idx="78">
                  <c:v>42809410</c:v>
                </c:pt>
                <c:pt idx="79">
                  <c:v>43856691</c:v>
                </c:pt>
                <c:pt idx="80">
                  <c:v>44916488</c:v>
                </c:pt>
                <c:pt idx="81">
                  <c:v>45988821</c:v>
                </c:pt>
                <c:pt idx="82">
                  <c:v>47074209</c:v>
                </c:pt>
                <c:pt idx="83">
                  <c:v>48172620</c:v>
                </c:pt>
                <c:pt idx="84">
                  <c:v>49283909</c:v>
                </c:pt>
                <c:pt idx="85">
                  <c:v>50408128</c:v>
                </c:pt>
                <c:pt idx="86">
                  <c:v>51545436</c:v>
                </c:pt>
                <c:pt idx="87">
                  <c:v>52695123</c:v>
                </c:pt>
                <c:pt idx="88">
                  <c:v>53857210</c:v>
                </c:pt>
                <c:pt idx="89">
                  <c:v>55031725</c:v>
                </c:pt>
                <c:pt idx="90">
                  <c:v>56218440</c:v>
                </c:pt>
                <c:pt idx="91">
                  <c:v>57417320</c:v>
                </c:pt>
                <c:pt idx="92">
                  <c:v>58628493</c:v>
                </c:pt>
                <c:pt idx="93">
                  <c:v>59852168</c:v>
                </c:pt>
                <c:pt idx="94">
                  <c:v>61088008</c:v>
                </c:pt>
                <c:pt idx="95">
                  <c:v>62335904</c:v>
                </c:pt>
                <c:pt idx="96">
                  <c:v>63596113</c:v>
                </c:pt>
                <c:pt idx="97">
                  <c:v>64868582</c:v>
                </c:pt>
                <c:pt idx="98">
                  <c:v>66153561</c:v>
                </c:pt>
                <c:pt idx="99">
                  <c:v>67451352</c:v>
                </c:pt>
                <c:pt idx="100">
                  <c:v>68762072</c:v>
                </c:pt>
                <c:pt idx="101">
                  <c:v>70085555</c:v>
                </c:pt>
                <c:pt idx="102">
                  <c:v>71421777</c:v>
                </c:pt>
                <c:pt idx="103">
                  <c:v>72770849</c:v>
                </c:pt>
                <c:pt idx="104">
                  <c:v>74132652</c:v>
                </c:pt>
                <c:pt idx="105">
                  <c:v>75507033</c:v>
                </c:pt>
                <c:pt idx="106">
                  <c:v>76894087</c:v>
                </c:pt>
                <c:pt idx="107">
                  <c:v>78293932</c:v>
                </c:pt>
                <c:pt idx="108">
                  <c:v>79706437</c:v>
                </c:pt>
                <c:pt idx="109">
                  <c:v>81130962</c:v>
                </c:pt>
                <c:pt idx="110">
                  <c:v>82567617</c:v>
                </c:pt>
                <c:pt idx="111">
                  <c:v>84016336</c:v>
                </c:pt>
                <c:pt idx="112">
                  <c:v>85477024</c:v>
                </c:pt>
                <c:pt idx="113">
                  <c:v>86949712</c:v>
                </c:pt>
                <c:pt idx="114">
                  <c:v>88434794</c:v>
                </c:pt>
                <c:pt idx="115">
                  <c:v>89933143</c:v>
                </c:pt>
                <c:pt idx="116">
                  <c:v>91444580</c:v>
                </c:pt>
                <c:pt idx="117">
                  <c:v>92968801</c:v>
                </c:pt>
                <c:pt idx="118">
                  <c:v>94505799</c:v>
                </c:pt>
                <c:pt idx="119">
                  <c:v>96056018</c:v>
                </c:pt>
                <c:pt idx="120">
                  <c:v>97618374</c:v>
                </c:pt>
                <c:pt idx="121">
                  <c:v>99192217</c:v>
                </c:pt>
                <c:pt idx="122">
                  <c:v>100777659</c:v>
                </c:pt>
                <c:pt idx="123">
                  <c:v>102376696</c:v>
                </c:pt>
                <c:pt idx="124">
                  <c:v>103989202</c:v>
                </c:pt>
                <c:pt idx="125">
                  <c:v>105614195</c:v>
                </c:pt>
                <c:pt idx="126">
                  <c:v>107249735</c:v>
                </c:pt>
                <c:pt idx="127">
                  <c:v>108899849</c:v>
                </c:pt>
                <c:pt idx="128">
                  <c:v>110560631</c:v>
                </c:pt>
                <c:pt idx="129">
                  <c:v>112233932</c:v>
                </c:pt>
                <c:pt idx="130">
                  <c:v>113920383</c:v>
                </c:pt>
                <c:pt idx="131">
                  <c:v>115619290</c:v>
                </c:pt>
                <c:pt idx="132">
                  <c:v>117330440</c:v>
                </c:pt>
                <c:pt idx="133">
                  <c:v>119056262</c:v>
                </c:pt>
                <c:pt idx="134">
                  <c:v>120793043</c:v>
                </c:pt>
                <c:pt idx="135">
                  <c:v>122544136</c:v>
                </c:pt>
                <c:pt idx="136">
                  <c:v>124308558</c:v>
                </c:pt>
                <c:pt idx="137">
                  <c:v>126084338</c:v>
                </c:pt>
                <c:pt idx="138">
                  <c:v>127872023</c:v>
                </c:pt>
                <c:pt idx="139">
                  <c:v>129673381</c:v>
                </c:pt>
                <c:pt idx="140">
                  <c:v>131488629</c:v>
                </c:pt>
                <c:pt idx="141">
                  <c:v>133317447</c:v>
                </c:pt>
                <c:pt idx="142">
                  <c:v>135158340</c:v>
                </c:pt>
                <c:pt idx="143">
                  <c:v>137011573</c:v>
                </c:pt>
                <c:pt idx="144">
                  <c:v>138876927</c:v>
                </c:pt>
                <c:pt idx="145">
                  <c:v>140754389</c:v>
                </c:pt>
                <c:pt idx="146">
                  <c:v>142644229</c:v>
                </c:pt>
                <c:pt idx="147">
                  <c:v>144546842</c:v>
                </c:pt>
                <c:pt idx="148">
                  <c:v>146462638</c:v>
                </c:pt>
                <c:pt idx="149">
                  <c:v>148391466</c:v>
                </c:pt>
                <c:pt idx="150">
                  <c:v>150333726</c:v>
                </c:pt>
                <c:pt idx="151">
                  <c:v>152289559</c:v>
                </c:pt>
                <c:pt idx="152">
                  <c:v>154258414</c:v>
                </c:pt>
                <c:pt idx="153">
                  <c:v>156239757</c:v>
                </c:pt>
                <c:pt idx="154">
                  <c:v>158233980</c:v>
                </c:pt>
                <c:pt idx="155">
                  <c:v>160240461</c:v>
                </c:pt>
                <c:pt idx="156">
                  <c:v>162259320</c:v>
                </c:pt>
                <c:pt idx="157">
                  <c:v>164290780</c:v>
                </c:pt>
                <c:pt idx="158">
                  <c:v>166334593</c:v>
                </c:pt>
                <c:pt idx="159">
                  <c:v>168391225</c:v>
                </c:pt>
                <c:pt idx="160">
                  <c:v>170460320</c:v>
                </c:pt>
                <c:pt idx="161">
                  <c:v>172541922</c:v>
                </c:pt>
                <c:pt idx="162">
                  <c:v>174636127</c:v>
                </c:pt>
                <c:pt idx="163">
                  <c:v>176742949</c:v>
                </c:pt>
                <c:pt idx="164">
                  <c:v>178862769</c:v>
                </c:pt>
                <c:pt idx="165">
                  <c:v>180995157</c:v>
                </c:pt>
                <c:pt idx="166">
                  <c:v>183140552</c:v>
                </c:pt>
                <c:pt idx="167">
                  <c:v>185299301</c:v>
                </c:pt>
                <c:pt idx="168">
                  <c:v>187470959</c:v>
                </c:pt>
                <c:pt idx="169">
                  <c:v>189655754</c:v>
                </c:pt>
                <c:pt idx="170">
                  <c:v>191853645</c:v>
                </c:pt>
                <c:pt idx="171">
                  <c:v>194064443</c:v>
                </c:pt>
                <c:pt idx="172">
                  <c:v>196288599</c:v>
                </c:pt>
                <c:pt idx="173">
                  <c:v>198525601</c:v>
                </c:pt>
                <c:pt idx="174">
                  <c:v>200775075</c:v>
                </c:pt>
                <c:pt idx="175">
                  <c:v>203037132</c:v>
                </c:pt>
                <c:pt idx="176">
                  <c:v>205311374</c:v>
                </c:pt>
                <c:pt idx="177">
                  <c:v>207597555</c:v>
                </c:pt>
                <c:pt idx="178">
                  <c:v>209896322</c:v>
                </c:pt>
                <c:pt idx="179">
                  <c:v>212207777</c:v>
                </c:pt>
                <c:pt idx="180">
                  <c:v>214531203</c:v>
                </c:pt>
                <c:pt idx="181">
                  <c:v>216866447</c:v>
                </c:pt>
                <c:pt idx="182">
                  <c:v>219214198</c:v>
                </c:pt>
                <c:pt idx="183">
                  <c:v>221574408</c:v>
                </c:pt>
                <c:pt idx="184">
                  <c:v>223946948</c:v>
                </c:pt>
                <c:pt idx="185">
                  <c:v>226331602</c:v>
                </c:pt>
                <c:pt idx="186">
                  <c:v>228728220</c:v>
                </c:pt>
                <c:pt idx="187">
                  <c:v>231137403</c:v>
                </c:pt>
                <c:pt idx="188">
                  <c:v>233558732</c:v>
                </c:pt>
                <c:pt idx="189">
                  <c:v>235992168</c:v>
                </c:pt>
                <c:pt idx="190">
                  <c:v>238438515</c:v>
                </c:pt>
                <c:pt idx="191">
                  <c:v>240897239</c:v>
                </c:pt>
                <c:pt idx="192">
                  <c:v>243367895</c:v>
                </c:pt>
                <c:pt idx="193">
                  <c:v>245850630</c:v>
                </c:pt>
                <c:pt idx="194">
                  <c:v>248345894</c:v>
                </c:pt>
                <c:pt idx="195">
                  <c:v>250853733</c:v>
                </c:pt>
                <c:pt idx="196">
                  <c:v>253373901</c:v>
                </c:pt>
                <c:pt idx="197">
                  <c:v>255906412</c:v>
                </c:pt>
                <c:pt idx="198">
                  <c:v>258451799</c:v>
                </c:pt>
                <c:pt idx="199">
                  <c:v>261010292</c:v>
                </c:pt>
              </c:numCache>
            </c:numRef>
          </c:yVal>
          <c:smooth val="0"/>
          <c:extLst>
            <c:ext xmlns:c16="http://schemas.microsoft.com/office/drawing/2014/chart" uri="{C3380CC4-5D6E-409C-BE32-E72D297353CC}">
              <c16:uniqueId val="{00000001-EFD7-4A9C-B7DE-37F8CF4211A3}"/>
            </c:ext>
          </c:extLst>
        </c:ser>
        <c:ser>
          <c:idx val="3"/>
          <c:order val="2"/>
          <c:tx>
            <c:v>Bubble Sort</c:v>
          </c:tx>
          <c:spPr>
            <a:ln w="19050" cap="rnd">
              <a:solidFill>
                <a:srgbClr val="7030A0"/>
              </a:solidFill>
              <a:round/>
            </a:ln>
            <a:effectLst/>
          </c:spPr>
          <c:marker>
            <c:symbol val="none"/>
          </c:marker>
          <c:xVal>
            <c:numRef>
              <c:f>BubbleSortUNSORTED!$D$2:$D$201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BubbleSortUNSORTED!$E$2:$E$201</c:f>
              <c:numCache>
                <c:formatCode>General</c:formatCode>
                <c:ptCount val="200"/>
                <c:pt idx="0">
                  <c:v>63908</c:v>
                </c:pt>
                <c:pt idx="1">
                  <c:v>245435</c:v>
                </c:pt>
                <c:pt idx="2">
                  <c:v>545616</c:v>
                </c:pt>
                <c:pt idx="3">
                  <c:v>1008657</c:v>
                </c:pt>
                <c:pt idx="4">
                  <c:v>1562325</c:v>
                </c:pt>
                <c:pt idx="5">
                  <c:v>2241641</c:v>
                </c:pt>
                <c:pt idx="6">
                  <c:v>3085840</c:v>
                </c:pt>
                <c:pt idx="7">
                  <c:v>3993575</c:v>
                </c:pt>
                <c:pt idx="8">
                  <c:v>5081009</c:v>
                </c:pt>
                <c:pt idx="9">
                  <c:v>6342769</c:v>
                </c:pt>
                <c:pt idx="10">
                  <c:v>7502779</c:v>
                </c:pt>
                <c:pt idx="11">
                  <c:v>9101932</c:v>
                </c:pt>
                <c:pt idx="12">
                  <c:v>10458628</c:v>
                </c:pt>
                <c:pt idx="13">
                  <c:v>12338427</c:v>
                </c:pt>
                <c:pt idx="14">
                  <c:v>14230916</c:v>
                </c:pt>
                <c:pt idx="15">
                  <c:v>15954043</c:v>
                </c:pt>
                <c:pt idx="16">
                  <c:v>17723942</c:v>
                </c:pt>
                <c:pt idx="17">
                  <c:v>20043408</c:v>
                </c:pt>
                <c:pt idx="18">
                  <c:v>22720154</c:v>
                </c:pt>
                <c:pt idx="19">
                  <c:v>24869684</c:v>
                </c:pt>
                <c:pt idx="20">
                  <c:v>27372016</c:v>
                </c:pt>
                <c:pt idx="21">
                  <c:v>30696691</c:v>
                </c:pt>
                <c:pt idx="22">
                  <c:v>33131962</c:v>
                </c:pt>
                <c:pt idx="23">
                  <c:v>36245675</c:v>
                </c:pt>
                <c:pt idx="24">
                  <c:v>39121922</c:v>
                </c:pt>
                <c:pt idx="25">
                  <c:v>42242925</c:v>
                </c:pt>
                <c:pt idx="26">
                  <c:v>45689325</c:v>
                </c:pt>
                <c:pt idx="27">
                  <c:v>48381767</c:v>
                </c:pt>
                <c:pt idx="28">
                  <c:v>52359815</c:v>
                </c:pt>
                <c:pt idx="29">
                  <c:v>56248037</c:v>
                </c:pt>
                <c:pt idx="30">
                  <c:v>59868263</c:v>
                </c:pt>
                <c:pt idx="31">
                  <c:v>64504169</c:v>
                </c:pt>
                <c:pt idx="32">
                  <c:v>67878663</c:v>
                </c:pt>
                <c:pt idx="33">
                  <c:v>72560278</c:v>
                </c:pt>
                <c:pt idx="34">
                  <c:v>76645000</c:v>
                </c:pt>
                <c:pt idx="35">
                  <c:v>80240789</c:v>
                </c:pt>
                <c:pt idx="36">
                  <c:v>86219443</c:v>
                </c:pt>
                <c:pt idx="37">
                  <c:v>90339540</c:v>
                </c:pt>
                <c:pt idx="38">
                  <c:v>95111828</c:v>
                </c:pt>
                <c:pt idx="39">
                  <c:v>99812742</c:v>
                </c:pt>
                <c:pt idx="40">
                  <c:v>105657795</c:v>
                </c:pt>
                <c:pt idx="41">
                  <c:v>110537065</c:v>
                </c:pt>
                <c:pt idx="42">
                  <c:v>115007715</c:v>
                </c:pt>
                <c:pt idx="43">
                  <c:v>121671308</c:v>
                </c:pt>
                <c:pt idx="44">
                  <c:v>126680528</c:v>
                </c:pt>
                <c:pt idx="45">
                  <c:v>131130885</c:v>
                </c:pt>
                <c:pt idx="46">
                  <c:v>136999244</c:v>
                </c:pt>
                <c:pt idx="47">
                  <c:v>142992938</c:v>
                </c:pt>
                <c:pt idx="48">
                  <c:v>148897410</c:v>
                </c:pt>
                <c:pt idx="49">
                  <c:v>155940852</c:v>
                </c:pt>
                <c:pt idx="50">
                  <c:v>162277933</c:v>
                </c:pt>
                <c:pt idx="51">
                  <c:v>167633792</c:v>
                </c:pt>
                <c:pt idx="52">
                  <c:v>175985159</c:v>
                </c:pt>
                <c:pt idx="53">
                  <c:v>182585720</c:v>
                </c:pt>
                <c:pt idx="54">
                  <c:v>189437352</c:v>
                </c:pt>
                <c:pt idx="55">
                  <c:v>195846410</c:v>
                </c:pt>
                <c:pt idx="56">
                  <c:v>201895402</c:v>
                </c:pt>
                <c:pt idx="57">
                  <c:v>209357040</c:v>
                </c:pt>
                <c:pt idx="58">
                  <c:v>216599730</c:v>
                </c:pt>
                <c:pt idx="59">
                  <c:v>224142429</c:v>
                </c:pt>
                <c:pt idx="60">
                  <c:v>232460283</c:v>
                </c:pt>
                <c:pt idx="61">
                  <c:v>240624095</c:v>
                </c:pt>
                <c:pt idx="62">
                  <c:v>250002341</c:v>
                </c:pt>
                <c:pt idx="63">
                  <c:v>254448224</c:v>
                </c:pt>
                <c:pt idx="64">
                  <c:v>265147672</c:v>
                </c:pt>
                <c:pt idx="65">
                  <c:v>274425781</c:v>
                </c:pt>
                <c:pt idx="66">
                  <c:v>280019815</c:v>
                </c:pt>
                <c:pt idx="67">
                  <c:v>288077209</c:v>
                </c:pt>
                <c:pt idx="68">
                  <c:v>299311247</c:v>
                </c:pt>
                <c:pt idx="69">
                  <c:v>307390486</c:v>
                </c:pt>
                <c:pt idx="70">
                  <c:v>314013862</c:v>
                </c:pt>
                <c:pt idx="71">
                  <c:v>324899922</c:v>
                </c:pt>
                <c:pt idx="72">
                  <c:v>331124867</c:v>
                </c:pt>
                <c:pt idx="73">
                  <c:v>341853260</c:v>
                </c:pt>
                <c:pt idx="74">
                  <c:v>352769713</c:v>
                </c:pt>
                <c:pt idx="75">
                  <c:v>360444645</c:v>
                </c:pt>
                <c:pt idx="76">
                  <c:v>368528760</c:v>
                </c:pt>
                <c:pt idx="77">
                  <c:v>379963448</c:v>
                </c:pt>
                <c:pt idx="78">
                  <c:v>392214871</c:v>
                </c:pt>
                <c:pt idx="79">
                  <c:v>401355971</c:v>
                </c:pt>
                <c:pt idx="80">
                  <c:v>409833571</c:v>
                </c:pt>
                <c:pt idx="81">
                  <c:v>420741653</c:v>
                </c:pt>
                <c:pt idx="82">
                  <c:v>428691712</c:v>
                </c:pt>
                <c:pt idx="83">
                  <c:v>440009883</c:v>
                </c:pt>
                <c:pt idx="84">
                  <c:v>451018670</c:v>
                </c:pt>
                <c:pt idx="85">
                  <c:v>462597804</c:v>
                </c:pt>
                <c:pt idx="86">
                  <c:v>470823016</c:v>
                </c:pt>
                <c:pt idx="87">
                  <c:v>482027346</c:v>
                </c:pt>
                <c:pt idx="88">
                  <c:v>494737986</c:v>
                </c:pt>
                <c:pt idx="89">
                  <c:v>506805561</c:v>
                </c:pt>
                <c:pt idx="90">
                  <c:v>519658793</c:v>
                </c:pt>
                <c:pt idx="91">
                  <c:v>532234477</c:v>
                </c:pt>
                <c:pt idx="92">
                  <c:v>541823396</c:v>
                </c:pt>
                <c:pt idx="93">
                  <c:v>551031313</c:v>
                </c:pt>
                <c:pt idx="94">
                  <c:v>564580829</c:v>
                </c:pt>
                <c:pt idx="95">
                  <c:v>577554355</c:v>
                </c:pt>
                <c:pt idx="96">
                  <c:v>588967387</c:v>
                </c:pt>
                <c:pt idx="97">
                  <c:v>598619982</c:v>
                </c:pt>
                <c:pt idx="98">
                  <c:v>614916649</c:v>
                </c:pt>
                <c:pt idx="99">
                  <c:v>628749433</c:v>
                </c:pt>
                <c:pt idx="100">
                  <c:v>636467922</c:v>
                </c:pt>
                <c:pt idx="101">
                  <c:v>652433401</c:v>
                </c:pt>
                <c:pt idx="102">
                  <c:v>662360937</c:v>
                </c:pt>
                <c:pt idx="103">
                  <c:v>673296661</c:v>
                </c:pt>
                <c:pt idx="104">
                  <c:v>687575729</c:v>
                </c:pt>
                <c:pt idx="105">
                  <c:v>699473264</c:v>
                </c:pt>
                <c:pt idx="106">
                  <c:v>716628727</c:v>
                </c:pt>
                <c:pt idx="107">
                  <c:v>732091803</c:v>
                </c:pt>
                <c:pt idx="108">
                  <c:v>741083012</c:v>
                </c:pt>
                <c:pt idx="109">
                  <c:v>756406539</c:v>
                </c:pt>
                <c:pt idx="110">
                  <c:v>768826844</c:v>
                </c:pt>
                <c:pt idx="111">
                  <c:v>784216476</c:v>
                </c:pt>
                <c:pt idx="112">
                  <c:v>794517537</c:v>
                </c:pt>
                <c:pt idx="113">
                  <c:v>812002549</c:v>
                </c:pt>
                <c:pt idx="114">
                  <c:v>829758822</c:v>
                </c:pt>
                <c:pt idx="115">
                  <c:v>845650926</c:v>
                </c:pt>
                <c:pt idx="116">
                  <c:v>858616115</c:v>
                </c:pt>
                <c:pt idx="117">
                  <c:v>871071366</c:v>
                </c:pt>
                <c:pt idx="118">
                  <c:v>887155524</c:v>
                </c:pt>
                <c:pt idx="119">
                  <c:v>901728542</c:v>
                </c:pt>
                <c:pt idx="120">
                  <c:v>913340521</c:v>
                </c:pt>
                <c:pt idx="121">
                  <c:v>929868491</c:v>
                </c:pt>
                <c:pt idx="122">
                  <c:v>945018984</c:v>
                </c:pt>
                <c:pt idx="123">
                  <c:v>958832466</c:v>
                </c:pt>
                <c:pt idx="124">
                  <c:v>976248309</c:v>
                </c:pt>
                <c:pt idx="125">
                  <c:v>992195937</c:v>
                </c:pt>
                <c:pt idx="126">
                  <c:v>1005447231</c:v>
                </c:pt>
                <c:pt idx="127">
                  <c:v>1024021485</c:v>
                </c:pt>
                <c:pt idx="128">
                  <c:v>1036610626</c:v>
                </c:pt>
                <c:pt idx="129">
                  <c:v>1054094062</c:v>
                </c:pt>
                <c:pt idx="130">
                  <c:v>1074616926</c:v>
                </c:pt>
                <c:pt idx="131">
                  <c:v>1093407787</c:v>
                </c:pt>
                <c:pt idx="132">
                  <c:v>1108674840</c:v>
                </c:pt>
                <c:pt idx="133">
                  <c:v>1118855104</c:v>
                </c:pt>
                <c:pt idx="134">
                  <c:v>1143412708</c:v>
                </c:pt>
                <c:pt idx="135">
                  <c:v>1156766402</c:v>
                </c:pt>
                <c:pt idx="136">
                  <c:v>1170921562</c:v>
                </c:pt>
                <c:pt idx="137">
                  <c:v>1188663688</c:v>
                </c:pt>
                <c:pt idx="138">
                  <c:v>1208199387</c:v>
                </c:pt>
                <c:pt idx="139">
                  <c:v>1226171770</c:v>
                </c:pt>
                <c:pt idx="140">
                  <c:v>1242045859</c:v>
                </c:pt>
                <c:pt idx="141">
                  <c:v>1260358556</c:v>
                </c:pt>
                <c:pt idx="142">
                  <c:v>1281125859</c:v>
                </c:pt>
                <c:pt idx="143">
                  <c:v>1299351058</c:v>
                </c:pt>
                <c:pt idx="144">
                  <c:v>1312787216</c:v>
                </c:pt>
                <c:pt idx="145">
                  <c:v>1335845912</c:v>
                </c:pt>
                <c:pt idx="146">
                  <c:v>1352006730</c:v>
                </c:pt>
                <c:pt idx="147">
                  <c:v>1364521966</c:v>
                </c:pt>
                <c:pt idx="148">
                  <c:v>1387685105</c:v>
                </c:pt>
                <c:pt idx="149">
                  <c:v>1404487508</c:v>
                </c:pt>
                <c:pt idx="150">
                  <c:v>1419568168</c:v>
                </c:pt>
                <c:pt idx="151">
                  <c:v>1444174520</c:v>
                </c:pt>
                <c:pt idx="152">
                  <c:v>1466864789</c:v>
                </c:pt>
                <c:pt idx="153">
                  <c:v>1480896641</c:v>
                </c:pt>
                <c:pt idx="154">
                  <c:v>1499305392</c:v>
                </c:pt>
                <c:pt idx="155">
                  <c:v>1516248875</c:v>
                </c:pt>
                <c:pt idx="156">
                  <c:v>1534709477</c:v>
                </c:pt>
                <c:pt idx="157">
                  <c:v>1563164035</c:v>
                </c:pt>
                <c:pt idx="158">
                  <c:v>1579966933</c:v>
                </c:pt>
                <c:pt idx="159">
                  <c:v>1602825878</c:v>
                </c:pt>
                <c:pt idx="160">
                  <c:v>1615147032</c:v>
                </c:pt>
                <c:pt idx="161">
                  <c:v>1635090709</c:v>
                </c:pt>
                <c:pt idx="162">
                  <c:v>1662200510</c:v>
                </c:pt>
                <c:pt idx="163">
                  <c:v>1681242145</c:v>
                </c:pt>
                <c:pt idx="164">
                  <c:v>1699513275</c:v>
                </c:pt>
                <c:pt idx="165">
                  <c:v>1721293472</c:v>
                </c:pt>
                <c:pt idx="166">
                  <c:v>1748451535</c:v>
                </c:pt>
                <c:pt idx="167">
                  <c:v>1760095596</c:v>
                </c:pt>
                <c:pt idx="168">
                  <c:v>1787778285</c:v>
                </c:pt>
                <c:pt idx="169">
                  <c:v>1805809715</c:v>
                </c:pt>
                <c:pt idx="170">
                  <c:v>1824881199</c:v>
                </c:pt>
                <c:pt idx="171">
                  <c:v>1848212201</c:v>
                </c:pt>
                <c:pt idx="172">
                  <c:v>1867706308</c:v>
                </c:pt>
                <c:pt idx="173">
                  <c:v>1895555230</c:v>
                </c:pt>
                <c:pt idx="174">
                  <c:v>1916734017</c:v>
                </c:pt>
                <c:pt idx="175">
                  <c:v>1931125828</c:v>
                </c:pt>
                <c:pt idx="176">
                  <c:v>1951837449</c:v>
                </c:pt>
                <c:pt idx="177">
                  <c:v>1977597154</c:v>
                </c:pt>
                <c:pt idx="178">
                  <c:v>2000675633</c:v>
                </c:pt>
                <c:pt idx="179">
                  <c:v>2021856860</c:v>
                </c:pt>
                <c:pt idx="180">
                  <c:v>2051215557</c:v>
                </c:pt>
                <c:pt idx="181">
                  <c:v>2067696239</c:v>
                </c:pt>
                <c:pt idx="182">
                  <c:v>2087716675</c:v>
                </c:pt>
                <c:pt idx="183">
                  <c:v>2118485476</c:v>
                </c:pt>
                <c:pt idx="184">
                  <c:v>2139588875</c:v>
                </c:pt>
                <c:pt idx="185">
                  <c:v>2155297283</c:v>
                </c:pt>
                <c:pt idx="186">
                  <c:v>2188259882</c:v>
                </c:pt>
                <c:pt idx="187">
                  <c:v>2200247084</c:v>
                </c:pt>
                <c:pt idx="188">
                  <c:v>2233944604</c:v>
                </c:pt>
                <c:pt idx="189">
                  <c:v>2256686269</c:v>
                </c:pt>
                <c:pt idx="190">
                  <c:v>2286339193</c:v>
                </c:pt>
                <c:pt idx="191">
                  <c:v>2309923976</c:v>
                </c:pt>
                <c:pt idx="192">
                  <c:v>2329421816</c:v>
                </c:pt>
                <c:pt idx="193">
                  <c:v>2342576295</c:v>
                </c:pt>
                <c:pt idx="194">
                  <c:v>2376370272</c:v>
                </c:pt>
                <c:pt idx="195">
                  <c:v>2390200063</c:v>
                </c:pt>
                <c:pt idx="196">
                  <c:v>2422384688</c:v>
                </c:pt>
                <c:pt idx="197">
                  <c:v>2455484688</c:v>
                </c:pt>
                <c:pt idx="198">
                  <c:v>2478699465</c:v>
                </c:pt>
                <c:pt idx="199">
                  <c:v>2500682566</c:v>
                </c:pt>
              </c:numCache>
            </c:numRef>
          </c:yVal>
          <c:smooth val="0"/>
          <c:extLst>
            <c:ext xmlns:c16="http://schemas.microsoft.com/office/drawing/2014/chart" uri="{C3380CC4-5D6E-409C-BE32-E72D297353CC}">
              <c16:uniqueId val="{00000002-EFD7-4A9C-B7DE-37F8CF4211A3}"/>
            </c:ext>
          </c:extLst>
        </c:ser>
        <c:ser>
          <c:idx val="4"/>
          <c:order val="3"/>
          <c:tx>
            <c:v>Heap Sort</c:v>
          </c:tx>
          <c:spPr>
            <a:ln w="19050" cap="rnd">
              <a:solidFill>
                <a:schemeClr val="tx1"/>
              </a:solidFill>
              <a:round/>
            </a:ln>
            <a:effectLst/>
          </c:spPr>
          <c:marker>
            <c:symbol val="none"/>
          </c:marker>
          <c:xVal>
            <c:numRef>
              <c:f>HeapSortUNSORTED!$D$2:$D$201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HeapSortUNSORTED!$E$2:$E$201</c:f>
              <c:numCache>
                <c:formatCode>General</c:formatCode>
                <c:ptCount val="200"/>
                <c:pt idx="0">
                  <c:v>18740</c:v>
                </c:pt>
                <c:pt idx="1">
                  <c:v>47978</c:v>
                </c:pt>
                <c:pt idx="2">
                  <c:v>83216</c:v>
                </c:pt>
                <c:pt idx="3">
                  <c:v>124454</c:v>
                </c:pt>
                <c:pt idx="4">
                  <c:v>171692</c:v>
                </c:pt>
                <c:pt idx="5">
                  <c:v>224930</c:v>
                </c:pt>
                <c:pt idx="6">
                  <c:v>284168</c:v>
                </c:pt>
                <c:pt idx="7">
                  <c:v>349406</c:v>
                </c:pt>
                <c:pt idx="8">
                  <c:v>420644</c:v>
                </c:pt>
                <c:pt idx="9">
                  <c:v>497882</c:v>
                </c:pt>
                <c:pt idx="10">
                  <c:v>581120</c:v>
                </c:pt>
                <c:pt idx="11">
                  <c:v>670358</c:v>
                </c:pt>
                <c:pt idx="12">
                  <c:v>765596</c:v>
                </c:pt>
                <c:pt idx="13">
                  <c:v>866834</c:v>
                </c:pt>
                <c:pt idx="14">
                  <c:v>974072</c:v>
                </c:pt>
                <c:pt idx="15">
                  <c:v>1087310</c:v>
                </c:pt>
                <c:pt idx="16">
                  <c:v>1206548</c:v>
                </c:pt>
                <c:pt idx="17">
                  <c:v>1331786</c:v>
                </c:pt>
                <c:pt idx="18">
                  <c:v>1463024</c:v>
                </c:pt>
                <c:pt idx="19">
                  <c:v>1600262</c:v>
                </c:pt>
                <c:pt idx="20">
                  <c:v>1743500</c:v>
                </c:pt>
                <c:pt idx="21">
                  <c:v>1892738</c:v>
                </c:pt>
                <c:pt idx="22">
                  <c:v>2047976</c:v>
                </c:pt>
                <c:pt idx="23">
                  <c:v>2209214</c:v>
                </c:pt>
                <c:pt idx="24">
                  <c:v>2376452</c:v>
                </c:pt>
                <c:pt idx="25">
                  <c:v>2549690</c:v>
                </c:pt>
                <c:pt idx="26">
                  <c:v>2728928</c:v>
                </c:pt>
                <c:pt idx="27">
                  <c:v>2914166</c:v>
                </c:pt>
                <c:pt idx="28">
                  <c:v>3105404</c:v>
                </c:pt>
                <c:pt idx="29">
                  <c:v>3302642</c:v>
                </c:pt>
                <c:pt idx="30">
                  <c:v>3505880</c:v>
                </c:pt>
                <c:pt idx="31">
                  <c:v>3715118</c:v>
                </c:pt>
                <c:pt idx="32">
                  <c:v>3930356</c:v>
                </c:pt>
                <c:pt idx="33">
                  <c:v>4151594</c:v>
                </c:pt>
                <c:pt idx="34">
                  <c:v>4378832</c:v>
                </c:pt>
                <c:pt idx="35">
                  <c:v>4612070</c:v>
                </c:pt>
                <c:pt idx="36">
                  <c:v>4851308</c:v>
                </c:pt>
                <c:pt idx="37">
                  <c:v>5096546</c:v>
                </c:pt>
                <c:pt idx="38">
                  <c:v>5347784</c:v>
                </c:pt>
                <c:pt idx="39">
                  <c:v>5605022</c:v>
                </c:pt>
                <c:pt idx="40">
                  <c:v>5868260</c:v>
                </c:pt>
                <c:pt idx="41">
                  <c:v>6137498</c:v>
                </c:pt>
                <c:pt idx="42">
                  <c:v>6412736</c:v>
                </c:pt>
                <c:pt idx="43">
                  <c:v>6693974</c:v>
                </c:pt>
                <c:pt idx="44">
                  <c:v>6981212</c:v>
                </c:pt>
                <c:pt idx="45">
                  <c:v>7274450</c:v>
                </c:pt>
                <c:pt idx="46">
                  <c:v>7573688</c:v>
                </c:pt>
                <c:pt idx="47">
                  <c:v>7878926</c:v>
                </c:pt>
                <c:pt idx="48">
                  <c:v>8190164</c:v>
                </c:pt>
                <c:pt idx="49">
                  <c:v>8507402</c:v>
                </c:pt>
                <c:pt idx="50">
                  <c:v>8830640</c:v>
                </c:pt>
                <c:pt idx="51">
                  <c:v>9159878</c:v>
                </c:pt>
                <c:pt idx="52">
                  <c:v>9495116</c:v>
                </c:pt>
                <c:pt idx="53">
                  <c:v>9836354</c:v>
                </c:pt>
                <c:pt idx="54">
                  <c:v>10183592</c:v>
                </c:pt>
                <c:pt idx="55">
                  <c:v>10536830</c:v>
                </c:pt>
                <c:pt idx="56">
                  <c:v>10896068</c:v>
                </c:pt>
                <c:pt idx="57">
                  <c:v>11261306</c:v>
                </c:pt>
                <c:pt idx="58">
                  <c:v>11632544</c:v>
                </c:pt>
                <c:pt idx="59">
                  <c:v>12009782</c:v>
                </c:pt>
                <c:pt idx="60">
                  <c:v>12393020</c:v>
                </c:pt>
                <c:pt idx="61">
                  <c:v>12782258</c:v>
                </c:pt>
                <c:pt idx="62">
                  <c:v>13177496</c:v>
                </c:pt>
                <c:pt idx="63">
                  <c:v>13578734</c:v>
                </c:pt>
                <c:pt idx="64">
                  <c:v>13985972</c:v>
                </c:pt>
                <c:pt idx="65">
                  <c:v>14399210</c:v>
                </c:pt>
                <c:pt idx="66">
                  <c:v>14818448</c:v>
                </c:pt>
                <c:pt idx="67">
                  <c:v>15243686</c:v>
                </c:pt>
                <c:pt idx="68">
                  <c:v>15674924</c:v>
                </c:pt>
                <c:pt idx="69">
                  <c:v>16112162</c:v>
                </c:pt>
                <c:pt idx="70">
                  <c:v>16555400</c:v>
                </c:pt>
                <c:pt idx="71">
                  <c:v>17004638</c:v>
                </c:pt>
                <c:pt idx="72">
                  <c:v>17459876</c:v>
                </c:pt>
                <c:pt idx="73">
                  <c:v>17921114</c:v>
                </c:pt>
                <c:pt idx="74">
                  <c:v>18388352</c:v>
                </c:pt>
                <c:pt idx="75">
                  <c:v>18861590</c:v>
                </c:pt>
                <c:pt idx="76">
                  <c:v>19340828</c:v>
                </c:pt>
                <c:pt idx="77">
                  <c:v>19826066</c:v>
                </c:pt>
                <c:pt idx="78">
                  <c:v>20317304</c:v>
                </c:pt>
                <c:pt idx="79">
                  <c:v>20814542</c:v>
                </c:pt>
                <c:pt idx="80">
                  <c:v>21317780</c:v>
                </c:pt>
                <c:pt idx="81">
                  <c:v>21827018</c:v>
                </c:pt>
                <c:pt idx="82">
                  <c:v>22342256</c:v>
                </c:pt>
                <c:pt idx="83">
                  <c:v>22863494</c:v>
                </c:pt>
                <c:pt idx="84">
                  <c:v>23390732</c:v>
                </c:pt>
                <c:pt idx="85">
                  <c:v>23923970</c:v>
                </c:pt>
                <c:pt idx="86">
                  <c:v>24463208</c:v>
                </c:pt>
                <c:pt idx="87">
                  <c:v>25008446</c:v>
                </c:pt>
                <c:pt idx="88">
                  <c:v>25559684</c:v>
                </c:pt>
                <c:pt idx="89">
                  <c:v>26116922</c:v>
                </c:pt>
                <c:pt idx="90">
                  <c:v>26680160</c:v>
                </c:pt>
                <c:pt idx="91">
                  <c:v>27249398</c:v>
                </c:pt>
                <c:pt idx="92">
                  <c:v>27824636</c:v>
                </c:pt>
                <c:pt idx="93">
                  <c:v>28405874</c:v>
                </c:pt>
                <c:pt idx="94">
                  <c:v>28993112</c:v>
                </c:pt>
                <c:pt idx="95">
                  <c:v>29586350</c:v>
                </c:pt>
                <c:pt idx="96">
                  <c:v>30185588</c:v>
                </c:pt>
                <c:pt idx="97">
                  <c:v>30790826</c:v>
                </c:pt>
                <c:pt idx="98">
                  <c:v>31402064</c:v>
                </c:pt>
                <c:pt idx="99">
                  <c:v>32019302</c:v>
                </c:pt>
                <c:pt idx="100">
                  <c:v>32642540</c:v>
                </c:pt>
                <c:pt idx="101">
                  <c:v>33271778</c:v>
                </c:pt>
                <c:pt idx="102">
                  <c:v>33907016</c:v>
                </c:pt>
                <c:pt idx="103">
                  <c:v>34548254</c:v>
                </c:pt>
                <c:pt idx="104">
                  <c:v>35195492</c:v>
                </c:pt>
                <c:pt idx="105">
                  <c:v>35848730</c:v>
                </c:pt>
                <c:pt idx="106">
                  <c:v>36507968</c:v>
                </c:pt>
                <c:pt idx="107">
                  <c:v>37173206</c:v>
                </c:pt>
                <c:pt idx="108">
                  <c:v>37844444</c:v>
                </c:pt>
                <c:pt idx="109">
                  <c:v>38521682</c:v>
                </c:pt>
                <c:pt idx="110">
                  <c:v>39204920</c:v>
                </c:pt>
                <c:pt idx="111">
                  <c:v>39894158</c:v>
                </c:pt>
                <c:pt idx="112">
                  <c:v>40589396</c:v>
                </c:pt>
                <c:pt idx="113">
                  <c:v>41290634</c:v>
                </c:pt>
                <c:pt idx="114">
                  <c:v>41997872</c:v>
                </c:pt>
                <c:pt idx="115">
                  <c:v>42711110</c:v>
                </c:pt>
                <c:pt idx="116">
                  <c:v>43430348</c:v>
                </c:pt>
                <c:pt idx="117">
                  <c:v>44155586</c:v>
                </c:pt>
                <c:pt idx="118">
                  <c:v>44886824</c:v>
                </c:pt>
                <c:pt idx="119">
                  <c:v>45624062</c:v>
                </c:pt>
                <c:pt idx="120">
                  <c:v>46367300</c:v>
                </c:pt>
                <c:pt idx="121">
                  <c:v>47116538</c:v>
                </c:pt>
                <c:pt idx="122">
                  <c:v>47871776</c:v>
                </c:pt>
                <c:pt idx="123">
                  <c:v>48633014</c:v>
                </c:pt>
                <c:pt idx="124">
                  <c:v>49400252</c:v>
                </c:pt>
                <c:pt idx="125">
                  <c:v>50173490</c:v>
                </c:pt>
                <c:pt idx="126">
                  <c:v>50952728</c:v>
                </c:pt>
                <c:pt idx="127">
                  <c:v>51737966</c:v>
                </c:pt>
                <c:pt idx="128">
                  <c:v>52529204</c:v>
                </c:pt>
                <c:pt idx="129">
                  <c:v>53326442</c:v>
                </c:pt>
                <c:pt idx="130">
                  <c:v>54129680</c:v>
                </c:pt>
                <c:pt idx="131">
                  <c:v>54938918</c:v>
                </c:pt>
                <c:pt idx="132">
                  <c:v>55754156</c:v>
                </c:pt>
                <c:pt idx="133">
                  <c:v>56575394</c:v>
                </c:pt>
                <c:pt idx="134">
                  <c:v>57402632</c:v>
                </c:pt>
                <c:pt idx="135">
                  <c:v>58235870</c:v>
                </c:pt>
                <c:pt idx="136">
                  <c:v>59075108</c:v>
                </c:pt>
                <c:pt idx="137">
                  <c:v>59920346</c:v>
                </c:pt>
                <c:pt idx="138">
                  <c:v>60771584</c:v>
                </c:pt>
                <c:pt idx="139">
                  <c:v>61628822</c:v>
                </c:pt>
                <c:pt idx="140">
                  <c:v>62492060</c:v>
                </c:pt>
                <c:pt idx="141">
                  <c:v>63361298</c:v>
                </c:pt>
                <c:pt idx="142">
                  <c:v>64236536</c:v>
                </c:pt>
                <c:pt idx="143">
                  <c:v>65117774</c:v>
                </c:pt>
                <c:pt idx="144">
                  <c:v>66005012</c:v>
                </c:pt>
                <c:pt idx="145">
                  <c:v>66898250</c:v>
                </c:pt>
                <c:pt idx="146">
                  <c:v>67797488</c:v>
                </c:pt>
                <c:pt idx="147">
                  <c:v>68702726</c:v>
                </c:pt>
                <c:pt idx="148">
                  <c:v>69613964</c:v>
                </c:pt>
                <c:pt idx="149">
                  <c:v>70531202</c:v>
                </c:pt>
                <c:pt idx="150">
                  <c:v>71454440</c:v>
                </c:pt>
                <c:pt idx="151">
                  <c:v>72383678</c:v>
                </c:pt>
                <c:pt idx="152">
                  <c:v>73318916</c:v>
                </c:pt>
                <c:pt idx="153">
                  <c:v>74260154</c:v>
                </c:pt>
                <c:pt idx="154">
                  <c:v>75207392</c:v>
                </c:pt>
                <c:pt idx="155">
                  <c:v>76160630</c:v>
                </c:pt>
                <c:pt idx="156">
                  <c:v>77119868</c:v>
                </c:pt>
                <c:pt idx="157">
                  <c:v>78085106</c:v>
                </c:pt>
                <c:pt idx="158">
                  <c:v>79056344</c:v>
                </c:pt>
                <c:pt idx="159">
                  <c:v>80033582</c:v>
                </c:pt>
                <c:pt idx="160">
                  <c:v>81016820</c:v>
                </c:pt>
                <c:pt idx="161">
                  <c:v>82006058</c:v>
                </c:pt>
                <c:pt idx="162">
                  <c:v>83001296</c:v>
                </c:pt>
                <c:pt idx="163">
                  <c:v>84002534</c:v>
                </c:pt>
                <c:pt idx="164">
                  <c:v>85009772</c:v>
                </c:pt>
                <c:pt idx="165">
                  <c:v>86023010</c:v>
                </c:pt>
                <c:pt idx="166">
                  <c:v>87042248</c:v>
                </c:pt>
                <c:pt idx="167">
                  <c:v>88067486</c:v>
                </c:pt>
                <c:pt idx="168">
                  <c:v>89098724</c:v>
                </c:pt>
                <c:pt idx="169">
                  <c:v>90135962</c:v>
                </c:pt>
                <c:pt idx="170">
                  <c:v>91179200</c:v>
                </c:pt>
                <c:pt idx="171">
                  <c:v>92228438</c:v>
                </c:pt>
                <c:pt idx="172">
                  <c:v>93283676</c:v>
                </c:pt>
                <c:pt idx="173">
                  <c:v>94344914</c:v>
                </c:pt>
                <c:pt idx="174">
                  <c:v>95412152</c:v>
                </c:pt>
                <c:pt idx="175">
                  <c:v>96485390</c:v>
                </c:pt>
                <c:pt idx="176">
                  <c:v>97564628</c:v>
                </c:pt>
                <c:pt idx="177">
                  <c:v>98649866</c:v>
                </c:pt>
                <c:pt idx="178">
                  <c:v>99741104</c:v>
                </c:pt>
                <c:pt idx="179">
                  <c:v>100838342</c:v>
                </c:pt>
                <c:pt idx="180">
                  <c:v>101941580</c:v>
                </c:pt>
                <c:pt idx="181">
                  <c:v>103050818</c:v>
                </c:pt>
                <c:pt idx="182">
                  <c:v>104166056</c:v>
                </c:pt>
                <c:pt idx="183">
                  <c:v>105287294</c:v>
                </c:pt>
                <c:pt idx="184">
                  <c:v>106414532</c:v>
                </c:pt>
                <c:pt idx="185">
                  <c:v>107547770</c:v>
                </c:pt>
                <c:pt idx="186">
                  <c:v>108687008</c:v>
                </c:pt>
                <c:pt idx="187">
                  <c:v>109832246</c:v>
                </c:pt>
                <c:pt idx="188">
                  <c:v>110983484</c:v>
                </c:pt>
                <c:pt idx="189">
                  <c:v>112140722</c:v>
                </c:pt>
                <c:pt idx="190">
                  <c:v>113303960</c:v>
                </c:pt>
                <c:pt idx="191">
                  <c:v>114473198</c:v>
                </c:pt>
                <c:pt idx="192">
                  <c:v>115648436</c:v>
                </c:pt>
                <c:pt idx="193">
                  <c:v>116829674</c:v>
                </c:pt>
                <c:pt idx="194">
                  <c:v>118016912</c:v>
                </c:pt>
                <c:pt idx="195">
                  <c:v>119210150</c:v>
                </c:pt>
                <c:pt idx="196">
                  <c:v>120409388</c:v>
                </c:pt>
                <c:pt idx="197">
                  <c:v>121614626</c:v>
                </c:pt>
                <c:pt idx="198">
                  <c:v>122825864</c:v>
                </c:pt>
                <c:pt idx="199">
                  <c:v>124043102</c:v>
                </c:pt>
              </c:numCache>
            </c:numRef>
          </c:yVal>
          <c:smooth val="0"/>
          <c:extLst>
            <c:ext xmlns:c16="http://schemas.microsoft.com/office/drawing/2014/chart" uri="{C3380CC4-5D6E-409C-BE32-E72D297353CC}">
              <c16:uniqueId val="{00000003-EFD7-4A9C-B7DE-37F8CF4211A3}"/>
            </c:ext>
          </c:extLst>
        </c:ser>
        <c:ser>
          <c:idx val="0"/>
          <c:order val="4"/>
          <c:tx>
            <c:v>Merge Sort</c:v>
          </c:tx>
          <c:spPr>
            <a:ln w="19050" cap="rnd">
              <a:solidFill>
                <a:schemeClr val="bg1">
                  <a:lumMod val="50000"/>
                </a:schemeClr>
              </a:solidFill>
              <a:round/>
            </a:ln>
            <a:effectLst/>
          </c:spPr>
          <c:marker>
            <c:symbol val="none"/>
          </c:marker>
          <c:xVal>
            <c:numRef>
              <c:f>MergeSortUNSORTED!$D$2:$D$201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MergeSortUNSORTED!$E$2:$E$201</c:f>
              <c:numCache>
                <c:formatCode>General</c:formatCode>
                <c:ptCount val="200"/>
                <c:pt idx="0">
                  <c:v>3992</c:v>
                </c:pt>
                <c:pt idx="1">
                  <c:v>11984</c:v>
                </c:pt>
                <c:pt idx="2">
                  <c:v>23976</c:v>
                </c:pt>
                <c:pt idx="3">
                  <c:v>39968</c:v>
                </c:pt>
                <c:pt idx="4">
                  <c:v>59960</c:v>
                </c:pt>
                <c:pt idx="5">
                  <c:v>83952</c:v>
                </c:pt>
                <c:pt idx="6">
                  <c:v>111944</c:v>
                </c:pt>
                <c:pt idx="7">
                  <c:v>143936</c:v>
                </c:pt>
                <c:pt idx="8">
                  <c:v>179928</c:v>
                </c:pt>
                <c:pt idx="9">
                  <c:v>219920</c:v>
                </c:pt>
                <c:pt idx="10">
                  <c:v>263912</c:v>
                </c:pt>
                <c:pt idx="11">
                  <c:v>311904</c:v>
                </c:pt>
                <c:pt idx="12">
                  <c:v>363896</c:v>
                </c:pt>
                <c:pt idx="13">
                  <c:v>419888</c:v>
                </c:pt>
                <c:pt idx="14">
                  <c:v>479880</c:v>
                </c:pt>
                <c:pt idx="15">
                  <c:v>543872</c:v>
                </c:pt>
                <c:pt idx="16">
                  <c:v>611864</c:v>
                </c:pt>
                <c:pt idx="17">
                  <c:v>683856</c:v>
                </c:pt>
                <c:pt idx="18">
                  <c:v>759848</c:v>
                </c:pt>
                <c:pt idx="19">
                  <c:v>839840</c:v>
                </c:pt>
                <c:pt idx="20">
                  <c:v>923832</c:v>
                </c:pt>
                <c:pt idx="21">
                  <c:v>1011824</c:v>
                </c:pt>
                <c:pt idx="22">
                  <c:v>1103816</c:v>
                </c:pt>
                <c:pt idx="23">
                  <c:v>1199808</c:v>
                </c:pt>
                <c:pt idx="24">
                  <c:v>1299800</c:v>
                </c:pt>
                <c:pt idx="25">
                  <c:v>1403792</c:v>
                </c:pt>
                <c:pt idx="26">
                  <c:v>1511784</c:v>
                </c:pt>
                <c:pt idx="27">
                  <c:v>1623776</c:v>
                </c:pt>
                <c:pt idx="28">
                  <c:v>1739768</c:v>
                </c:pt>
                <c:pt idx="29">
                  <c:v>1859760</c:v>
                </c:pt>
                <c:pt idx="30">
                  <c:v>1983752</c:v>
                </c:pt>
                <c:pt idx="31">
                  <c:v>2111744</c:v>
                </c:pt>
                <c:pt idx="32">
                  <c:v>2243736</c:v>
                </c:pt>
                <c:pt idx="33">
                  <c:v>2379728</c:v>
                </c:pt>
                <c:pt idx="34">
                  <c:v>2519720</c:v>
                </c:pt>
                <c:pt idx="35">
                  <c:v>2663712</c:v>
                </c:pt>
                <c:pt idx="36">
                  <c:v>2811704</c:v>
                </c:pt>
                <c:pt idx="37">
                  <c:v>2963696</c:v>
                </c:pt>
                <c:pt idx="38">
                  <c:v>3119688</c:v>
                </c:pt>
                <c:pt idx="39">
                  <c:v>3279680</c:v>
                </c:pt>
                <c:pt idx="40">
                  <c:v>3443672</c:v>
                </c:pt>
                <c:pt idx="41">
                  <c:v>3611664</c:v>
                </c:pt>
                <c:pt idx="42">
                  <c:v>3783656</c:v>
                </c:pt>
                <c:pt idx="43">
                  <c:v>3959648</c:v>
                </c:pt>
                <c:pt idx="44">
                  <c:v>4139640</c:v>
                </c:pt>
                <c:pt idx="45">
                  <c:v>4323632</c:v>
                </c:pt>
                <c:pt idx="46">
                  <c:v>4511624</c:v>
                </c:pt>
                <c:pt idx="47">
                  <c:v>4703616</c:v>
                </c:pt>
                <c:pt idx="48">
                  <c:v>4899608</c:v>
                </c:pt>
                <c:pt idx="49">
                  <c:v>5099600</c:v>
                </c:pt>
                <c:pt idx="50">
                  <c:v>5303592</c:v>
                </c:pt>
                <c:pt idx="51">
                  <c:v>5511584</c:v>
                </c:pt>
                <c:pt idx="52">
                  <c:v>5723576</c:v>
                </c:pt>
                <c:pt idx="53">
                  <c:v>5939568</c:v>
                </c:pt>
                <c:pt idx="54">
                  <c:v>6159560</c:v>
                </c:pt>
                <c:pt idx="55">
                  <c:v>6383552</c:v>
                </c:pt>
                <c:pt idx="56">
                  <c:v>6611544</c:v>
                </c:pt>
                <c:pt idx="57">
                  <c:v>6843536</c:v>
                </c:pt>
                <c:pt idx="58">
                  <c:v>7079528</c:v>
                </c:pt>
                <c:pt idx="59">
                  <c:v>7319520</c:v>
                </c:pt>
                <c:pt idx="60">
                  <c:v>7563512</c:v>
                </c:pt>
                <c:pt idx="61">
                  <c:v>7811504</c:v>
                </c:pt>
                <c:pt idx="62">
                  <c:v>8063496</c:v>
                </c:pt>
                <c:pt idx="63">
                  <c:v>8319488</c:v>
                </c:pt>
                <c:pt idx="64">
                  <c:v>8579480</c:v>
                </c:pt>
                <c:pt idx="65">
                  <c:v>8843472</c:v>
                </c:pt>
                <c:pt idx="66">
                  <c:v>9111464</c:v>
                </c:pt>
                <c:pt idx="67">
                  <c:v>9383456</c:v>
                </c:pt>
                <c:pt idx="68">
                  <c:v>9659448</c:v>
                </c:pt>
                <c:pt idx="69">
                  <c:v>9939440</c:v>
                </c:pt>
                <c:pt idx="70">
                  <c:v>10223432</c:v>
                </c:pt>
                <c:pt idx="71">
                  <c:v>10511424</c:v>
                </c:pt>
                <c:pt idx="72">
                  <c:v>10803416</c:v>
                </c:pt>
                <c:pt idx="73">
                  <c:v>11099408</c:v>
                </c:pt>
                <c:pt idx="74">
                  <c:v>11399400</c:v>
                </c:pt>
                <c:pt idx="75">
                  <c:v>11703392</c:v>
                </c:pt>
                <c:pt idx="76">
                  <c:v>12011384</c:v>
                </c:pt>
                <c:pt idx="77">
                  <c:v>12323376</c:v>
                </c:pt>
                <c:pt idx="78">
                  <c:v>12639368</c:v>
                </c:pt>
                <c:pt idx="79">
                  <c:v>12959360</c:v>
                </c:pt>
                <c:pt idx="80">
                  <c:v>13283352</c:v>
                </c:pt>
                <c:pt idx="81">
                  <c:v>13611344</c:v>
                </c:pt>
                <c:pt idx="82">
                  <c:v>13943336</c:v>
                </c:pt>
                <c:pt idx="83">
                  <c:v>14279328</c:v>
                </c:pt>
                <c:pt idx="84">
                  <c:v>14619320</c:v>
                </c:pt>
                <c:pt idx="85">
                  <c:v>14963312</c:v>
                </c:pt>
                <c:pt idx="86">
                  <c:v>15311304</c:v>
                </c:pt>
                <c:pt idx="87">
                  <c:v>15663296</c:v>
                </c:pt>
                <c:pt idx="88">
                  <c:v>16019288</c:v>
                </c:pt>
                <c:pt idx="89">
                  <c:v>16379280</c:v>
                </c:pt>
                <c:pt idx="90">
                  <c:v>16743272</c:v>
                </c:pt>
                <c:pt idx="91">
                  <c:v>17111264</c:v>
                </c:pt>
                <c:pt idx="92">
                  <c:v>17483256</c:v>
                </c:pt>
                <c:pt idx="93">
                  <c:v>17859248</c:v>
                </c:pt>
                <c:pt idx="94">
                  <c:v>18239240</c:v>
                </c:pt>
                <c:pt idx="95">
                  <c:v>18623232</c:v>
                </c:pt>
                <c:pt idx="96">
                  <c:v>19011224</c:v>
                </c:pt>
                <c:pt idx="97">
                  <c:v>19403216</c:v>
                </c:pt>
                <c:pt idx="98">
                  <c:v>19799208</c:v>
                </c:pt>
                <c:pt idx="99">
                  <c:v>20199200</c:v>
                </c:pt>
                <c:pt idx="100">
                  <c:v>20603192</c:v>
                </c:pt>
                <c:pt idx="101">
                  <c:v>21011184</c:v>
                </c:pt>
                <c:pt idx="102">
                  <c:v>21423176</c:v>
                </c:pt>
                <c:pt idx="103">
                  <c:v>21839168</c:v>
                </c:pt>
                <c:pt idx="104">
                  <c:v>22259160</c:v>
                </c:pt>
                <c:pt idx="105">
                  <c:v>22683152</c:v>
                </c:pt>
                <c:pt idx="106">
                  <c:v>23111144</c:v>
                </c:pt>
                <c:pt idx="107">
                  <c:v>23543136</c:v>
                </c:pt>
                <c:pt idx="108">
                  <c:v>23979128</c:v>
                </c:pt>
                <c:pt idx="109">
                  <c:v>24419120</c:v>
                </c:pt>
                <c:pt idx="110">
                  <c:v>24863112</c:v>
                </c:pt>
                <c:pt idx="111">
                  <c:v>25311104</c:v>
                </c:pt>
                <c:pt idx="112">
                  <c:v>25763096</c:v>
                </c:pt>
                <c:pt idx="113">
                  <c:v>26219088</c:v>
                </c:pt>
                <c:pt idx="114">
                  <c:v>26679080</c:v>
                </c:pt>
                <c:pt idx="115">
                  <c:v>27143072</c:v>
                </c:pt>
                <c:pt idx="116">
                  <c:v>27611064</c:v>
                </c:pt>
                <c:pt idx="117">
                  <c:v>28083056</c:v>
                </c:pt>
                <c:pt idx="118">
                  <c:v>28559048</c:v>
                </c:pt>
                <c:pt idx="119">
                  <c:v>29039040</c:v>
                </c:pt>
                <c:pt idx="120">
                  <c:v>29523032</c:v>
                </c:pt>
                <c:pt idx="121">
                  <c:v>30011024</c:v>
                </c:pt>
                <c:pt idx="122">
                  <c:v>30503016</c:v>
                </c:pt>
                <c:pt idx="123">
                  <c:v>30999008</c:v>
                </c:pt>
                <c:pt idx="124">
                  <c:v>31499000</c:v>
                </c:pt>
                <c:pt idx="125">
                  <c:v>32002992</c:v>
                </c:pt>
                <c:pt idx="126">
                  <c:v>32510984</c:v>
                </c:pt>
                <c:pt idx="127">
                  <c:v>33022976</c:v>
                </c:pt>
                <c:pt idx="128">
                  <c:v>33538968</c:v>
                </c:pt>
                <c:pt idx="129">
                  <c:v>34058960</c:v>
                </c:pt>
                <c:pt idx="130">
                  <c:v>34582952</c:v>
                </c:pt>
                <c:pt idx="131">
                  <c:v>35110944</c:v>
                </c:pt>
                <c:pt idx="132">
                  <c:v>35642936</c:v>
                </c:pt>
                <c:pt idx="133">
                  <c:v>36178928</c:v>
                </c:pt>
                <c:pt idx="134">
                  <c:v>36718920</c:v>
                </c:pt>
                <c:pt idx="135">
                  <c:v>37262912</c:v>
                </c:pt>
                <c:pt idx="136">
                  <c:v>37810904</c:v>
                </c:pt>
                <c:pt idx="137">
                  <c:v>38362896</c:v>
                </c:pt>
                <c:pt idx="138">
                  <c:v>38918888</c:v>
                </c:pt>
                <c:pt idx="139">
                  <c:v>39478880</c:v>
                </c:pt>
                <c:pt idx="140">
                  <c:v>40042872</c:v>
                </c:pt>
                <c:pt idx="141">
                  <c:v>40610864</c:v>
                </c:pt>
                <c:pt idx="142">
                  <c:v>41182856</c:v>
                </c:pt>
                <c:pt idx="143">
                  <c:v>41758848</c:v>
                </c:pt>
                <c:pt idx="144">
                  <c:v>42338840</c:v>
                </c:pt>
                <c:pt idx="145">
                  <c:v>42922832</c:v>
                </c:pt>
                <c:pt idx="146">
                  <c:v>43510824</c:v>
                </c:pt>
                <c:pt idx="147">
                  <c:v>44102816</c:v>
                </c:pt>
                <c:pt idx="148">
                  <c:v>44698808</c:v>
                </c:pt>
                <c:pt idx="149">
                  <c:v>45298800</c:v>
                </c:pt>
                <c:pt idx="150">
                  <c:v>45902792</c:v>
                </c:pt>
                <c:pt idx="151">
                  <c:v>46510784</c:v>
                </c:pt>
                <c:pt idx="152">
                  <c:v>47122776</c:v>
                </c:pt>
                <c:pt idx="153">
                  <c:v>47738768</c:v>
                </c:pt>
                <c:pt idx="154">
                  <c:v>48358760</c:v>
                </c:pt>
                <c:pt idx="155">
                  <c:v>48982752</c:v>
                </c:pt>
                <c:pt idx="156">
                  <c:v>49610744</c:v>
                </c:pt>
                <c:pt idx="157">
                  <c:v>50242736</c:v>
                </c:pt>
                <c:pt idx="158">
                  <c:v>50878728</c:v>
                </c:pt>
                <c:pt idx="159">
                  <c:v>51518720</c:v>
                </c:pt>
                <c:pt idx="160">
                  <c:v>52162712</c:v>
                </c:pt>
                <c:pt idx="161">
                  <c:v>52810704</c:v>
                </c:pt>
                <c:pt idx="162">
                  <c:v>53462696</c:v>
                </c:pt>
                <c:pt idx="163">
                  <c:v>54118688</c:v>
                </c:pt>
                <c:pt idx="164">
                  <c:v>54778680</c:v>
                </c:pt>
                <c:pt idx="165">
                  <c:v>55442672</c:v>
                </c:pt>
                <c:pt idx="166">
                  <c:v>56110664</c:v>
                </c:pt>
                <c:pt idx="167">
                  <c:v>56782656</c:v>
                </c:pt>
                <c:pt idx="168">
                  <c:v>57458648</c:v>
                </c:pt>
                <c:pt idx="169">
                  <c:v>58138640</c:v>
                </c:pt>
                <c:pt idx="170">
                  <c:v>58822632</c:v>
                </c:pt>
                <c:pt idx="171">
                  <c:v>59510624</c:v>
                </c:pt>
                <c:pt idx="172">
                  <c:v>60202616</c:v>
                </c:pt>
                <c:pt idx="173">
                  <c:v>60898608</c:v>
                </c:pt>
                <c:pt idx="174">
                  <c:v>61598600</c:v>
                </c:pt>
                <c:pt idx="175">
                  <c:v>62302592</c:v>
                </c:pt>
                <c:pt idx="176">
                  <c:v>63010584</c:v>
                </c:pt>
                <c:pt idx="177">
                  <c:v>63722576</c:v>
                </c:pt>
                <c:pt idx="178">
                  <c:v>64438568</c:v>
                </c:pt>
                <c:pt idx="179">
                  <c:v>65158560</c:v>
                </c:pt>
                <c:pt idx="180">
                  <c:v>65882552</c:v>
                </c:pt>
                <c:pt idx="181">
                  <c:v>66610544</c:v>
                </c:pt>
                <c:pt idx="182">
                  <c:v>67342536</c:v>
                </c:pt>
                <c:pt idx="183">
                  <c:v>68078528</c:v>
                </c:pt>
                <c:pt idx="184">
                  <c:v>68818520</c:v>
                </c:pt>
                <c:pt idx="185">
                  <c:v>69562512</c:v>
                </c:pt>
                <c:pt idx="186">
                  <c:v>70310504</c:v>
                </c:pt>
                <c:pt idx="187">
                  <c:v>71062496</c:v>
                </c:pt>
                <c:pt idx="188">
                  <c:v>71818488</c:v>
                </c:pt>
                <c:pt idx="189">
                  <c:v>72578480</c:v>
                </c:pt>
                <c:pt idx="190">
                  <c:v>73342472</c:v>
                </c:pt>
                <c:pt idx="191">
                  <c:v>74110464</c:v>
                </c:pt>
                <c:pt idx="192">
                  <c:v>74882456</c:v>
                </c:pt>
                <c:pt idx="193">
                  <c:v>75658448</c:v>
                </c:pt>
                <c:pt idx="194">
                  <c:v>76438440</c:v>
                </c:pt>
                <c:pt idx="195">
                  <c:v>77222432</c:v>
                </c:pt>
                <c:pt idx="196">
                  <c:v>78010424</c:v>
                </c:pt>
                <c:pt idx="197">
                  <c:v>78802416</c:v>
                </c:pt>
                <c:pt idx="198">
                  <c:v>79598408</c:v>
                </c:pt>
                <c:pt idx="199">
                  <c:v>80398400</c:v>
                </c:pt>
              </c:numCache>
            </c:numRef>
          </c:yVal>
          <c:smooth val="0"/>
          <c:extLst>
            <c:ext xmlns:c16="http://schemas.microsoft.com/office/drawing/2014/chart" uri="{C3380CC4-5D6E-409C-BE32-E72D297353CC}">
              <c16:uniqueId val="{00000004-EFD7-4A9C-B7DE-37F8CF4211A3}"/>
            </c:ext>
          </c:extLst>
        </c:ser>
        <c:dLbls>
          <c:showLegendKey val="0"/>
          <c:showVal val="0"/>
          <c:showCatName val="0"/>
          <c:showSerName val="0"/>
          <c:showPercent val="0"/>
          <c:showBubbleSize val="0"/>
        </c:dLbls>
        <c:axId val="77632784"/>
        <c:axId val="77638192"/>
      </c:scatterChart>
      <c:valAx>
        <c:axId val="77632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38192"/>
        <c:crosses val="autoZero"/>
        <c:crossBetween val="midCat"/>
      </c:valAx>
      <c:valAx>
        <c:axId val="7763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632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All Partially Unsorted</a:t>
            </a:r>
          </a:p>
        </c:rich>
      </c:tx>
      <c:layout>
        <c:manualLayout>
          <c:xMode val="edge"/>
          <c:yMode val="edge"/>
          <c:x val="0.33218044619422571"/>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v>Quick Sort</c:v>
          </c:tx>
          <c:spPr>
            <a:ln w="19050" cap="rnd">
              <a:solidFill>
                <a:schemeClr val="accent2"/>
              </a:solidFill>
              <a:round/>
            </a:ln>
            <a:effectLst/>
          </c:spPr>
          <c:marker>
            <c:symbol val="none"/>
          </c:marker>
          <c:xVal>
            <c:numRef>
              <c:f>QuickSortPARTIALLY_UNSORTED!$D$2:$D$201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QuickSortPARTIALLY_UNSORTED!$E$2:$E$201</c:f>
              <c:numCache>
                <c:formatCode>General</c:formatCode>
                <c:ptCount val="200"/>
                <c:pt idx="0">
                  <c:v>27359</c:v>
                </c:pt>
                <c:pt idx="1">
                  <c:v>87079</c:v>
                </c:pt>
                <c:pt idx="2">
                  <c:v>159479</c:v>
                </c:pt>
                <c:pt idx="3">
                  <c:v>244345</c:v>
                </c:pt>
                <c:pt idx="4">
                  <c:v>342015</c:v>
                </c:pt>
                <c:pt idx="5">
                  <c:v>452207</c:v>
                </c:pt>
                <c:pt idx="6">
                  <c:v>574975</c:v>
                </c:pt>
                <c:pt idx="7">
                  <c:v>710231</c:v>
                </c:pt>
                <c:pt idx="8">
                  <c:v>858209</c:v>
                </c:pt>
                <c:pt idx="9">
                  <c:v>1018845</c:v>
                </c:pt>
                <c:pt idx="10">
                  <c:v>1192403</c:v>
                </c:pt>
                <c:pt idx="11">
                  <c:v>1378279</c:v>
                </c:pt>
                <c:pt idx="12">
                  <c:v>1576739</c:v>
                </c:pt>
                <c:pt idx="13">
                  <c:v>1787635</c:v>
                </c:pt>
                <c:pt idx="14">
                  <c:v>2011179</c:v>
                </c:pt>
                <c:pt idx="15">
                  <c:v>2247361</c:v>
                </c:pt>
                <c:pt idx="16">
                  <c:v>2496069</c:v>
                </c:pt>
                <c:pt idx="17">
                  <c:v>2757495</c:v>
                </c:pt>
                <c:pt idx="18">
                  <c:v>3031897</c:v>
                </c:pt>
                <c:pt idx="19">
                  <c:v>3318761</c:v>
                </c:pt>
                <c:pt idx="20">
                  <c:v>3618491</c:v>
                </c:pt>
                <c:pt idx="21">
                  <c:v>3931163</c:v>
                </c:pt>
                <c:pt idx="22">
                  <c:v>4255985</c:v>
                </c:pt>
                <c:pt idx="23">
                  <c:v>4593253</c:v>
                </c:pt>
                <c:pt idx="24">
                  <c:v>4942965</c:v>
                </c:pt>
                <c:pt idx="25">
                  <c:v>5305293</c:v>
                </c:pt>
                <c:pt idx="26">
                  <c:v>5680397</c:v>
                </c:pt>
                <c:pt idx="27">
                  <c:v>6067775</c:v>
                </c:pt>
                <c:pt idx="28">
                  <c:v>6467373</c:v>
                </c:pt>
                <c:pt idx="29">
                  <c:v>6880133</c:v>
                </c:pt>
                <c:pt idx="30">
                  <c:v>7304945</c:v>
                </c:pt>
                <c:pt idx="31">
                  <c:v>7742411</c:v>
                </c:pt>
                <c:pt idx="32">
                  <c:v>8192481</c:v>
                </c:pt>
                <c:pt idx="33">
                  <c:v>8655007</c:v>
                </c:pt>
                <c:pt idx="34">
                  <c:v>9130437</c:v>
                </c:pt>
                <c:pt idx="35">
                  <c:v>9618791</c:v>
                </c:pt>
                <c:pt idx="36">
                  <c:v>10119401</c:v>
                </c:pt>
                <c:pt idx="37">
                  <c:v>10633509</c:v>
                </c:pt>
                <c:pt idx="38">
                  <c:v>11160275</c:v>
                </c:pt>
                <c:pt idx="39">
                  <c:v>11699407</c:v>
                </c:pt>
                <c:pt idx="40">
                  <c:v>12251215</c:v>
                </c:pt>
                <c:pt idx="41">
                  <c:v>12815663</c:v>
                </c:pt>
                <c:pt idx="42">
                  <c:v>13393369</c:v>
                </c:pt>
                <c:pt idx="43">
                  <c:v>13984117</c:v>
                </c:pt>
                <c:pt idx="44">
                  <c:v>14586849</c:v>
                </c:pt>
                <c:pt idx="45">
                  <c:v>15201973</c:v>
                </c:pt>
                <c:pt idx="46">
                  <c:v>15829527</c:v>
                </c:pt>
                <c:pt idx="47">
                  <c:v>16469013</c:v>
                </c:pt>
                <c:pt idx="48">
                  <c:v>17120759</c:v>
                </c:pt>
                <c:pt idx="49">
                  <c:v>17785445</c:v>
                </c:pt>
                <c:pt idx="50">
                  <c:v>18462627</c:v>
                </c:pt>
                <c:pt idx="51">
                  <c:v>19152565</c:v>
                </c:pt>
                <c:pt idx="52">
                  <c:v>19855391</c:v>
                </c:pt>
                <c:pt idx="53">
                  <c:v>20571199</c:v>
                </c:pt>
                <c:pt idx="54">
                  <c:v>21299347</c:v>
                </c:pt>
                <c:pt idx="55">
                  <c:v>22039525</c:v>
                </c:pt>
                <c:pt idx="56">
                  <c:v>22791595</c:v>
                </c:pt>
                <c:pt idx="57">
                  <c:v>23556585</c:v>
                </c:pt>
                <c:pt idx="58">
                  <c:v>24334279</c:v>
                </c:pt>
                <c:pt idx="59">
                  <c:v>25124955</c:v>
                </c:pt>
                <c:pt idx="60">
                  <c:v>25927589</c:v>
                </c:pt>
                <c:pt idx="61">
                  <c:v>26742633</c:v>
                </c:pt>
                <c:pt idx="62">
                  <c:v>27570465</c:v>
                </c:pt>
                <c:pt idx="63">
                  <c:v>28410957</c:v>
                </c:pt>
                <c:pt idx="64">
                  <c:v>29263527</c:v>
                </c:pt>
                <c:pt idx="65">
                  <c:v>30128637</c:v>
                </c:pt>
                <c:pt idx="66">
                  <c:v>31007405</c:v>
                </c:pt>
                <c:pt idx="67">
                  <c:v>31898335</c:v>
                </c:pt>
                <c:pt idx="68">
                  <c:v>32802229</c:v>
                </c:pt>
                <c:pt idx="69">
                  <c:v>33718213</c:v>
                </c:pt>
                <c:pt idx="70">
                  <c:v>34648041</c:v>
                </c:pt>
                <c:pt idx="71">
                  <c:v>35590067</c:v>
                </c:pt>
                <c:pt idx="72">
                  <c:v>36544429</c:v>
                </c:pt>
                <c:pt idx="73">
                  <c:v>37511329</c:v>
                </c:pt>
                <c:pt idx="74">
                  <c:v>38491523</c:v>
                </c:pt>
                <c:pt idx="75">
                  <c:v>39485351</c:v>
                </c:pt>
                <c:pt idx="76">
                  <c:v>40491761</c:v>
                </c:pt>
                <c:pt idx="77">
                  <c:v>41510995</c:v>
                </c:pt>
                <c:pt idx="78">
                  <c:v>42542207</c:v>
                </c:pt>
                <c:pt idx="79">
                  <c:v>43586087</c:v>
                </c:pt>
                <c:pt idx="80">
                  <c:v>44642769</c:v>
                </c:pt>
                <c:pt idx="81">
                  <c:v>45711721</c:v>
                </c:pt>
                <c:pt idx="82">
                  <c:v>46793935</c:v>
                </c:pt>
                <c:pt idx="83">
                  <c:v>47888997</c:v>
                </c:pt>
                <c:pt idx="84">
                  <c:v>48997257</c:v>
                </c:pt>
                <c:pt idx="85">
                  <c:v>50118075</c:v>
                </c:pt>
                <c:pt idx="86">
                  <c:v>51252195</c:v>
                </c:pt>
                <c:pt idx="87">
                  <c:v>52398727</c:v>
                </c:pt>
                <c:pt idx="88">
                  <c:v>53557319</c:v>
                </c:pt>
                <c:pt idx="89">
                  <c:v>54728651</c:v>
                </c:pt>
                <c:pt idx="90">
                  <c:v>55912099</c:v>
                </c:pt>
                <c:pt idx="91">
                  <c:v>57107831</c:v>
                </c:pt>
                <c:pt idx="92">
                  <c:v>58315609</c:v>
                </c:pt>
                <c:pt idx="93">
                  <c:v>59535927</c:v>
                </c:pt>
                <c:pt idx="94">
                  <c:v>60768709</c:v>
                </c:pt>
                <c:pt idx="95">
                  <c:v>62013357</c:v>
                </c:pt>
                <c:pt idx="96">
                  <c:v>63270251</c:v>
                </c:pt>
                <c:pt idx="97">
                  <c:v>64539525</c:v>
                </c:pt>
                <c:pt idx="98">
                  <c:v>65821287</c:v>
                </c:pt>
                <c:pt idx="99">
                  <c:v>67115733</c:v>
                </c:pt>
                <c:pt idx="100">
                  <c:v>68423119</c:v>
                </c:pt>
                <c:pt idx="101">
                  <c:v>69743423</c:v>
                </c:pt>
                <c:pt idx="102">
                  <c:v>71076335</c:v>
                </c:pt>
                <c:pt idx="103">
                  <c:v>72422117</c:v>
                </c:pt>
                <c:pt idx="104">
                  <c:v>73780729</c:v>
                </c:pt>
                <c:pt idx="105">
                  <c:v>75151973</c:v>
                </c:pt>
                <c:pt idx="106">
                  <c:v>76535741</c:v>
                </c:pt>
                <c:pt idx="107">
                  <c:v>77932331</c:v>
                </c:pt>
                <c:pt idx="108">
                  <c:v>79341681</c:v>
                </c:pt>
                <c:pt idx="109">
                  <c:v>80763011</c:v>
                </c:pt>
                <c:pt idx="110">
                  <c:v>82196231</c:v>
                </c:pt>
                <c:pt idx="111">
                  <c:v>83641821</c:v>
                </c:pt>
                <c:pt idx="112">
                  <c:v>85099169</c:v>
                </c:pt>
                <c:pt idx="113">
                  <c:v>86568697</c:v>
                </c:pt>
                <c:pt idx="114">
                  <c:v>88050357</c:v>
                </c:pt>
                <c:pt idx="115">
                  <c:v>89545361</c:v>
                </c:pt>
                <c:pt idx="116">
                  <c:v>91053555</c:v>
                </c:pt>
                <c:pt idx="117">
                  <c:v>92574735</c:v>
                </c:pt>
                <c:pt idx="118">
                  <c:v>94108497</c:v>
                </c:pt>
                <c:pt idx="119">
                  <c:v>95655231</c:v>
                </c:pt>
                <c:pt idx="120">
                  <c:v>97214159</c:v>
                </c:pt>
                <c:pt idx="121">
                  <c:v>98784943</c:v>
                </c:pt>
                <c:pt idx="122">
                  <c:v>100367085</c:v>
                </c:pt>
                <c:pt idx="123">
                  <c:v>101962827</c:v>
                </c:pt>
                <c:pt idx="124">
                  <c:v>103572159</c:v>
                </c:pt>
                <c:pt idx="125">
                  <c:v>105193671</c:v>
                </c:pt>
                <c:pt idx="126">
                  <c:v>106826241</c:v>
                </c:pt>
                <c:pt idx="127">
                  <c:v>108472751</c:v>
                </c:pt>
                <c:pt idx="128">
                  <c:v>110130517</c:v>
                </c:pt>
                <c:pt idx="129">
                  <c:v>111800603</c:v>
                </c:pt>
                <c:pt idx="130">
                  <c:v>113483759</c:v>
                </c:pt>
                <c:pt idx="131">
                  <c:v>115179481</c:v>
                </c:pt>
                <c:pt idx="132">
                  <c:v>116887535</c:v>
                </c:pt>
                <c:pt idx="133">
                  <c:v>118609887</c:v>
                </c:pt>
                <c:pt idx="134">
                  <c:v>120343429</c:v>
                </c:pt>
                <c:pt idx="135">
                  <c:v>122091027</c:v>
                </c:pt>
                <c:pt idx="136">
                  <c:v>123852465</c:v>
                </c:pt>
                <c:pt idx="137">
                  <c:v>125625121</c:v>
                </c:pt>
                <c:pt idx="138">
                  <c:v>127409275</c:v>
                </c:pt>
                <c:pt idx="139">
                  <c:v>129207213</c:v>
                </c:pt>
                <c:pt idx="140">
                  <c:v>131019241</c:v>
                </c:pt>
                <c:pt idx="141">
                  <c:v>132844951</c:v>
                </c:pt>
                <c:pt idx="142">
                  <c:v>134682627</c:v>
                </c:pt>
                <c:pt idx="143">
                  <c:v>136532487</c:v>
                </c:pt>
                <c:pt idx="144">
                  <c:v>138394843</c:v>
                </c:pt>
                <c:pt idx="145">
                  <c:v>140268945</c:v>
                </c:pt>
                <c:pt idx="146">
                  <c:v>142155517</c:v>
                </c:pt>
                <c:pt idx="147">
                  <c:v>144054919</c:v>
                </c:pt>
                <c:pt idx="148">
                  <c:v>145967493</c:v>
                </c:pt>
                <c:pt idx="149">
                  <c:v>147893261</c:v>
                </c:pt>
                <c:pt idx="150">
                  <c:v>149831899</c:v>
                </c:pt>
                <c:pt idx="151">
                  <c:v>151784531</c:v>
                </c:pt>
                <c:pt idx="152">
                  <c:v>153750253</c:v>
                </c:pt>
                <c:pt idx="153">
                  <c:v>155728241</c:v>
                </c:pt>
                <c:pt idx="154">
                  <c:v>157718939</c:v>
                </c:pt>
                <c:pt idx="155">
                  <c:v>159722687</c:v>
                </c:pt>
                <c:pt idx="156">
                  <c:v>161737901</c:v>
                </c:pt>
                <c:pt idx="157">
                  <c:v>163766405</c:v>
                </c:pt>
                <c:pt idx="158">
                  <c:v>165806821</c:v>
                </c:pt>
                <c:pt idx="159">
                  <c:v>167860031</c:v>
                </c:pt>
                <c:pt idx="160">
                  <c:v>169926085</c:v>
                </c:pt>
                <c:pt idx="161">
                  <c:v>172004221</c:v>
                </c:pt>
                <c:pt idx="162">
                  <c:v>174095289</c:v>
                </c:pt>
                <c:pt idx="163">
                  <c:v>176198711</c:v>
                </c:pt>
                <c:pt idx="164">
                  <c:v>178315433</c:v>
                </c:pt>
                <c:pt idx="165">
                  <c:v>180444851</c:v>
                </c:pt>
                <c:pt idx="166">
                  <c:v>182586709</c:v>
                </c:pt>
                <c:pt idx="167">
                  <c:v>184742141</c:v>
                </c:pt>
                <c:pt idx="168">
                  <c:v>186910707</c:v>
                </c:pt>
                <c:pt idx="169">
                  <c:v>189091957</c:v>
                </c:pt>
                <c:pt idx="170">
                  <c:v>191286797</c:v>
                </c:pt>
                <c:pt idx="171">
                  <c:v>193494239</c:v>
                </c:pt>
                <c:pt idx="172">
                  <c:v>195714893</c:v>
                </c:pt>
                <c:pt idx="173">
                  <c:v>197949051</c:v>
                </c:pt>
                <c:pt idx="174">
                  <c:v>200195219</c:v>
                </c:pt>
                <c:pt idx="175">
                  <c:v>202453749</c:v>
                </c:pt>
                <c:pt idx="176">
                  <c:v>204725083</c:v>
                </c:pt>
                <c:pt idx="177">
                  <c:v>207007983</c:v>
                </c:pt>
                <c:pt idx="178">
                  <c:v>209303195</c:v>
                </c:pt>
                <c:pt idx="179">
                  <c:v>211611267</c:v>
                </c:pt>
                <c:pt idx="180">
                  <c:v>213931855</c:v>
                </c:pt>
                <c:pt idx="181">
                  <c:v>216263869</c:v>
                </c:pt>
                <c:pt idx="182">
                  <c:v>218608093</c:v>
                </c:pt>
                <c:pt idx="183">
                  <c:v>220965121</c:v>
                </c:pt>
                <c:pt idx="184">
                  <c:v>223334263</c:v>
                </c:pt>
                <c:pt idx="185">
                  <c:v>225715951</c:v>
                </c:pt>
                <c:pt idx="186">
                  <c:v>228109321</c:v>
                </c:pt>
                <c:pt idx="187">
                  <c:v>230514937</c:v>
                </c:pt>
                <c:pt idx="188">
                  <c:v>232933437</c:v>
                </c:pt>
                <c:pt idx="189">
                  <c:v>235363345</c:v>
                </c:pt>
                <c:pt idx="190">
                  <c:v>237806059</c:v>
                </c:pt>
                <c:pt idx="191">
                  <c:v>240261789</c:v>
                </c:pt>
                <c:pt idx="192">
                  <c:v>242729257</c:v>
                </c:pt>
                <c:pt idx="193">
                  <c:v>245208851</c:v>
                </c:pt>
                <c:pt idx="194">
                  <c:v>247700477</c:v>
                </c:pt>
                <c:pt idx="195">
                  <c:v>250205129</c:v>
                </c:pt>
                <c:pt idx="196">
                  <c:v>252722101</c:v>
                </c:pt>
                <c:pt idx="197">
                  <c:v>255251715</c:v>
                </c:pt>
                <c:pt idx="198">
                  <c:v>257793373</c:v>
                </c:pt>
                <c:pt idx="199">
                  <c:v>260348739</c:v>
                </c:pt>
              </c:numCache>
            </c:numRef>
          </c:yVal>
          <c:smooth val="0"/>
          <c:extLst>
            <c:ext xmlns:c16="http://schemas.microsoft.com/office/drawing/2014/chart" uri="{C3380CC4-5D6E-409C-BE32-E72D297353CC}">
              <c16:uniqueId val="{00000000-C510-437E-9905-C44BA6C2A00D}"/>
            </c:ext>
          </c:extLst>
        </c:ser>
        <c:ser>
          <c:idx val="2"/>
          <c:order val="1"/>
          <c:tx>
            <c:v>Bubble Sort</c:v>
          </c:tx>
          <c:spPr>
            <a:ln w="19050" cap="rnd">
              <a:solidFill>
                <a:srgbClr val="7030A0"/>
              </a:solidFill>
              <a:round/>
            </a:ln>
            <a:effectLst/>
          </c:spPr>
          <c:marker>
            <c:symbol val="none"/>
          </c:marker>
          <c:xVal>
            <c:numRef>
              <c:f>BubbleSortPARTIALLY_UNSORTED!$D$2:$D$201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BubbleSortPARTIALLY_UNSORTED!$E$2:$E$201</c:f>
              <c:numCache>
                <c:formatCode>General</c:formatCode>
                <c:ptCount val="200"/>
                <c:pt idx="0">
                  <c:v>249</c:v>
                </c:pt>
                <c:pt idx="1">
                  <c:v>499</c:v>
                </c:pt>
                <c:pt idx="2">
                  <c:v>749</c:v>
                </c:pt>
                <c:pt idx="3">
                  <c:v>999</c:v>
                </c:pt>
                <c:pt idx="4">
                  <c:v>1249</c:v>
                </c:pt>
                <c:pt idx="5">
                  <c:v>1499</c:v>
                </c:pt>
                <c:pt idx="6">
                  <c:v>1749</c:v>
                </c:pt>
                <c:pt idx="7">
                  <c:v>1999</c:v>
                </c:pt>
                <c:pt idx="8">
                  <c:v>2249</c:v>
                </c:pt>
                <c:pt idx="9">
                  <c:v>2499</c:v>
                </c:pt>
                <c:pt idx="10">
                  <c:v>2749</c:v>
                </c:pt>
                <c:pt idx="11">
                  <c:v>2999</c:v>
                </c:pt>
                <c:pt idx="12">
                  <c:v>3249</c:v>
                </c:pt>
                <c:pt idx="13">
                  <c:v>3499</c:v>
                </c:pt>
                <c:pt idx="14">
                  <c:v>3749</c:v>
                </c:pt>
                <c:pt idx="15">
                  <c:v>3999</c:v>
                </c:pt>
                <c:pt idx="16">
                  <c:v>4249</c:v>
                </c:pt>
                <c:pt idx="17">
                  <c:v>4499</c:v>
                </c:pt>
                <c:pt idx="18">
                  <c:v>4749</c:v>
                </c:pt>
                <c:pt idx="19">
                  <c:v>4999</c:v>
                </c:pt>
                <c:pt idx="20">
                  <c:v>5249</c:v>
                </c:pt>
                <c:pt idx="21">
                  <c:v>5499</c:v>
                </c:pt>
                <c:pt idx="22">
                  <c:v>5749</c:v>
                </c:pt>
                <c:pt idx="23">
                  <c:v>5999</c:v>
                </c:pt>
                <c:pt idx="24">
                  <c:v>6249</c:v>
                </c:pt>
                <c:pt idx="25">
                  <c:v>6499</c:v>
                </c:pt>
                <c:pt idx="26">
                  <c:v>6749</c:v>
                </c:pt>
                <c:pt idx="27">
                  <c:v>6999</c:v>
                </c:pt>
                <c:pt idx="28">
                  <c:v>7249</c:v>
                </c:pt>
                <c:pt idx="29">
                  <c:v>7499</c:v>
                </c:pt>
                <c:pt idx="30">
                  <c:v>7749</c:v>
                </c:pt>
                <c:pt idx="31">
                  <c:v>7999</c:v>
                </c:pt>
                <c:pt idx="32">
                  <c:v>8249</c:v>
                </c:pt>
                <c:pt idx="33">
                  <c:v>8499</c:v>
                </c:pt>
                <c:pt idx="34">
                  <c:v>8749</c:v>
                </c:pt>
                <c:pt idx="35">
                  <c:v>8999</c:v>
                </c:pt>
                <c:pt idx="36">
                  <c:v>9249</c:v>
                </c:pt>
                <c:pt idx="37">
                  <c:v>9499</c:v>
                </c:pt>
                <c:pt idx="38">
                  <c:v>9749</c:v>
                </c:pt>
                <c:pt idx="39">
                  <c:v>9999</c:v>
                </c:pt>
                <c:pt idx="40">
                  <c:v>10249</c:v>
                </c:pt>
                <c:pt idx="41">
                  <c:v>10499</c:v>
                </c:pt>
                <c:pt idx="42">
                  <c:v>10749</c:v>
                </c:pt>
                <c:pt idx="43">
                  <c:v>10999</c:v>
                </c:pt>
                <c:pt idx="44">
                  <c:v>11249</c:v>
                </c:pt>
                <c:pt idx="45">
                  <c:v>11499</c:v>
                </c:pt>
                <c:pt idx="46">
                  <c:v>11749</c:v>
                </c:pt>
                <c:pt idx="47">
                  <c:v>11999</c:v>
                </c:pt>
                <c:pt idx="48">
                  <c:v>12249</c:v>
                </c:pt>
                <c:pt idx="49">
                  <c:v>12499</c:v>
                </c:pt>
                <c:pt idx="50">
                  <c:v>12749</c:v>
                </c:pt>
                <c:pt idx="51">
                  <c:v>12999</c:v>
                </c:pt>
                <c:pt idx="52">
                  <c:v>13249</c:v>
                </c:pt>
                <c:pt idx="53">
                  <c:v>13499</c:v>
                </c:pt>
                <c:pt idx="54">
                  <c:v>13749</c:v>
                </c:pt>
                <c:pt idx="55">
                  <c:v>13999</c:v>
                </c:pt>
                <c:pt idx="56">
                  <c:v>14249</c:v>
                </c:pt>
                <c:pt idx="57">
                  <c:v>14499</c:v>
                </c:pt>
                <c:pt idx="58">
                  <c:v>14749</c:v>
                </c:pt>
                <c:pt idx="59">
                  <c:v>14999</c:v>
                </c:pt>
                <c:pt idx="60">
                  <c:v>15249</c:v>
                </c:pt>
                <c:pt idx="61">
                  <c:v>15499</c:v>
                </c:pt>
                <c:pt idx="62">
                  <c:v>15749</c:v>
                </c:pt>
                <c:pt idx="63">
                  <c:v>15999</c:v>
                </c:pt>
                <c:pt idx="64">
                  <c:v>16249</c:v>
                </c:pt>
                <c:pt idx="65">
                  <c:v>16499</c:v>
                </c:pt>
                <c:pt idx="66">
                  <c:v>16749</c:v>
                </c:pt>
                <c:pt idx="67">
                  <c:v>16999</c:v>
                </c:pt>
                <c:pt idx="68">
                  <c:v>17249</c:v>
                </c:pt>
                <c:pt idx="69">
                  <c:v>17499</c:v>
                </c:pt>
                <c:pt idx="70">
                  <c:v>17749</c:v>
                </c:pt>
                <c:pt idx="71">
                  <c:v>17999</c:v>
                </c:pt>
                <c:pt idx="72">
                  <c:v>18249</c:v>
                </c:pt>
                <c:pt idx="73">
                  <c:v>18499</c:v>
                </c:pt>
                <c:pt idx="74">
                  <c:v>18749</c:v>
                </c:pt>
                <c:pt idx="75">
                  <c:v>18999</c:v>
                </c:pt>
                <c:pt idx="76">
                  <c:v>19249</c:v>
                </c:pt>
                <c:pt idx="77">
                  <c:v>19499</c:v>
                </c:pt>
                <c:pt idx="78">
                  <c:v>19749</c:v>
                </c:pt>
                <c:pt idx="79">
                  <c:v>19999</c:v>
                </c:pt>
                <c:pt idx="80">
                  <c:v>20249</c:v>
                </c:pt>
                <c:pt idx="81">
                  <c:v>20499</c:v>
                </c:pt>
                <c:pt idx="82">
                  <c:v>20749</c:v>
                </c:pt>
                <c:pt idx="83">
                  <c:v>20999</c:v>
                </c:pt>
                <c:pt idx="84">
                  <c:v>21249</c:v>
                </c:pt>
                <c:pt idx="85">
                  <c:v>21499</c:v>
                </c:pt>
                <c:pt idx="86">
                  <c:v>21749</c:v>
                </c:pt>
                <c:pt idx="87">
                  <c:v>21999</c:v>
                </c:pt>
                <c:pt idx="88">
                  <c:v>22249</c:v>
                </c:pt>
                <c:pt idx="89">
                  <c:v>22499</c:v>
                </c:pt>
                <c:pt idx="90">
                  <c:v>22749</c:v>
                </c:pt>
                <c:pt idx="91">
                  <c:v>22999</c:v>
                </c:pt>
                <c:pt idx="92">
                  <c:v>23249</c:v>
                </c:pt>
                <c:pt idx="93">
                  <c:v>23499</c:v>
                </c:pt>
                <c:pt idx="94">
                  <c:v>23749</c:v>
                </c:pt>
                <c:pt idx="95">
                  <c:v>23999</c:v>
                </c:pt>
                <c:pt idx="96">
                  <c:v>24249</c:v>
                </c:pt>
                <c:pt idx="97">
                  <c:v>24499</c:v>
                </c:pt>
                <c:pt idx="98">
                  <c:v>24749</c:v>
                </c:pt>
                <c:pt idx="99">
                  <c:v>24999</c:v>
                </c:pt>
                <c:pt idx="100">
                  <c:v>25249</c:v>
                </c:pt>
                <c:pt idx="101">
                  <c:v>25499</c:v>
                </c:pt>
                <c:pt idx="102">
                  <c:v>25749</c:v>
                </c:pt>
                <c:pt idx="103">
                  <c:v>25999</c:v>
                </c:pt>
                <c:pt idx="104">
                  <c:v>26249</c:v>
                </c:pt>
                <c:pt idx="105">
                  <c:v>26499</c:v>
                </c:pt>
                <c:pt idx="106">
                  <c:v>26749</c:v>
                </c:pt>
                <c:pt idx="107">
                  <c:v>26999</c:v>
                </c:pt>
                <c:pt idx="108">
                  <c:v>27249</c:v>
                </c:pt>
                <c:pt idx="109">
                  <c:v>27499</c:v>
                </c:pt>
                <c:pt idx="110">
                  <c:v>27749</c:v>
                </c:pt>
                <c:pt idx="111">
                  <c:v>27999</c:v>
                </c:pt>
                <c:pt idx="112">
                  <c:v>28249</c:v>
                </c:pt>
                <c:pt idx="113">
                  <c:v>28499</c:v>
                </c:pt>
                <c:pt idx="114">
                  <c:v>28749</c:v>
                </c:pt>
                <c:pt idx="115">
                  <c:v>28999</c:v>
                </c:pt>
                <c:pt idx="116">
                  <c:v>29249</c:v>
                </c:pt>
                <c:pt idx="117">
                  <c:v>29499</c:v>
                </c:pt>
                <c:pt idx="118">
                  <c:v>29749</c:v>
                </c:pt>
                <c:pt idx="119">
                  <c:v>29999</c:v>
                </c:pt>
                <c:pt idx="120">
                  <c:v>30249</c:v>
                </c:pt>
                <c:pt idx="121">
                  <c:v>30499</c:v>
                </c:pt>
                <c:pt idx="122">
                  <c:v>30749</c:v>
                </c:pt>
                <c:pt idx="123">
                  <c:v>30999</c:v>
                </c:pt>
                <c:pt idx="124">
                  <c:v>31249</c:v>
                </c:pt>
                <c:pt idx="125">
                  <c:v>31499</c:v>
                </c:pt>
                <c:pt idx="126">
                  <c:v>31749</c:v>
                </c:pt>
                <c:pt idx="127">
                  <c:v>31999</c:v>
                </c:pt>
                <c:pt idx="128">
                  <c:v>32249</c:v>
                </c:pt>
                <c:pt idx="129">
                  <c:v>32499</c:v>
                </c:pt>
                <c:pt idx="130">
                  <c:v>32749</c:v>
                </c:pt>
                <c:pt idx="131">
                  <c:v>32999</c:v>
                </c:pt>
                <c:pt idx="132">
                  <c:v>33249</c:v>
                </c:pt>
                <c:pt idx="133">
                  <c:v>33499</c:v>
                </c:pt>
                <c:pt idx="134">
                  <c:v>33749</c:v>
                </c:pt>
                <c:pt idx="135">
                  <c:v>33999</c:v>
                </c:pt>
                <c:pt idx="136">
                  <c:v>34249</c:v>
                </c:pt>
                <c:pt idx="137">
                  <c:v>34499</c:v>
                </c:pt>
                <c:pt idx="138">
                  <c:v>34749</c:v>
                </c:pt>
                <c:pt idx="139">
                  <c:v>34999</c:v>
                </c:pt>
                <c:pt idx="140">
                  <c:v>35249</c:v>
                </c:pt>
                <c:pt idx="141">
                  <c:v>35499</c:v>
                </c:pt>
                <c:pt idx="142">
                  <c:v>35749</c:v>
                </c:pt>
                <c:pt idx="143">
                  <c:v>35999</c:v>
                </c:pt>
                <c:pt idx="144">
                  <c:v>36249</c:v>
                </c:pt>
                <c:pt idx="145">
                  <c:v>36499</c:v>
                </c:pt>
                <c:pt idx="146">
                  <c:v>36749</c:v>
                </c:pt>
                <c:pt idx="147">
                  <c:v>36999</c:v>
                </c:pt>
                <c:pt idx="148">
                  <c:v>37249</c:v>
                </c:pt>
                <c:pt idx="149">
                  <c:v>37499</c:v>
                </c:pt>
                <c:pt idx="150">
                  <c:v>37749</c:v>
                </c:pt>
                <c:pt idx="151">
                  <c:v>37999</c:v>
                </c:pt>
                <c:pt idx="152">
                  <c:v>38249</c:v>
                </c:pt>
                <c:pt idx="153">
                  <c:v>38499</c:v>
                </c:pt>
                <c:pt idx="154">
                  <c:v>38749</c:v>
                </c:pt>
                <c:pt idx="155">
                  <c:v>38999</c:v>
                </c:pt>
                <c:pt idx="156">
                  <c:v>39249</c:v>
                </c:pt>
                <c:pt idx="157">
                  <c:v>39499</c:v>
                </c:pt>
                <c:pt idx="158">
                  <c:v>39749</c:v>
                </c:pt>
                <c:pt idx="159">
                  <c:v>39999</c:v>
                </c:pt>
                <c:pt idx="160">
                  <c:v>40249</c:v>
                </c:pt>
                <c:pt idx="161">
                  <c:v>40499</c:v>
                </c:pt>
                <c:pt idx="162">
                  <c:v>40749</c:v>
                </c:pt>
                <c:pt idx="163">
                  <c:v>40999</c:v>
                </c:pt>
                <c:pt idx="164">
                  <c:v>41249</c:v>
                </c:pt>
                <c:pt idx="165">
                  <c:v>41499</c:v>
                </c:pt>
                <c:pt idx="166">
                  <c:v>41749</c:v>
                </c:pt>
                <c:pt idx="167">
                  <c:v>41999</c:v>
                </c:pt>
                <c:pt idx="168">
                  <c:v>42249</c:v>
                </c:pt>
                <c:pt idx="169">
                  <c:v>42499</c:v>
                </c:pt>
                <c:pt idx="170">
                  <c:v>42749</c:v>
                </c:pt>
                <c:pt idx="171">
                  <c:v>42999</c:v>
                </c:pt>
                <c:pt idx="172">
                  <c:v>43249</c:v>
                </c:pt>
                <c:pt idx="173">
                  <c:v>43499</c:v>
                </c:pt>
                <c:pt idx="174">
                  <c:v>43749</c:v>
                </c:pt>
                <c:pt idx="175">
                  <c:v>43999</c:v>
                </c:pt>
                <c:pt idx="176">
                  <c:v>44249</c:v>
                </c:pt>
                <c:pt idx="177">
                  <c:v>44499</c:v>
                </c:pt>
                <c:pt idx="178">
                  <c:v>44749</c:v>
                </c:pt>
                <c:pt idx="179">
                  <c:v>44999</c:v>
                </c:pt>
                <c:pt idx="180">
                  <c:v>45249</c:v>
                </c:pt>
                <c:pt idx="181">
                  <c:v>45499</c:v>
                </c:pt>
                <c:pt idx="182">
                  <c:v>45749</c:v>
                </c:pt>
                <c:pt idx="183">
                  <c:v>45999</c:v>
                </c:pt>
                <c:pt idx="184">
                  <c:v>46249</c:v>
                </c:pt>
                <c:pt idx="185">
                  <c:v>46499</c:v>
                </c:pt>
                <c:pt idx="186">
                  <c:v>46749</c:v>
                </c:pt>
                <c:pt idx="187">
                  <c:v>46999</c:v>
                </c:pt>
                <c:pt idx="188">
                  <c:v>47249</c:v>
                </c:pt>
                <c:pt idx="189">
                  <c:v>47499</c:v>
                </c:pt>
                <c:pt idx="190">
                  <c:v>47749</c:v>
                </c:pt>
                <c:pt idx="191">
                  <c:v>47999</c:v>
                </c:pt>
                <c:pt idx="192">
                  <c:v>48249</c:v>
                </c:pt>
                <c:pt idx="193">
                  <c:v>48499</c:v>
                </c:pt>
                <c:pt idx="194">
                  <c:v>48749</c:v>
                </c:pt>
                <c:pt idx="195">
                  <c:v>48999</c:v>
                </c:pt>
                <c:pt idx="196">
                  <c:v>49249</c:v>
                </c:pt>
                <c:pt idx="197">
                  <c:v>49499</c:v>
                </c:pt>
                <c:pt idx="198">
                  <c:v>49749</c:v>
                </c:pt>
                <c:pt idx="199">
                  <c:v>49999</c:v>
                </c:pt>
              </c:numCache>
            </c:numRef>
          </c:yVal>
          <c:smooth val="0"/>
          <c:extLst>
            <c:ext xmlns:c16="http://schemas.microsoft.com/office/drawing/2014/chart" uri="{C3380CC4-5D6E-409C-BE32-E72D297353CC}">
              <c16:uniqueId val="{00000001-C510-437E-9905-C44BA6C2A00D}"/>
            </c:ext>
          </c:extLst>
        </c:ser>
        <c:ser>
          <c:idx val="3"/>
          <c:order val="2"/>
          <c:tx>
            <c:v>Insertion Sort</c:v>
          </c:tx>
          <c:spPr>
            <a:ln w="19050" cap="rnd">
              <a:solidFill>
                <a:srgbClr val="FFC000"/>
              </a:solidFill>
              <a:round/>
            </a:ln>
            <a:effectLst/>
          </c:spPr>
          <c:marker>
            <c:symbol val="none"/>
          </c:marker>
          <c:xVal>
            <c:numRef>
              <c:f>InsertionSortPARTIALLY_UNSORTED!$D$2:$D$201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InsertionSortPARTIALLY_UNSORTED!$E$2:$E$201</c:f>
              <c:numCache>
                <c:formatCode>General</c:formatCode>
                <c:ptCount val="200"/>
                <c:pt idx="0">
                  <c:v>249</c:v>
                </c:pt>
                <c:pt idx="1">
                  <c:v>499</c:v>
                </c:pt>
                <c:pt idx="2">
                  <c:v>749</c:v>
                </c:pt>
                <c:pt idx="3">
                  <c:v>999</c:v>
                </c:pt>
                <c:pt idx="4">
                  <c:v>1249</c:v>
                </c:pt>
                <c:pt idx="5">
                  <c:v>1499</c:v>
                </c:pt>
                <c:pt idx="6">
                  <c:v>1749</c:v>
                </c:pt>
                <c:pt idx="7">
                  <c:v>1999</c:v>
                </c:pt>
                <c:pt idx="8">
                  <c:v>2249</c:v>
                </c:pt>
                <c:pt idx="9">
                  <c:v>2499</c:v>
                </c:pt>
                <c:pt idx="10">
                  <c:v>2749</c:v>
                </c:pt>
                <c:pt idx="11">
                  <c:v>2999</c:v>
                </c:pt>
                <c:pt idx="12">
                  <c:v>3249</c:v>
                </c:pt>
                <c:pt idx="13">
                  <c:v>3499</c:v>
                </c:pt>
                <c:pt idx="14">
                  <c:v>3749</c:v>
                </c:pt>
                <c:pt idx="15">
                  <c:v>3999</c:v>
                </c:pt>
                <c:pt idx="16">
                  <c:v>4249</c:v>
                </c:pt>
                <c:pt idx="17">
                  <c:v>4499</c:v>
                </c:pt>
                <c:pt idx="18">
                  <c:v>4749</c:v>
                </c:pt>
                <c:pt idx="19">
                  <c:v>4999</c:v>
                </c:pt>
                <c:pt idx="20">
                  <c:v>5249</c:v>
                </c:pt>
                <c:pt idx="21">
                  <c:v>5499</c:v>
                </c:pt>
                <c:pt idx="22">
                  <c:v>5749</c:v>
                </c:pt>
                <c:pt idx="23">
                  <c:v>5999</c:v>
                </c:pt>
                <c:pt idx="24">
                  <c:v>6249</c:v>
                </c:pt>
                <c:pt idx="25">
                  <c:v>6499</c:v>
                </c:pt>
                <c:pt idx="26">
                  <c:v>6749</c:v>
                </c:pt>
                <c:pt idx="27">
                  <c:v>6999</c:v>
                </c:pt>
                <c:pt idx="28">
                  <c:v>7249</c:v>
                </c:pt>
                <c:pt idx="29">
                  <c:v>7499</c:v>
                </c:pt>
                <c:pt idx="30">
                  <c:v>7749</c:v>
                </c:pt>
                <c:pt idx="31">
                  <c:v>7999</c:v>
                </c:pt>
                <c:pt idx="32">
                  <c:v>8249</c:v>
                </c:pt>
                <c:pt idx="33">
                  <c:v>8499</c:v>
                </c:pt>
                <c:pt idx="34">
                  <c:v>8749</c:v>
                </c:pt>
                <c:pt idx="35">
                  <c:v>8999</c:v>
                </c:pt>
                <c:pt idx="36">
                  <c:v>9249</c:v>
                </c:pt>
                <c:pt idx="37">
                  <c:v>9499</c:v>
                </c:pt>
                <c:pt idx="38">
                  <c:v>9749</c:v>
                </c:pt>
                <c:pt idx="39">
                  <c:v>9999</c:v>
                </c:pt>
                <c:pt idx="40">
                  <c:v>10249</c:v>
                </c:pt>
                <c:pt idx="41">
                  <c:v>10499</c:v>
                </c:pt>
                <c:pt idx="42">
                  <c:v>10749</c:v>
                </c:pt>
                <c:pt idx="43">
                  <c:v>10999</c:v>
                </c:pt>
                <c:pt idx="44">
                  <c:v>11249</c:v>
                </c:pt>
                <c:pt idx="45">
                  <c:v>11499</c:v>
                </c:pt>
                <c:pt idx="46">
                  <c:v>11749</c:v>
                </c:pt>
                <c:pt idx="47">
                  <c:v>11999</c:v>
                </c:pt>
                <c:pt idx="48">
                  <c:v>12249</c:v>
                </c:pt>
                <c:pt idx="49">
                  <c:v>12499</c:v>
                </c:pt>
                <c:pt idx="50">
                  <c:v>12749</c:v>
                </c:pt>
                <c:pt idx="51">
                  <c:v>12999</c:v>
                </c:pt>
                <c:pt idx="52">
                  <c:v>13249</c:v>
                </c:pt>
                <c:pt idx="53">
                  <c:v>13499</c:v>
                </c:pt>
                <c:pt idx="54">
                  <c:v>13749</c:v>
                </c:pt>
                <c:pt idx="55">
                  <c:v>13999</c:v>
                </c:pt>
                <c:pt idx="56">
                  <c:v>14249</c:v>
                </c:pt>
                <c:pt idx="57">
                  <c:v>14499</c:v>
                </c:pt>
                <c:pt idx="58">
                  <c:v>14749</c:v>
                </c:pt>
                <c:pt idx="59">
                  <c:v>14999</c:v>
                </c:pt>
                <c:pt idx="60">
                  <c:v>15249</c:v>
                </c:pt>
                <c:pt idx="61">
                  <c:v>15499</c:v>
                </c:pt>
                <c:pt idx="62">
                  <c:v>15749</c:v>
                </c:pt>
                <c:pt idx="63">
                  <c:v>15999</c:v>
                </c:pt>
                <c:pt idx="64">
                  <c:v>16249</c:v>
                </c:pt>
                <c:pt idx="65">
                  <c:v>16499</c:v>
                </c:pt>
                <c:pt idx="66">
                  <c:v>16749</c:v>
                </c:pt>
                <c:pt idx="67">
                  <c:v>16999</c:v>
                </c:pt>
                <c:pt idx="68">
                  <c:v>17249</c:v>
                </c:pt>
                <c:pt idx="69">
                  <c:v>17499</c:v>
                </c:pt>
                <c:pt idx="70">
                  <c:v>17749</c:v>
                </c:pt>
                <c:pt idx="71">
                  <c:v>17999</c:v>
                </c:pt>
                <c:pt idx="72">
                  <c:v>18249</c:v>
                </c:pt>
                <c:pt idx="73">
                  <c:v>18499</c:v>
                </c:pt>
                <c:pt idx="74">
                  <c:v>18749</c:v>
                </c:pt>
                <c:pt idx="75">
                  <c:v>18999</c:v>
                </c:pt>
                <c:pt idx="76">
                  <c:v>19249</c:v>
                </c:pt>
                <c:pt idx="77">
                  <c:v>19499</c:v>
                </c:pt>
                <c:pt idx="78">
                  <c:v>19749</c:v>
                </c:pt>
                <c:pt idx="79">
                  <c:v>19999</c:v>
                </c:pt>
                <c:pt idx="80">
                  <c:v>20249</c:v>
                </c:pt>
                <c:pt idx="81">
                  <c:v>20499</c:v>
                </c:pt>
                <c:pt idx="82">
                  <c:v>20749</c:v>
                </c:pt>
                <c:pt idx="83">
                  <c:v>20999</c:v>
                </c:pt>
                <c:pt idx="84">
                  <c:v>21249</c:v>
                </c:pt>
                <c:pt idx="85">
                  <c:v>21499</c:v>
                </c:pt>
                <c:pt idx="86">
                  <c:v>21749</c:v>
                </c:pt>
                <c:pt idx="87">
                  <c:v>21999</c:v>
                </c:pt>
                <c:pt idx="88">
                  <c:v>22249</c:v>
                </c:pt>
                <c:pt idx="89">
                  <c:v>22499</c:v>
                </c:pt>
                <c:pt idx="90">
                  <c:v>22749</c:v>
                </c:pt>
                <c:pt idx="91">
                  <c:v>22999</c:v>
                </c:pt>
                <c:pt idx="92">
                  <c:v>23249</c:v>
                </c:pt>
                <c:pt idx="93">
                  <c:v>23499</c:v>
                </c:pt>
                <c:pt idx="94">
                  <c:v>23749</c:v>
                </c:pt>
                <c:pt idx="95">
                  <c:v>23999</c:v>
                </c:pt>
                <c:pt idx="96">
                  <c:v>24249</c:v>
                </c:pt>
                <c:pt idx="97">
                  <c:v>24499</c:v>
                </c:pt>
                <c:pt idx="98">
                  <c:v>24749</c:v>
                </c:pt>
                <c:pt idx="99">
                  <c:v>24999</c:v>
                </c:pt>
                <c:pt idx="100">
                  <c:v>25249</c:v>
                </c:pt>
                <c:pt idx="101">
                  <c:v>25499</c:v>
                </c:pt>
                <c:pt idx="102">
                  <c:v>25749</c:v>
                </c:pt>
                <c:pt idx="103">
                  <c:v>25999</c:v>
                </c:pt>
                <c:pt idx="104">
                  <c:v>26249</c:v>
                </c:pt>
                <c:pt idx="105">
                  <c:v>26499</c:v>
                </c:pt>
                <c:pt idx="106">
                  <c:v>26749</c:v>
                </c:pt>
                <c:pt idx="107">
                  <c:v>26999</c:v>
                </c:pt>
                <c:pt idx="108">
                  <c:v>27249</c:v>
                </c:pt>
                <c:pt idx="109">
                  <c:v>27499</c:v>
                </c:pt>
                <c:pt idx="110">
                  <c:v>27749</c:v>
                </c:pt>
                <c:pt idx="111">
                  <c:v>27999</c:v>
                </c:pt>
                <c:pt idx="112">
                  <c:v>28249</c:v>
                </c:pt>
                <c:pt idx="113">
                  <c:v>28499</c:v>
                </c:pt>
                <c:pt idx="114">
                  <c:v>28749</c:v>
                </c:pt>
                <c:pt idx="115">
                  <c:v>28999</c:v>
                </c:pt>
                <c:pt idx="116">
                  <c:v>29249</c:v>
                </c:pt>
                <c:pt idx="117">
                  <c:v>29499</c:v>
                </c:pt>
                <c:pt idx="118">
                  <c:v>29749</c:v>
                </c:pt>
                <c:pt idx="119">
                  <c:v>29999</c:v>
                </c:pt>
                <c:pt idx="120">
                  <c:v>30249</c:v>
                </c:pt>
                <c:pt idx="121">
                  <c:v>30499</c:v>
                </c:pt>
                <c:pt idx="122">
                  <c:v>30749</c:v>
                </c:pt>
                <c:pt idx="123">
                  <c:v>30999</c:v>
                </c:pt>
                <c:pt idx="124">
                  <c:v>31249</c:v>
                </c:pt>
                <c:pt idx="125">
                  <c:v>31499</c:v>
                </c:pt>
                <c:pt idx="126">
                  <c:v>31749</c:v>
                </c:pt>
                <c:pt idx="127">
                  <c:v>31999</c:v>
                </c:pt>
                <c:pt idx="128">
                  <c:v>32249</c:v>
                </c:pt>
                <c:pt idx="129">
                  <c:v>32499</c:v>
                </c:pt>
                <c:pt idx="130">
                  <c:v>32749</c:v>
                </c:pt>
                <c:pt idx="131">
                  <c:v>32999</c:v>
                </c:pt>
                <c:pt idx="132">
                  <c:v>33249</c:v>
                </c:pt>
                <c:pt idx="133">
                  <c:v>33499</c:v>
                </c:pt>
                <c:pt idx="134">
                  <c:v>33749</c:v>
                </c:pt>
                <c:pt idx="135">
                  <c:v>33999</c:v>
                </c:pt>
                <c:pt idx="136">
                  <c:v>34249</c:v>
                </c:pt>
                <c:pt idx="137">
                  <c:v>34499</c:v>
                </c:pt>
                <c:pt idx="138">
                  <c:v>34749</c:v>
                </c:pt>
                <c:pt idx="139">
                  <c:v>34999</c:v>
                </c:pt>
                <c:pt idx="140">
                  <c:v>35249</c:v>
                </c:pt>
                <c:pt idx="141">
                  <c:v>35499</c:v>
                </c:pt>
                <c:pt idx="142">
                  <c:v>35749</c:v>
                </c:pt>
                <c:pt idx="143">
                  <c:v>35999</c:v>
                </c:pt>
                <c:pt idx="144">
                  <c:v>36249</c:v>
                </c:pt>
                <c:pt idx="145">
                  <c:v>36499</c:v>
                </c:pt>
                <c:pt idx="146">
                  <c:v>36749</c:v>
                </c:pt>
                <c:pt idx="147">
                  <c:v>36999</c:v>
                </c:pt>
                <c:pt idx="148">
                  <c:v>37249</c:v>
                </c:pt>
                <c:pt idx="149">
                  <c:v>37499</c:v>
                </c:pt>
                <c:pt idx="150">
                  <c:v>37749</c:v>
                </c:pt>
                <c:pt idx="151">
                  <c:v>37999</c:v>
                </c:pt>
                <c:pt idx="152">
                  <c:v>38249</c:v>
                </c:pt>
                <c:pt idx="153">
                  <c:v>38499</c:v>
                </c:pt>
                <c:pt idx="154">
                  <c:v>38749</c:v>
                </c:pt>
                <c:pt idx="155">
                  <c:v>38999</c:v>
                </c:pt>
                <c:pt idx="156">
                  <c:v>39249</c:v>
                </c:pt>
                <c:pt idx="157">
                  <c:v>39499</c:v>
                </c:pt>
                <c:pt idx="158">
                  <c:v>39749</c:v>
                </c:pt>
                <c:pt idx="159">
                  <c:v>39999</c:v>
                </c:pt>
                <c:pt idx="160">
                  <c:v>40249</c:v>
                </c:pt>
                <c:pt idx="161">
                  <c:v>40499</c:v>
                </c:pt>
                <c:pt idx="162">
                  <c:v>40749</c:v>
                </c:pt>
                <c:pt idx="163">
                  <c:v>40999</c:v>
                </c:pt>
                <c:pt idx="164">
                  <c:v>41249</c:v>
                </c:pt>
                <c:pt idx="165">
                  <c:v>41499</c:v>
                </c:pt>
                <c:pt idx="166">
                  <c:v>41749</c:v>
                </c:pt>
                <c:pt idx="167">
                  <c:v>41999</c:v>
                </c:pt>
                <c:pt idx="168">
                  <c:v>42249</c:v>
                </c:pt>
                <c:pt idx="169">
                  <c:v>42499</c:v>
                </c:pt>
                <c:pt idx="170">
                  <c:v>42749</c:v>
                </c:pt>
                <c:pt idx="171">
                  <c:v>42999</c:v>
                </c:pt>
                <c:pt idx="172">
                  <c:v>43249</c:v>
                </c:pt>
                <c:pt idx="173">
                  <c:v>43499</c:v>
                </c:pt>
                <c:pt idx="174">
                  <c:v>43749</c:v>
                </c:pt>
                <c:pt idx="175">
                  <c:v>43999</c:v>
                </c:pt>
                <c:pt idx="176">
                  <c:v>44249</c:v>
                </c:pt>
                <c:pt idx="177">
                  <c:v>44499</c:v>
                </c:pt>
                <c:pt idx="178">
                  <c:v>44749</c:v>
                </c:pt>
                <c:pt idx="179">
                  <c:v>44999</c:v>
                </c:pt>
                <c:pt idx="180">
                  <c:v>45249</c:v>
                </c:pt>
                <c:pt idx="181">
                  <c:v>45499</c:v>
                </c:pt>
                <c:pt idx="182">
                  <c:v>45749</c:v>
                </c:pt>
                <c:pt idx="183">
                  <c:v>45999</c:v>
                </c:pt>
                <c:pt idx="184">
                  <c:v>46249</c:v>
                </c:pt>
                <c:pt idx="185">
                  <c:v>46499</c:v>
                </c:pt>
                <c:pt idx="186">
                  <c:v>46749</c:v>
                </c:pt>
                <c:pt idx="187">
                  <c:v>46999</c:v>
                </c:pt>
                <c:pt idx="188">
                  <c:v>47249</c:v>
                </c:pt>
                <c:pt idx="189">
                  <c:v>47499</c:v>
                </c:pt>
                <c:pt idx="190">
                  <c:v>47749</c:v>
                </c:pt>
                <c:pt idx="191">
                  <c:v>47999</c:v>
                </c:pt>
                <c:pt idx="192">
                  <c:v>48249</c:v>
                </c:pt>
                <c:pt idx="193">
                  <c:v>48499</c:v>
                </c:pt>
                <c:pt idx="194">
                  <c:v>48749</c:v>
                </c:pt>
                <c:pt idx="195">
                  <c:v>48999</c:v>
                </c:pt>
                <c:pt idx="196">
                  <c:v>49249</c:v>
                </c:pt>
                <c:pt idx="197">
                  <c:v>49499</c:v>
                </c:pt>
                <c:pt idx="198">
                  <c:v>49749</c:v>
                </c:pt>
                <c:pt idx="199">
                  <c:v>49999</c:v>
                </c:pt>
              </c:numCache>
            </c:numRef>
          </c:yVal>
          <c:smooth val="0"/>
          <c:extLst>
            <c:ext xmlns:c16="http://schemas.microsoft.com/office/drawing/2014/chart" uri="{C3380CC4-5D6E-409C-BE32-E72D297353CC}">
              <c16:uniqueId val="{00000002-C510-437E-9905-C44BA6C2A00D}"/>
            </c:ext>
          </c:extLst>
        </c:ser>
        <c:ser>
          <c:idx val="4"/>
          <c:order val="3"/>
          <c:tx>
            <c:v>Heap Sort</c:v>
          </c:tx>
          <c:spPr>
            <a:ln w="19050" cap="rnd">
              <a:solidFill>
                <a:schemeClr val="tx1"/>
              </a:solidFill>
              <a:round/>
            </a:ln>
            <a:effectLst/>
          </c:spPr>
          <c:marker>
            <c:symbol val="none"/>
          </c:marker>
          <c:xVal>
            <c:numRef>
              <c:f>HeapSortPARTIALLY_UNSORTED!$D$2:$D$201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HeapSortPARTIALLY_UNSORTED!$E$2:$E$201</c:f>
              <c:numCache>
                <c:formatCode>General</c:formatCode>
                <c:ptCount val="200"/>
                <c:pt idx="0">
                  <c:v>12743</c:v>
                </c:pt>
                <c:pt idx="1">
                  <c:v>40481</c:v>
                </c:pt>
                <c:pt idx="2">
                  <c:v>74219</c:v>
                </c:pt>
                <c:pt idx="3">
                  <c:v>113957</c:v>
                </c:pt>
                <c:pt idx="4">
                  <c:v>159695</c:v>
                </c:pt>
                <c:pt idx="5">
                  <c:v>211433</c:v>
                </c:pt>
                <c:pt idx="6">
                  <c:v>269171</c:v>
                </c:pt>
                <c:pt idx="7">
                  <c:v>332909</c:v>
                </c:pt>
                <c:pt idx="8">
                  <c:v>402647</c:v>
                </c:pt>
                <c:pt idx="9">
                  <c:v>478385</c:v>
                </c:pt>
                <c:pt idx="10">
                  <c:v>560123</c:v>
                </c:pt>
                <c:pt idx="11">
                  <c:v>647861</c:v>
                </c:pt>
                <c:pt idx="12">
                  <c:v>741599</c:v>
                </c:pt>
                <c:pt idx="13">
                  <c:v>841337</c:v>
                </c:pt>
                <c:pt idx="14">
                  <c:v>947075</c:v>
                </c:pt>
                <c:pt idx="15">
                  <c:v>1058813</c:v>
                </c:pt>
                <c:pt idx="16">
                  <c:v>1176551</c:v>
                </c:pt>
                <c:pt idx="17">
                  <c:v>1300289</c:v>
                </c:pt>
                <c:pt idx="18">
                  <c:v>1430027</c:v>
                </c:pt>
                <c:pt idx="19">
                  <c:v>1565765</c:v>
                </c:pt>
                <c:pt idx="20">
                  <c:v>1707503</c:v>
                </c:pt>
                <c:pt idx="21">
                  <c:v>1855241</c:v>
                </c:pt>
                <c:pt idx="22">
                  <c:v>2008979</c:v>
                </c:pt>
                <c:pt idx="23">
                  <c:v>2168717</c:v>
                </c:pt>
                <c:pt idx="24">
                  <c:v>2334455</c:v>
                </c:pt>
                <c:pt idx="25">
                  <c:v>2506193</c:v>
                </c:pt>
                <c:pt idx="26">
                  <c:v>2683931</c:v>
                </c:pt>
                <c:pt idx="27">
                  <c:v>2867669</c:v>
                </c:pt>
                <c:pt idx="28">
                  <c:v>3057407</c:v>
                </c:pt>
                <c:pt idx="29">
                  <c:v>3253145</c:v>
                </c:pt>
                <c:pt idx="30">
                  <c:v>3454883</c:v>
                </c:pt>
                <c:pt idx="31">
                  <c:v>3662621</c:v>
                </c:pt>
                <c:pt idx="32">
                  <c:v>3876359</c:v>
                </c:pt>
                <c:pt idx="33">
                  <c:v>4096097</c:v>
                </c:pt>
                <c:pt idx="34">
                  <c:v>4321835</c:v>
                </c:pt>
                <c:pt idx="35">
                  <c:v>4553573</c:v>
                </c:pt>
                <c:pt idx="36">
                  <c:v>4791311</c:v>
                </c:pt>
                <c:pt idx="37">
                  <c:v>5035049</c:v>
                </c:pt>
                <c:pt idx="38">
                  <c:v>5284787</c:v>
                </c:pt>
                <c:pt idx="39">
                  <c:v>5540525</c:v>
                </c:pt>
                <c:pt idx="40">
                  <c:v>5802263</c:v>
                </c:pt>
                <c:pt idx="41">
                  <c:v>6070001</c:v>
                </c:pt>
                <c:pt idx="42">
                  <c:v>6343739</c:v>
                </c:pt>
                <c:pt idx="43">
                  <c:v>6623477</c:v>
                </c:pt>
                <c:pt idx="44">
                  <c:v>6909215</c:v>
                </c:pt>
                <c:pt idx="45">
                  <c:v>7200953</c:v>
                </c:pt>
                <c:pt idx="46">
                  <c:v>7498691</c:v>
                </c:pt>
                <c:pt idx="47">
                  <c:v>7802429</c:v>
                </c:pt>
                <c:pt idx="48">
                  <c:v>8112167</c:v>
                </c:pt>
                <c:pt idx="49">
                  <c:v>8427905</c:v>
                </c:pt>
                <c:pt idx="50">
                  <c:v>8749643</c:v>
                </c:pt>
                <c:pt idx="51">
                  <c:v>9077381</c:v>
                </c:pt>
                <c:pt idx="52">
                  <c:v>9411119</c:v>
                </c:pt>
                <c:pt idx="53">
                  <c:v>9750857</c:v>
                </c:pt>
                <c:pt idx="54">
                  <c:v>10096595</c:v>
                </c:pt>
                <c:pt idx="55">
                  <c:v>10448333</c:v>
                </c:pt>
                <c:pt idx="56">
                  <c:v>10806071</c:v>
                </c:pt>
                <c:pt idx="57">
                  <c:v>11169809</c:v>
                </c:pt>
                <c:pt idx="58">
                  <c:v>11539547</c:v>
                </c:pt>
                <c:pt idx="59">
                  <c:v>11915285</c:v>
                </c:pt>
                <c:pt idx="60">
                  <c:v>12297023</c:v>
                </c:pt>
                <c:pt idx="61">
                  <c:v>12684761</c:v>
                </c:pt>
                <c:pt idx="62">
                  <c:v>13078499</c:v>
                </c:pt>
                <c:pt idx="63">
                  <c:v>13478237</c:v>
                </c:pt>
                <c:pt idx="64">
                  <c:v>13883975</c:v>
                </c:pt>
                <c:pt idx="65">
                  <c:v>14295713</c:v>
                </c:pt>
                <c:pt idx="66">
                  <c:v>14713451</c:v>
                </c:pt>
                <c:pt idx="67">
                  <c:v>15137189</c:v>
                </c:pt>
                <c:pt idx="68">
                  <c:v>15566927</c:v>
                </c:pt>
                <c:pt idx="69">
                  <c:v>16002665</c:v>
                </c:pt>
                <c:pt idx="70">
                  <c:v>16444403</c:v>
                </c:pt>
                <c:pt idx="71">
                  <c:v>16892141</c:v>
                </c:pt>
                <c:pt idx="72">
                  <c:v>17345879</c:v>
                </c:pt>
                <c:pt idx="73">
                  <c:v>17805617</c:v>
                </c:pt>
                <c:pt idx="74">
                  <c:v>18271355</c:v>
                </c:pt>
                <c:pt idx="75">
                  <c:v>18743093</c:v>
                </c:pt>
                <c:pt idx="76">
                  <c:v>19220831</c:v>
                </c:pt>
                <c:pt idx="77">
                  <c:v>19704569</c:v>
                </c:pt>
                <c:pt idx="78">
                  <c:v>20194307</c:v>
                </c:pt>
                <c:pt idx="79">
                  <c:v>20690045</c:v>
                </c:pt>
                <c:pt idx="80">
                  <c:v>21191783</c:v>
                </c:pt>
                <c:pt idx="81">
                  <c:v>21699521</c:v>
                </c:pt>
                <c:pt idx="82">
                  <c:v>22213259</c:v>
                </c:pt>
                <c:pt idx="83">
                  <c:v>22732997</c:v>
                </c:pt>
                <c:pt idx="84">
                  <c:v>23258735</c:v>
                </c:pt>
                <c:pt idx="85">
                  <c:v>23790473</c:v>
                </c:pt>
                <c:pt idx="86">
                  <c:v>24328211</c:v>
                </c:pt>
                <c:pt idx="87">
                  <c:v>24871949</c:v>
                </c:pt>
                <c:pt idx="88">
                  <c:v>25421687</c:v>
                </c:pt>
                <c:pt idx="89">
                  <c:v>25977425</c:v>
                </c:pt>
                <c:pt idx="90">
                  <c:v>26539163</c:v>
                </c:pt>
                <c:pt idx="91">
                  <c:v>27106901</c:v>
                </c:pt>
                <c:pt idx="92">
                  <c:v>27680639</c:v>
                </c:pt>
                <c:pt idx="93">
                  <c:v>28260377</c:v>
                </c:pt>
                <c:pt idx="94">
                  <c:v>28846115</c:v>
                </c:pt>
                <c:pt idx="95">
                  <c:v>29437853</c:v>
                </c:pt>
                <c:pt idx="96">
                  <c:v>30035591</c:v>
                </c:pt>
                <c:pt idx="97">
                  <c:v>30639329</c:v>
                </c:pt>
                <c:pt idx="98">
                  <c:v>31249067</c:v>
                </c:pt>
                <c:pt idx="99">
                  <c:v>31864805</c:v>
                </c:pt>
                <c:pt idx="100">
                  <c:v>32486543</c:v>
                </c:pt>
                <c:pt idx="101">
                  <c:v>33114281</c:v>
                </c:pt>
                <c:pt idx="102">
                  <c:v>33748019</c:v>
                </c:pt>
                <c:pt idx="103">
                  <c:v>34387757</c:v>
                </c:pt>
                <c:pt idx="104">
                  <c:v>35033495</c:v>
                </c:pt>
                <c:pt idx="105">
                  <c:v>35685233</c:v>
                </c:pt>
                <c:pt idx="106">
                  <c:v>36342971</c:v>
                </c:pt>
                <c:pt idx="107">
                  <c:v>37006709</c:v>
                </c:pt>
                <c:pt idx="108">
                  <c:v>37676447</c:v>
                </c:pt>
                <c:pt idx="109">
                  <c:v>38352185</c:v>
                </c:pt>
                <c:pt idx="110">
                  <c:v>39033923</c:v>
                </c:pt>
                <c:pt idx="111">
                  <c:v>39721661</c:v>
                </c:pt>
                <c:pt idx="112">
                  <c:v>40415399</c:v>
                </c:pt>
                <c:pt idx="113">
                  <c:v>41115137</c:v>
                </c:pt>
                <c:pt idx="114">
                  <c:v>41820875</c:v>
                </c:pt>
                <c:pt idx="115">
                  <c:v>42532613</c:v>
                </c:pt>
                <c:pt idx="116">
                  <c:v>43250351</c:v>
                </c:pt>
                <c:pt idx="117">
                  <c:v>43974089</c:v>
                </c:pt>
                <c:pt idx="118">
                  <c:v>44703827</c:v>
                </c:pt>
                <c:pt idx="119">
                  <c:v>45439565</c:v>
                </c:pt>
                <c:pt idx="120">
                  <c:v>46181303</c:v>
                </c:pt>
                <c:pt idx="121">
                  <c:v>46929041</c:v>
                </c:pt>
                <c:pt idx="122">
                  <c:v>47682779</c:v>
                </c:pt>
                <c:pt idx="123">
                  <c:v>48442517</c:v>
                </c:pt>
                <c:pt idx="124">
                  <c:v>49208255</c:v>
                </c:pt>
                <c:pt idx="125">
                  <c:v>49979993</c:v>
                </c:pt>
                <c:pt idx="126">
                  <c:v>50757731</c:v>
                </c:pt>
                <c:pt idx="127">
                  <c:v>51541469</c:v>
                </c:pt>
                <c:pt idx="128">
                  <c:v>52331207</c:v>
                </c:pt>
                <c:pt idx="129">
                  <c:v>53126945</c:v>
                </c:pt>
                <c:pt idx="130">
                  <c:v>53928683</c:v>
                </c:pt>
                <c:pt idx="131">
                  <c:v>54736421</c:v>
                </c:pt>
                <c:pt idx="132">
                  <c:v>55550159</c:v>
                </c:pt>
                <c:pt idx="133">
                  <c:v>56369897</c:v>
                </c:pt>
                <c:pt idx="134">
                  <c:v>57195635</c:v>
                </c:pt>
                <c:pt idx="135">
                  <c:v>58027373</c:v>
                </c:pt>
                <c:pt idx="136">
                  <c:v>58865111</c:v>
                </c:pt>
                <c:pt idx="137">
                  <c:v>59708849</c:v>
                </c:pt>
                <c:pt idx="138">
                  <c:v>60558587</c:v>
                </c:pt>
                <c:pt idx="139">
                  <c:v>61414325</c:v>
                </c:pt>
                <c:pt idx="140">
                  <c:v>62276063</c:v>
                </c:pt>
                <c:pt idx="141">
                  <c:v>63143801</c:v>
                </c:pt>
                <c:pt idx="142">
                  <c:v>64017539</c:v>
                </c:pt>
                <c:pt idx="143">
                  <c:v>64897277</c:v>
                </c:pt>
                <c:pt idx="144">
                  <c:v>65783015</c:v>
                </c:pt>
                <c:pt idx="145">
                  <c:v>66674753</c:v>
                </c:pt>
                <c:pt idx="146">
                  <c:v>67572491</c:v>
                </c:pt>
                <c:pt idx="147">
                  <c:v>68476229</c:v>
                </c:pt>
                <c:pt idx="148">
                  <c:v>69385967</c:v>
                </c:pt>
                <c:pt idx="149">
                  <c:v>70301705</c:v>
                </c:pt>
                <c:pt idx="150">
                  <c:v>71223443</c:v>
                </c:pt>
                <c:pt idx="151">
                  <c:v>72151181</c:v>
                </c:pt>
                <c:pt idx="152">
                  <c:v>73084919</c:v>
                </c:pt>
                <c:pt idx="153">
                  <c:v>74024657</c:v>
                </c:pt>
                <c:pt idx="154">
                  <c:v>74970395</c:v>
                </c:pt>
                <c:pt idx="155">
                  <c:v>75922133</c:v>
                </c:pt>
                <c:pt idx="156">
                  <c:v>76879871</c:v>
                </c:pt>
                <c:pt idx="157">
                  <c:v>77843609</c:v>
                </c:pt>
                <c:pt idx="158">
                  <c:v>78813347</c:v>
                </c:pt>
                <c:pt idx="159">
                  <c:v>79789085</c:v>
                </c:pt>
                <c:pt idx="160">
                  <c:v>80770823</c:v>
                </c:pt>
                <c:pt idx="161">
                  <c:v>81758561</c:v>
                </c:pt>
                <c:pt idx="162">
                  <c:v>82752299</c:v>
                </c:pt>
                <c:pt idx="163">
                  <c:v>83752037</c:v>
                </c:pt>
                <c:pt idx="164">
                  <c:v>84757775</c:v>
                </c:pt>
                <c:pt idx="165">
                  <c:v>85769513</c:v>
                </c:pt>
                <c:pt idx="166">
                  <c:v>86787251</c:v>
                </c:pt>
                <c:pt idx="167">
                  <c:v>87810989</c:v>
                </c:pt>
                <c:pt idx="168">
                  <c:v>88840727</c:v>
                </c:pt>
                <c:pt idx="169">
                  <c:v>89876465</c:v>
                </c:pt>
                <c:pt idx="170">
                  <c:v>90918203</c:v>
                </c:pt>
                <c:pt idx="171">
                  <c:v>91965941</c:v>
                </c:pt>
                <c:pt idx="172">
                  <c:v>93019679</c:v>
                </c:pt>
                <c:pt idx="173">
                  <c:v>94079417</c:v>
                </c:pt>
                <c:pt idx="174">
                  <c:v>95145155</c:v>
                </c:pt>
                <c:pt idx="175">
                  <c:v>96216893</c:v>
                </c:pt>
                <c:pt idx="176">
                  <c:v>97294631</c:v>
                </c:pt>
                <c:pt idx="177">
                  <c:v>98378369</c:v>
                </c:pt>
                <c:pt idx="178">
                  <c:v>99468107</c:v>
                </c:pt>
                <c:pt idx="179">
                  <c:v>100563845</c:v>
                </c:pt>
                <c:pt idx="180">
                  <c:v>101665583</c:v>
                </c:pt>
                <c:pt idx="181">
                  <c:v>102773321</c:v>
                </c:pt>
                <c:pt idx="182">
                  <c:v>103887059</c:v>
                </c:pt>
                <c:pt idx="183">
                  <c:v>105006797</c:v>
                </c:pt>
                <c:pt idx="184">
                  <c:v>106132535</c:v>
                </c:pt>
                <c:pt idx="185">
                  <c:v>107264273</c:v>
                </c:pt>
                <c:pt idx="186">
                  <c:v>108402011</c:v>
                </c:pt>
                <c:pt idx="187">
                  <c:v>109545749</c:v>
                </c:pt>
                <c:pt idx="188">
                  <c:v>110695487</c:v>
                </c:pt>
                <c:pt idx="189">
                  <c:v>111851225</c:v>
                </c:pt>
                <c:pt idx="190">
                  <c:v>113012963</c:v>
                </c:pt>
                <c:pt idx="191">
                  <c:v>114180701</c:v>
                </c:pt>
                <c:pt idx="192">
                  <c:v>115354439</c:v>
                </c:pt>
                <c:pt idx="193">
                  <c:v>116534177</c:v>
                </c:pt>
                <c:pt idx="194">
                  <c:v>117719915</c:v>
                </c:pt>
                <c:pt idx="195">
                  <c:v>118911653</c:v>
                </c:pt>
                <c:pt idx="196">
                  <c:v>120109391</c:v>
                </c:pt>
                <c:pt idx="197">
                  <c:v>121313129</c:v>
                </c:pt>
                <c:pt idx="198">
                  <c:v>122522867</c:v>
                </c:pt>
                <c:pt idx="199">
                  <c:v>123738605</c:v>
                </c:pt>
              </c:numCache>
            </c:numRef>
          </c:yVal>
          <c:smooth val="0"/>
          <c:extLst>
            <c:ext xmlns:c16="http://schemas.microsoft.com/office/drawing/2014/chart" uri="{C3380CC4-5D6E-409C-BE32-E72D297353CC}">
              <c16:uniqueId val="{00000003-C510-437E-9905-C44BA6C2A00D}"/>
            </c:ext>
          </c:extLst>
        </c:ser>
        <c:ser>
          <c:idx val="0"/>
          <c:order val="4"/>
          <c:tx>
            <c:v>Merge Sort</c:v>
          </c:tx>
          <c:spPr>
            <a:ln w="19050" cap="rnd">
              <a:solidFill>
                <a:schemeClr val="bg1">
                  <a:lumMod val="50000"/>
                </a:schemeClr>
              </a:solidFill>
              <a:round/>
            </a:ln>
            <a:effectLst/>
          </c:spPr>
          <c:marker>
            <c:symbol val="none"/>
          </c:marker>
          <c:xVal>
            <c:numRef>
              <c:f>MergeSortPARTIALLY_UNSORTED!$D$2:$D$201</c:f>
              <c:numCache>
                <c:formatCode>General</c:formatCode>
                <c:ptCount val="20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pt idx="20">
                  <c:v>10500</c:v>
                </c:pt>
                <c:pt idx="21">
                  <c:v>11000</c:v>
                </c:pt>
                <c:pt idx="22">
                  <c:v>11500</c:v>
                </c:pt>
                <c:pt idx="23">
                  <c:v>12000</c:v>
                </c:pt>
                <c:pt idx="24">
                  <c:v>12500</c:v>
                </c:pt>
                <c:pt idx="25">
                  <c:v>13000</c:v>
                </c:pt>
                <c:pt idx="26">
                  <c:v>13500</c:v>
                </c:pt>
                <c:pt idx="27">
                  <c:v>14000</c:v>
                </c:pt>
                <c:pt idx="28">
                  <c:v>14500</c:v>
                </c:pt>
                <c:pt idx="29">
                  <c:v>15000</c:v>
                </c:pt>
                <c:pt idx="30">
                  <c:v>15500</c:v>
                </c:pt>
                <c:pt idx="31">
                  <c:v>16000</c:v>
                </c:pt>
                <c:pt idx="32">
                  <c:v>16500</c:v>
                </c:pt>
                <c:pt idx="33">
                  <c:v>17000</c:v>
                </c:pt>
                <c:pt idx="34">
                  <c:v>17500</c:v>
                </c:pt>
                <c:pt idx="35">
                  <c:v>18000</c:v>
                </c:pt>
                <c:pt idx="36">
                  <c:v>18500</c:v>
                </c:pt>
                <c:pt idx="37">
                  <c:v>19000</c:v>
                </c:pt>
                <c:pt idx="38">
                  <c:v>19500</c:v>
                </c:pt>
                <c:pt idx="39">
                  <c:v>20000</c:v>
                </c:pt>
                <c:pt idx="40">
                  <c:v>20500</c:v>
                </c:pt>
                <c:pt idx="41">
                  <c:v>21000</c:v>
                </c:pt>
                <c:pt idx="42">
                  <c:v>21500</c:v>
                </c:pt>
                <c:pt idx="43">
                  <c:v>22000</c:v>
                </c:pt>
                <c:pt idx="44">
                  <c:v>22500</c:v>
                </c:pt>
                <c:pt idx="45">
                  <c:v>23000</c:v>
                </c:pt>
                <c:pt idx="46">
                  <c:v>23500</c:v>
                </c:pt>
                <c:pt idx="47">
                  <c:v>24000</c:v>
                </c:pt>
                <c:pt idx="48">
                  <c:v>24500</c:v>
                </c:pt>
                <c:pt idx="49">
                  <c:v>25000</c:v>
                </c:pt>
                <c:pt idx="50">
                  <c:v>25500</c:v>
                </c:pt>
                <c:pt idx="51">
                  <c:v>26000</c:v>
                </c:pt>
                <c:pt idx="52">
                  <c:v>26500</c:v>
                </c:pt>
                <c:pt idx="53">
                  <c:v>27000</c:v>
                </c:pt>
                <c:pt idx="54">
                  <c:v>27500</c:v>
                </c:pt>
                <c:pt idx="55">
                  <c:v>28000</c:v>
                </c:pt>
                <c:pt idx="56">
                  <c:v>28500</c:v>
                </c:pt>
                <c:pt idx="57">
                  <c:v>29000</c:v>
                </c:pt>
                <c:pt idx="58">
                  <c:v>29500</c:v>
                </c:pt>
                <c:pt idx="59">
                  <c:v>30000</c:v>
                </c:pt>
                <c:pt idx="60">
                  <c:v>30500</c:v>
                </c:pt>
                <c:pt idx="61">
                  <c:v>31000</c:v>
                </c:pt>
                <c:pt idx="62">
                  <c:v>31500</c:v>
                </c:pt>
                <c:pt idx="63">
                  <c:v>32000</c:v>
                </c:pt>
                <c:pt idx="64">
                  <c:v>32500</c:v>
                </c:pt>
                <c:pt idx="65">
                  <c:v>33000</c:v>
                </c:pt>
                <c:pt idx="66">
                  <c:v>33500</c:v>
                </c:pt>
                <c:pt idx="67">
                  <c:v>34000</c:v>
                </c:pt>
                <c:pt idx="68">
                  <c:v>34500</c:v>
                </c:pt>
                <c:pt idx="69">
                  <c:v>35000</c:v>
                </c:pt>
                <c:pt idx="70">
                  <c:v>35500</c:v>
                </c:pt>
                <c:pt idx="71">
                  <c:v>36000</c:v>
                </c:pt>
                <c:pt idx="72">
                  <c:v>36500</c:v>
                </c:pt>
                <c:pt idx="73">
                  <c:v>37000</c:v>
                </c:pt>
                <c:pt idx="74">
                  <c:v>37500</c:v>
                </c:pt>
                <c:pt idx="75">
                  <c:v>38000</c:v>
                </c:pt>
                <c:pt idx="76">
                  <c:v>38500</c:v>
                </c:pt>
                <c:pt idx="77">
                  <c:v>39000</c:v>
                </c:pt>
                <c:pt idx="78">
                  <c:v>39500</c:v>
                </c:pt>
                <c:pt idx="79">
                  <c:v>40000</c:v>
                </c:pt>
                <c:pt idx="80">
                  <c:v>40500</c:v>
                </c:pt>
                <c:pt idx="81">
                  <c:v>41000</c:v>
                </c:pt>
                <c:pt idx="82">
                  <c:v>41500</c:v>
                </c:pt>
                <c:pt idx="83">
                  <c:v>42000</c:v>
                </c:pt>
                <c:pt idx="84">
                  <c:v>42500</c:v>
                </c:pt>
                <c:pt idx="85">
                  <c:v>43000</c:v>
                </c:pt>
                <c:pt idx="86">
                  <c:v>43500</c:v>
                </c:pt>
                <c:pt idx="87">
                  <c:v>44000</c:v>
                </c:pt>
                <c:pt idx="88">
                  <c:v>44500</c:v>
                </c:pt>
                <c:pt idx="89">
                  <c:v>45000</c:v>
                </c:pt>
                <c:pt idx="90">
                  <c:v>45500</c:v>
                </c:pt>
                <c:pt idx="91">
                  <c:v>46000</c:v>
                </c:pt>
                <c:pt idx="92">
                  <c:v>46500</c:v>
                </c:pt>
                <c:pt idx="93">
                  <c:v>47000</c:v>
                </c:pt>
                <c:pt idx="94">
                  <c:v>47500</c:v>
                </c:pt>
                <c:pt idx="95">
                  <c:v>48000</c:v>
                </c:pt>
                <c:pt idx="96">
                  <c:v>48500</c:v>
                </c:pt>
                <c:pt idx="97">
                  <c:v>49000</c:v>
                </c:pt>
                <c:pt idx="98">
                  <c:v>49500</c:v>
                </c:pt>
                <c:pt idx="99">
                  <c:v>50000</c:v>
                </c:pt>
                <c:pt idx="100">
                  <c:v>50500</c:v>
                </c:pt>
                <c:pt idx="101">
                  <c:v>51000</c:v>
                </c:pt>
                <c:pt idx="102">
                  <c:v>51500</c:v>
                </c:pt>
                <c:pt idx="103">
                  <c:v>52000</c:v>
                </c:pt>
                <c:pt idx="104">
                  <c:v>52500</c:v>
                </c:pt>
                <c:pt idx="105">
                  <c:v>53000</c:v>
                </c:pt>
                <c:pt idx="106">
                  <c:v>53500</c:v>
                </c:pt>
                <c:pt idx="107">
                  <c:v>54000</c:v>
                </c:pt>
                <c:pt idx="108">
                  <c:v>54500</c:v>
                </c:pt>
                <c:pt idx="109">
                  <c:v>55000</c:v>
                </c:pt>
                <c:pt idx="110">
                  <c:v>55500</c:v>
                </c:pt>
                <c:pt idx="111">
                  <c:v>56000</c:v>
                </c:pt>
                <c:pt idx="112">
                  <c:v>56500</c:v>
                </c:pt>
                <c:pt idx="113">
                  <c:v>57000</c:v>
                </c:pt>
                <c:pt idx="114">
                  <c:v>57500</c:v>
                </c:pt>
                <c:pt idx="115">
                  <c:v>58000</c:v>
                </c:pt>
                <c:pt idx="116">
                  <c:v>58500</c:v>
                </c:pt>
                <c:pt idx="117">
                  <c:v>59000</c:v>
                </c:pt>
                <c:pt idx="118">
                  <c:v>59500</c:v>
                </c:pt>
                <c:pt idx="119">
                  <c:v>60000</c:v>
                </c:pt>
                <c:pt idx="120">
                  <c:v>60500</c:v>
                </c:pt>
                <c:pt idx="121">
                  <c:v>61000</c:v>
                </c:pt>
                <c:pt idx="122">
                  <c:v>61500</c:v>
                </c:pt>
                <c:pt idx="123">
                  <c:v>62000</c:v>
                </c:pt>
                <c:pt idx="124">
                  <c:v>62500</c:v>
                </c:pt>
                <c:pt idx="125">
                  <c:v>63000</c:v>
                </c:pt>
                <c:pt idx="126">
                  <c:v>63500</c:v>
                </c:pt>
                <c:pt idx="127">
                  <c:v>64000</c:v>
                </c:pt>
                <c:pt idx="128">
                  <c:v>64500</c:v>
                </c:pt>
                <c:pt idx="129">
                  <c:v>65000</c:v>
                </c:pt>
                <c:pt idx="130">
                  <c:v>65500</c:v>
                </c:pt>
                <c:pt idx="131">
                  <c:v>66000</c:v>
                </c:pt>
                <c:pt idx="132">
                  <c:v>66500</c:v>
                </c:pt>
                <c:pt idx="133">
                  <c:v>67000</c:v>
                </c:pt>
                <c:pt idx="134">
                  <c:v>67500</c:v>
                </c:pt>
                <c:pt idx="135">
                  <c:v>68000</c:v>
                </c:pt>
                <c:pt idx="136">
                  <c:v>68500</c:v>
                </c:pt>
                <c:pt idx="137">
                  <c:v>69000</c:v>
                </c:pt>
                <c:pt idx="138">
                  <c:v>69500</c:v>
                </c:pt>
                <c:pt idx="139">
                  <c:v>70000</c:v>
                </c:pt>
                <c:pt idx="140">
                  <c:v>70500</c:v>
                </c:pt>
                <c:pt idx="141">
                  <c:v>71000</c:v>
                </c:pt>
                <c:pt idx="142">
                  <c:v>71500</c:v>
                </c:pt>
                <c:pt idx="143">
                  <c:v>72000</c:v>
                </c:pt>
                <c:pt idx="144">
                  <c:v>72500</c:v>
                </c:pt>
                <c:pt idx="145">
                  <c:v>73000</c:v>
                </c:pt>
                <c:pt idx="146">
                  <c:v>73500</c:v>
                </c:pt>
                <c:pt idx="147">
                  <c:v>74000</c:v>
                </c:pt>
                <c:pt idx="148">
                  <c:v>74500</c:v>
                </c:pt>
                <c:pt idx="149">
                  <c:v>75000</c:v>
                </c:pt>
                <c:pt idx="150">
                  <c:v>75500</c:v>
                </c:pt>
                <c:pt idx="151">
                  <c:v>76000</c:v>
                </c:pt>
                <c:pt idx="152">
                  <c:v>76500</c:v>
                </c:pt>
                <c:pt idx="153">
                  <c:v>77000</c:v>
                </c:pt>
                <c:pt idx="154">
                  <c:v>77500</c:v>
                </c:pt>
                <c:pt idx="155">
                  <c:v>78000</c:v>
                </c:pt>
                <c:pt idx="156">
                  <c:v>78500</c:v>
                </c:pt>
                <c:pt idx="157">
                  <c:v>79000</c:v>
                </c:pt>
                <c:pt idx="158">
                  <c:v>79500</c:v>
                </c:pt>
                <c:pt idx="159">
                  <c:v>80000</c:v>
                </c:pt>
                <c:pt idx="160">
                  <c:v>80500</c:v>
                </c:pt>
                <c:pt idx="161">
                  <c:v>81000</c:v>
                </c:pt>
                <c:pt idx="162">
                  <c:v>81500</c:v>
                </c:pt>
                <c:pt idx="163">
                  <c:v>82000</c:v>
                </c:pt>
                <c:pt idx="164">
                  <c:v>82500</c:v>
                </c:pt>
                <c:pt idx="165">
                  <c:v>83000</c:v>
                </c:pt>
                <c:pt idx="166">
                  <c:v>83500</c:v>
                </c:pt>
                <c:pt idx="167">
                  <c:v>84000</c:v>
                </c:pt>
                <c:pt idx="168">
                  <c:v>84500</c:v>
                </c:pt>
                <c:pt idx="169">
                  <c:v>85000</c:v>
                </c:pt>
                <c:pt idx="170">
                  <c:v>85500</c:v>
                </c:pt>
                <c:pt idx="171">
                  <c:v>86000</c:v>
                </c:pt>
                <c:pt idx="172">
                  <c:v>86500</c:v>
                </c:pt>
                <c:pt idx="173">
                  <c:v>87000</c:v>
                </c:pt>
                <c:pt idx="174">
                  <c:v>87500</c:v>
                </c:pt>
                <c:pt idx="175">
                  <c:v>88000</c:v>
                </c:pt>
                <c:pt idx="176">
                  <c:v>88500</c:v>
                </c:pt>
                <c:pt idx="177">
                  <c:v>89000</c:v>
                </c:pt>
                <c:pt idx="178">
                  <c:v>89500</c:v>
                </c:pt>
                <c:pt idx="179">
                  <c:v>90000</c:v>
                </c:pt>
                <c:pt idx="180">
                  <c:v>90500</c:v>
                </c:pt>
                <c:pt idx="181">
                  <c:v>91000</c:v>
                </c:pt>
                <c:pt idx="182">
                  <c:v>91500</c:v>
                </c:pt>
                <c:pt idx="183">
                  <c:v>92000</c:v>
                </c:pt>
                <c:pt idx="184">
                  <c:v>92500</c:v>
                </c:pt>
                <c:pt idx="185">
                  <c:v>93000</c:v>
                </c:pt>
                <c:pt idx="186">
                  <c:v>93500</c:v>
                </c:pt>
                <c:pt idx="187">
                  <c:v>94000</c:v>
                </c:pt>
                <c:pt idx="188">
                  <c:v>94500</c:v>
                </c:pt>
                <c:pt idx="189">
                  <c:v>95000</c:v>
                </c:pt>
                <c:pt idx="190">
                  <c:v>95500</c:v>
                </c:pt>
                <c:pt idx="191">
                  <c:v>96000</c:v>
                </c:pt>
                <c:pt idx="192">
                  <c:v>96500</c:v>
                </c:pt>
                <c:pt idx="193">
                  <c:v>97000</c:v>
                </c:pt>
                <c:pt idx="194">
                  <c:v>97500</c:v>
                </c:pt>
                <c:pt idx="195">
                  <c:v>98000</c:v>
                </c:pt>
                <c:pt idx="196">
                  <c:v>98500</c:v>
                </c:pt>
                <c:pt idx="197">
                  <c:v>99000</c:v>
                </c:pt>
                <c:pt idx="198">
                  <c:v>99500</c:v>
                </c:pt>
                <c:pt idx="199">
                  <c:v>100000</c:v>
                </c:pt>
              </c:numCache>
            </c:numRef>
          </c:xVal>
          <c:yVal>
            <c:numRef>
              <c:f>MergeSortPARTIALLY_UNSORTED!$E$2:$E$201</c:f>
              <c:numCache>
                <c:formatCode>General</c:formatCode>
                <c:ptCount val="200"/>
                <c:pt idx="0">
                  <c:v>27359</c:v>
                </c:pt>
                <c:pt idx="1">
                  <c:v>87079</c:v>
                </c:pt>
                <c:pt idx="2">
                  <c:v>159479</c:v>
                </c:pt>
                <c:pt idx="3">
                  <c:v>244345</c:v>
                </c:pt>
                <c:pt idx="4">
                  <c:v>342015</c:v>
                </c:pt>
                <c:pt idx="5">
                  <c:v>452207</c:v>
                </c:pt>
                <c:pt idx="6">
                  <c:v>574975</c:v>
                </c:pt>
                <c:pt idx="7">
                  <c:v>710231</c:v>
                </c:pt>
                <c:pt idx="8">
                  <c:v>858209</c:v>
                </c:pt>
                <c:pt idx="9">
                  <c:v>1018845</c:v>
                </c:pt>
                <c:pt idx="10">
                  <c:v>1192403</c:v>
                </c:pt>
                <c:pt idx="11">
                  <c:v>1378279</c:v>
                </c:pt>
                <c:pt idx="12">
                  <c:v>1576739</c:v>
                </c:pt>
                <c:pt idx="13">
                  <c:v>1787635</c:v>
                </c:pt>
                <c:pt idx="14">
                  <c:v>2011179</c:v>
                </c:pt>
                <c:pt idx="15">
                  <c:v>2247361</c:v>
                </c:pt>
                <c:pt idx="16">
                  <c:v>2496069</c:v>
                </c:pt>
                <c:pt idx="17">
                  <c:v>2757495</c:v>
                </c:pt>
                <c:pt idx="18">
                  <c:v>3031897</c:v>
                </c:pt>
                <c:pt idx="19">
                  <c:v>3318761</c:v>
                </c:pt>
                <c:pt idx="20">
                  <c:v>3618491</c:v>
                </c:pt>
                <c:pt idx="21">
                  <c:v>3931163</c:v>
                </c:pt>
                <c:pt idx="22">
                  <c:v>4255985</c:v>
                </c:pt>
                <c:pt idx="23">
                  <c:v>4593253</c:v>
                </c:pt>
                <c:pt idx="24">
                  <c:v>4942965</c:v>
                </c:pt>
                <c:pt idx="25">
                  <c:v>5305293</c:v>
                </c:pt>
                <c:pt idx="26">
                  <c:v>5680397</c:v>
                </c:pt>
                <c:pt idx="27">
                  <c:v>6067775</c:v>
                </c:pt>
                <c:pt idx="28">
                  <c:v>6467373</c:v>
                </c:pt>
                <c:pt idx="29">
                  <c:v>6880133</c:v>
                </c:pt>
                <c:pt idx="30">
                  <c:v>7304945</c:v>
                </c:pt>
                <c:pt idx="31">
                  <c:v>7742411</c:v>
                </c:pt>
                <c:pt idx="32">
                  <c:v>8192481</c:v>
                </c:pt>
                <c:pt idx="33">
                  <c:v>8655007</c:v>
                </c:pt>
                <c:pt idx="34">
                  <c:v>9130437</c:v>
                </c:pt>
                <c:pt idx="35">
                  <c:v>9618791</c:v>
                </c:pt>
                <c:pt idx="36">
                  <c:v>10119401</c:v>
                </c:pt>
                <c:pt idx="37">
                  <c:v>10633509</c:v>
                </c:pt>
                <c:pt idx="38">
                  <c:v>11160275</c:v>
                </c:pt>
                <c:pt idx="39">
                  <c:v>11699407</c:v>
                </c:pt>
                <c:pt idx="40">
                  <c:v>12251215</c:v>
                </c:pt>
                <c:pt idx="41">
                  <c:v>12815663</c:v>
                </c:pt>
                <c:pt idx="42">
                  <c:v>13393369</c:v>
                </c:pt>
                <c:pt idx="43">
                  <c:v>13984117</c:v>
                </c:pt>
                <c:pt idx="44">
                  <c:v>14586849</c:v>
                </c:pt>
                <c:pt idx="45">
                  <c:v>15201973</c:v>
                </c:pt>
                <c:pt idx="46">
                  <c:v>15829527</c:v>
                </c:pt>
                <c:pt idx="47">
                  <c:v>16469013</c:v>
                </c:pt>
                <c:pt idx="48">
                  <c:v>17120759</c:v>
                </c:pt>
                <c:pt idx="49">
                  <c:v>17785445</c:v>
                </c:pt>
                <c:pt idx="50">
                  <c:v>18462627</c:v>
                </c:pt>
                <c:pt idx="51">
                  <c:v>19152565</c:v>
                </c:pt>
                <c:pt idx="52">
                  <c:v>19855391</c:v>
                </c:pt>
                <c:pt idx="53">
                  <c:v>20571199</c:v>
                </c:pt>
                <c:pt idx="54">
                  <c:v>21299347</c:v>
                </c:pt>
                <c:pt idx="55">
                  <c:v>22039525</c:v>
                </c:pt>
                <c:pt idx="56">
                  <c:v>22791595</c:v>
                </c:pt>
                <c:pt idx="57">
                  <c:v>23556585</c:v>
                </c:pt>
                <c:pt idx="58">
                  <c:v>24334279</c:v>
                </c:pt>
                <c:pt idx="59">
                  <c:v>25124955</c:v>
                </c:pt>
                <c:pt idx="60">
                  <c:v>25927589</c:v>
                </c:pt>
                <c:pt idx="61">
                  <c:v>26742633</c:v>
                </c:pt>
                <c:pt idx="62">
                  <c:v>27570465</c:v>
                </c:pt>
                <c:pt idx="63">
                  <c:v>28410957</c:v>
                </c:pt>
                <c:pt idx="64">
                  <c:v>29263527</c:v>
                </c:pt>
                <c:pt idx="65">
                  <c:v>30128637</c:v>
                </c:pt>
                <c:pt idx="66">
                  <c:v>31007405</c:v>
                </c:pt>
                <c:pt idx="67">
                  <c:v>31898335</c:v>
                </c:pt>
                <c:pt idx="68">
                  <c:v>32802229</c:v>
                </c:pt>
                <c:pt idx="69">
                  <c:v>33718213</c:v>
                </c:pt>
                <c:pt idx="70">
                  <c:v>34648041</c:v>
                </c:pt>
                <c:pt idx="71">
                  <c:v>35590067</c:v>
                </c:pt>
                <c:pt idx="72">
                  <c:v>36544429</c:v>
                </c:pt>
                <c:pt idx="73">
                  <c:v>37511329</c:v>
                </c:pt>
                <c:pt idx="74">
                  <c:v>38491523</c:v>
                </c:pt>
                <c:pt idx="75">
                  <c:v>39485351</c:v>
                </c:pt>
                <c:pt idx="76">
                  <c:v>40491761</c:v>
                </c:pt>
                <c:pt idx="77">
                  <c:v>41510995</c:v>
                </c:pt>
                <c:pt idx="78">
                  <c:v>42542207</c:v>
                </c:pt>
                <c:pt idx="79">
                  <c:v>43586087</c:v>
                </c:pt>
                <c:pt idx="80">
                  <c:v>44642769</c:v>
                </c:pt>
                <c:pt idx="81">
                  <c:v>45711721</c:v>
                </c:pt>
                <c:pt idx="82">
                  <c:v>46793935</c:v>
                </c:pt>
                <c:pt idx="83">
                  <c:v>47888997</c:v>
                </c:pt>
                <c:pt idx="84">
                  <c:v>48997257</c:v>
                </c:pt>
                <c:pt idx="85">
                  <c:v>50118075</c:v>
                </c:pt>
                <c:pt idx="86">
                  <c:v>51252195</c:v>
                </c:pt>
                <c:pt idx="87">
                  <c:v>52398727</c:v>
                </c:pt>
                <c:pt idx="88">
                  <c:v>53557319</c:v>
                </c:pt>
                <c:pt idx="89">
                  <c:v>54728651</c:v>
                </c:pt>
                <c:pt idx="90">
                  <c:v>55912099</c:v>
                </c:pt>
                <c:pt idx="91">
                  <c:v>57107831</c:v>
                </c:pt>
                <c:pt idx="92">
                  <c:v>58315609</c:v>
                </c:pt>
                <c:pt idx="93">
                  <c:v>59535927</c:v>
                </c:pt>
                <c:pt idx="94">
                  <c:v>60768709</c:v>
                </c:pt>
                <c:pt idx="95">
                  <c:v>62013357</c:v>
                </c:pt>
                <c:pt idx="96">
                  <c:v>63270251</c:v>
                </c:pt>
                <c:pt idx="97">
                  <c:v>64539525</c:v>
                </c:pt>
                <c:pt idx="98">
                  <c:v>65821287</c:v>
                </c:pt>
                <c:pt idx="99">
                  <c:v>67115733</c:v>
                </c:pt>
                <c:pt idx="100">
                  <c:v>68423119</c:v>
                </c:pt>
                <c:pt idx="101">
                  <c:v>69743423</c:v>
                </c:pt>
                <c:pt idx="102">
                  <c:v>71076335</c:v>
                </c:pt>
                <c:pt idx="103">
                  <c:v>72422117</c:v>
                </c:pt>
                <c:pt idx="104">
                  <c:v>73780729</c:v>
                </c:pt>
                <c:pt idx="105">
                  <c:v>75151973</c:v>
                </c:pt>
                <c:pt idx="106">
                  <c:v>76535741</c:v>
                </c:pt>
                <c:pt idx="107">
                  <c:v>77932331</c:v>
                </c:pt>
                <c:pt idx="108">
                  <c:v>79341681</c:v>
                </c:pt>
                <c:pt idx="109">
                  <c:v>80763011</c:v>
                </c:pt>
                <c:pt idx="110">
                  <c:v>82196231</c:v>
                </c:pt>
                <c:pt idx="111">
                  <c:v>83641821</c:v>
                </c:pt>
                <c:pt idx="112">
                  <c:v>85099169</c:v>
                </c:pt>
                <c:pt idx="113">
                  <c:v>86568697</c:v>
                </c:pt>
                <c:pt idx="114">
                  <c:v>88050357</c:v>
                </c:pt>
                <c:pt idx="115">
                  <c:v>89545361</c:v>
                </c:pt>
                <c:pt idx="116">
                  <c:v>91053555</c:v>
                </c:pt>
                <c:pt idx="117">
                  <c:v>92574735</c:v>
                </c:pt>
                <c:pt idx="118">
                  <c:v>94108497</c:v>
                </c:pt>
                <c:pt idx="119">
                  <c:v>95655231</c:v>
                </c:pt>
                <c:pt idx="120">
                  <c:v>97214159</c:v>
                </c:pt>
                <c:pt idx="121">
                  <c:v>98784943</c:v>
                </c:pt>
                <c:pt idx="122">
                  <c:v>100367085</c:v>
                </c:pt>
                <c:pt idx="123">
                  <c:v>101962827</c:v>
                </c:pt>
                <c:pt idx="124">
                  <c:v>103572159</c:v>
                </c:pt>
                <c:pt idx="125">
                  <c:v>105193671</c:v>
                </c:pt>
                <c:pt idx="126">
                  <c:v>106826241</c:v>
                </c:pt>
                <c:pt idx="127">
                  <c:v>108472751</c:v>
                </c:pt>
                <c:pt idx="128">
                  <c:v>110130517</c:v>
                </c:pt>
                <c:pt idx="129">
                  <c:v>111800603</c:v>
                </c:pt>
                <c:pt idx="130">
                  <c:v>113483759</c:v>
                </c:pt>
                <c:pt idx="131">
                  <c:v>115179481</c:v>
                </c:pt>
                <c:pt idx="132">
                  <c:v>116887535</c:v>
                </c:pt>
                <c:pt idx="133">
                  <c:v>118609887</c:v>
                </c:pt>
                <c:pt idx="134">
                  <c:v>120343429</c:v>
                </c:pt>
                <c:pt idx="135">
                  <c:v>122091027</c:v>
                </c:pt>
                <c:pt idx="136">
                  <c:v>123852465</c:v>
                </c:pt>
                <c:pt idx="137">
                  <c:v>125625121</c:v>
                </c:pt>
                <c:pt idx="138">
                  <c:v>127409275</c:v>
                </c:pt>
                <c:pt idx="139">
                  <c:v>129207213</c:v>
                </c:pt>
                <c:pt idx="140">
                  <c:v>131019241</c:v>
                </c:pt>
                <c:pt idx="141">
                  <c:v>132844951</c:v>
                </c:pt>
                <c:pt idx="142">
                  <c:v>134682627</c:v>
                </c:pt>
                <c:pt idx="143">
                  <c:v>136532487</c:v>
                </c:pt>
                <c:pt idx="144">
                  <c:v>138394843</c:v>
                </c:pt>
                <c:pt idx="145">
                  <c:v>140268945</c:v>
                </c:pt>
                <c:pt idx="146">
                  <c:v>142155517</c:v>
                </c:pt>
                <c:pt idx="147">
                  <c:v>144054919</c:v>
                </c:pt>
                <c:pt idx="148">
                  <c:v>145967493</c:v>
                </c:pt>
                <c:pt idx="149">
                  <c:v>147893261</c:v>
                </c:pt>
                <c:pt idx="150">
                  <c:v>149831899</c:v>
                </c:pt>
                <c:pt idx="151">
                  <c:v>151784531</c:v>
                </c:pt>
                <c:pt idx="152">
                  <c:v>153750253</c:v>
                </c:pt>
                <c:pt idx="153">
                  <c:v>155728241</c:v>
                </c:pt>
                <c:pt idx="154">
                  <c:v>157718939</c:v>
                </c:pt>
                <c:pt idx="155">
                  <c:v>159722687</c:v>
                </c:pt>
                <c:pt idx="156">
                  <c:v>161737901</c:v>
                </c:pt>
                <c:pt idx="157">
                  <c:v>163766405</c:v>
                </c:pt>
                <c:pt idx="158">
                  <c:v>165806821</c:v>
                </c:pt>
                <c:pt idx="159">
                  <c:v>167860031</c:v>
                </c:pt>
                <c:pt idx="160">
                  <c:v>169926085</c:v>
                </c:pt>
                <c:pt idx="161">
                  <c:v>172004221</c:v>
                </c:pt>
                <c:pt idx="162">
                  <c:v>174095289</c:v>
                </c:pt>
                <c:pt idx="163">
                  <c:v>176198711</c:v>
                </c:pt>
                <c:pt idx="164">
                  <c:v>178315433</c:v>
                </c:pt>
                <c:pt idx="165">
                  <c:v>180444851</c:v>
                </c:pt>
                <c:pt idx="166">
                  <c:v>182586709</c:v>
                </c:pt>
                <c:pt idx="167">
                  <c:v>184742141</c:v>
                </c:pt>
                <c:pt idx="168">
                  <c:v>186910707</c:v>
                </c:pt>
                <c:pt idx="169">
                  <c:v>189091957</c:v>
                </c:pt>
                <c:pt idx="170">
                  <c:v>191286797</c:v>
                </c:pt>
                <c:pt idx="171">
                  <c:v>193494239</c:v>
                </c:pt>
                <c:pt idx="172">
                  <c:v>195714893</c:v>
                </c:pt>
                <c:pt idx="173">
                  <c:v>197949051</c:v>
                </c:pt>
                <c:pt idx="174">
                  <c:v>200195219</c:v>
                </c:pt>
                <c:pt idx="175">
                  <c:v>202453749</c:v>
                </c:pt>
                <c:pt idx="176">
                  <c:v>204725083</c:v>
                </c:pt>
                <c:pt idx="177">
                  <c:v>207007983</c:v>
                </c:pt>
                <c:pt idx="178">
                  <c:v>209303195</c:v>
                </c:pt>
                <c:pt idx="179">
                  <c:v>211611267</c:v>
                </c:pt>
                <c:pt idx="180">
                  <c:v>213931855</c:v>
                </c:pt>
                <c:pt idx="181">
                  <c:v>216263869</c:v>
                </c:pt>
                <c:pt idx="182">
                  <c:v>218608093</c:v>
                </c:pt>
                <c:pt idx="183">
                  <c:v>220965121</c:v>
                </c:pt>
                <c:pt idx="184">
                  <c:v>223334263</c:v>
                </c:pt>
                <c:pt idx="185">
                  <c:v>225715951</c:v>
                </c:pt>
                <c:pt idx="186">
                  <c:v>228109321</c:v>
                </c:pt>
                <c:pt idx="187">
                  <c:v>230514937</c:v>
                </c:pt>
                <c:pt idx="188">
                  <c:v>232933437</c:v>
                </c:pt>
                <c:pt idx="189">
                  <c:v>235363345</c:v>
                </c:pt>
                <c:pt idx="190">
                  <c:v>237806059</c:v>
                </c:pt>
                <c:pt idx="191">
                  <c:v>240261789</c:v>
                </c:pt>
                <c:pt idx="192">
                  <c:v>242729257</c:v>
                </c:pt>
                <c:pt idx="193">
                  <c:v>245208851</c:v>
                </c:pt>
                <c:pt idx="194">
                  <c:v>247700477</c:v>
                </c:pt>
                <c:pt idx="195">
                  <c:v>250205129</c:v>
                </c:pt>
                <c:pt idx="196">
                  <c:v>252722101</c:v>
                </c:pt>
                <c:pt idx="197">
                  <c:v>255251715</c:v>
                </c:pt>
                <c:pt idx="198">
                  <c:v>257793373</c:v>
                </c:pt>
                <c:pt idx="199">
                  <c:v>260348739</c:v>
                </c:pt>
              </c:numCache>
            </c:numRef>
          </c:yVal>
          <c:smooth val="0"/>
          <c:extLst>
            <c:ext xmlns:c16="http://schemas.microsoft.com/office/drawing/2014/chart" uri="{C3380CC4-5D6E-409C-BE32-E72D297353CC}">
              <c16:uniqueId val="{00000004-C510-437E-9905-C44BA6C2A00D}"/>
            </c:ext>
          </c:extLst>
        </c:ser>
        <c:dLbls>
          <c:showLegendKey val="0"/>
          <c:showVal val="0"/>
          <c:showCatName val="0"/>
          <c:showSerName val="0"/>
          <c:showPercent val="0"/>
          <c:showBubbleSize val="0"/>
        </c:dLbls>
        <c:axId val="143276272"/>
        <c:axId val="143276688"/>
      </c:scatterChart>
      <c:valAx>
        <c:axId val="143276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76688"/>
        <c:crosses val="autoZero"/>
        <c:crossBetween val="midCat"/>
      </c:valAx>
      <c:valAx>
        <c:axId val="143276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2762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5A819-6C39-4E07-AD70-BB5B251C6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9</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2022-11-28T20:27:00Z</dcterms:created>
  <dcterms:modified xsi:type="dcterms:W3CDTF">2022-12-07T05:40:00Z</dcterms:modified>
</cp:coreProperties>
</file>